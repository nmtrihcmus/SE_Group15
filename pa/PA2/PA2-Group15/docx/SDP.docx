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E2091" w14:textId="17CCABF0" w:rsidR="007C47A5" w:rsidRDefault="00000000">
      <w:pPr>
        <w:pStyle w:val="Title"/>
        <w:jc w:val="right"/>
      </w:pPr>
      <w:fldSimple w:instr=" SUBJECT  \* MERGEFORMAT ">
        <w:r w:rsidR="00705445">
          <w:t>Website Xem Phim</w:t>
        </w:r>
      </w:fldSimple>
    </w:p>
    <w:p w14:paraId="3504309F" w14:textId="17400B0F" w:rsidR="007C47A5" w:rsidRDefault="00000000">
      <w:pPr>
        <w:pStyle w:val="Title"/>
        <w:jc w:val="right"/>
      </w:pPr>
      <w:fldSimple w:instr=" TITLE  \* MERGEFORMAT ">
        <w:r w:rsidR="00705445">
          <w:t>Software Development Plan (Small Project)</w:t>
        </w:r>
      </w:fldSimple>
    </w:p>
    <w:p w14:paraId="7CCA0459" w14:textId="6AB981A2" w:rsidR="007C47A5" w:rsidRDefault="007C47A5">
      <w:pPr>
        <w:pStyle w:val="Title"/>
        <w:jc w:val="right"/>
        <w:rPr>
          <w:sz w:val="28"/>
        </w:rPr>
      </w:pPr>
      <w:r>
        <w:rPr>
          <w:sz w:val="28"/>
        </w:rPr>
        <w:t>Version &lt;</w:t>
      </w:r>
      <w:r w:rsidR="00F543A8">
        <w:rPr>
          <w:sz w:val="28"/>
        </w:rPr>
        <w:t>2</w:t>
      </w:r>
      <w:r>
        <w:rPr>
          <w:sz w:val="28"/>
        </w:rPr>
        <w:t>.0&gt;</w:t>
      </w:r>
    </w:p>
    <w:p w14:paraId="1E8489A5" w14:textId="77777777" w:rsidR="007C47A5" w:rsidRDefault="007C47A5">
      <w:pPr>
        <w:sectPr w:rsidR="007C47A5">
          <w:headerReference w:type="default" r:id="rId8"/>
          <w:footerReference w:type="even" r:id="rId9"/>
          <w:pgSz w:w="12240" w:h="15840" w:code="1"/>
          <w:pgMar w:top="1440" w:right="1440" w:bottom="1440" w:left="1440" w:header="720" w:footer="720" w:gutter="0"/>
          <w:cols w:space="720"/>
          <w:vAlign w:val="center"/>
        </w:sectPr>
      </w:pPr>
    </w:p>
    <w:p w14:paraId="5DA13231" w14:textId="77777777" w:rsidR="007C47A5" w:rsidRDefault="007C47A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14:paraId="03256D59" w14:textId="77777777">
        <w:tc>
          <w:tcPr>
            <w:tcW w:w="2304" w:type="dxa"/>
          </w:tcPr>
          <w:p w14:paraId="0C0F64EF" w14:textId="77777777" w:rsidR="007C47A5" w:rsidRDefault="007C47A5">
            <w:pPr>
              <w:pStyle w:val="Tabletext"/>
              <w:jc w:val="center"/>
              <w:rPr>
                <w:b/>
              </w:rPr>
            </w:pPr>
            <w:r>
              <w:rPr>
                <w:b/>
              </w:rPr>
              <w:t>Date</w:t>
            </w:r>
          </w:p>
        </w:tc>
        <w:tc>
          <w:tcPr>
            <w:tcW w:w="1152" w:type="dxa"/>
          </w:tcPr>
          <w:p w14:paraId="459FE437" w14:textId="77777777" w:rsidR="007C47A5" w:rsidRDefault="007C47A5">
            <w:pPr>
              <w:pStyle w:val="Tabletext"/>
              <w:jc w:val="center"/>
              <w:rPr>
                <w:b/>
              </w:rPr>
            </w:pPr>
            <w:r>
              <w:rPr>
                <w:b/>
              </w:rPr>
              <w:t>Version</w:t>
            </w:r>
          </w:p>
        </w:tc>
        <w:tc>
          <w:tcPr>
            <w:tcW w:w="3744" w:type="dxa"/>
          </w:tcPr>
          <w:p w14:paraId="2202DF15" w14:textId="77777777" w:rsidR="007C47A5" w:rsidRDefault="007C47A5">
            <w:pPr>
              <w:pStyle w:val="Tabletext"/>
              <w:jc w:val="center"/>
              <w:rPr>
                <w:b/>
              </w:rPr>
            </w:pPr>
            <w:r>
              <w:rPr>
                <w:b/>
              </w:rPr>
              <w:t>Description</w:t>
            </w:r>
          </w:p>
        </w:tc>
        <w:tc>
          <w:tcPr>
            <w:tcW w:w="2304" w:type="dxa"/>
          </w:tcPr>
          <w:p w14:paraId="6334FEF2" w14:textId="77777777" w:rsidR="007C47A5" w:rsidRDefault="007C47A5">
            <w:pPr>
              <w:pStyle w:val="Tabletext"/>
              <w:jc w:val="center"/>
              <w:rPr>
                <w:b/>
              </w:rPr>
            </w:pPr>
            <w:r>
              <w:rPr>
                <w:b/>
              </w:rPr>
              <w:t>Author</w:t>
            </w:r>
          </w:p>
        </w:tc>
      </w:tr>
      <w:tr w:rsidR="007C47A5" w14:paraId="7BFB7B23" w14:textId="77777777">
        <w:tc>
          <w:tcPr>
            <w:tcW w:w="2304" w:type="dxa"/>
          </w:tcPr>
          <w:p w14:paraId="4DE0A43B" w14:textId="45352722" w:rsidR="007C47A5" w:rsidRDefault="009F07C3">
            <w:pPr>
              <w:pStyle w:val="Tabletext"/>
            </w:pPr>
            <w:r>
              <w:t>01</w:t>
            </w:r>
            <w:r w:rsidR="007C47A5">
              <w:t>/</w:t>
            </w:r>
            <w:r>
              <w:t>11</w:t>
            </w:r>
            <w:r w:rsidR="007C47A5">
              <w:t>/</w:t>
            </w:r>
            <w:r>
              <w:t>2022</w:t>
            </w:r>
          </w:p>
        </w:tc>
        <w:tc>
          <w:tcPr>
            <w:tcW w:w="1152" w:type="dxa"/>
          </w:tcPr>
          <w:p w14:paraId="3E094E6B" w14:textId="473CBBC9" w:rsidR="007C47A5" w:rsidRDefault="009F07C3">
            <w:pPr>
              <w:pStyle w:val="Tabletext"/>
            </w:pPr>
            <w:r>
              <w:t>1</w:t>
            </w:r>
            <w:r w:rsidR="007C47A5">
              <w:t>.</w:t>
            </w:r>
            <w:r>
              <w:t>0</w:t>
            </w:r>
          </w:p>
        </w:tc>
        <w:tc>
          <w:tcPr>
            <w:tcW w:w="3744" w:type="dxa"/>
          </w:tcPr>
          <w:p w14:paraId="06122755" w14:textId="12DA857B" w:rsidR="007C47A5" w:rsidRDefault="009F07C3">
            <w:pPr>
              <w:pStyle w:val="Tabletext"/>
            </w:pPr>
            <w:r>
              <w:t xml:space="preserve">Viết tài liệu </w:t>
            </w:r>
            <w:r w:rsidR="00356D57">
              <w:t>đầu tiên</w:t>
            </w:r>
          </w:p>
        </w:tc>
        <w:tc>
          <w:tcPr>
            <w:tcW w:w="2304" w:type="dxa"/>
          </w:tcPr>
          <w:p w14:paraId="017B8DCC" w14:textId="627F18C3" w:rsidR="007C47A5" w:rsidRDefault="009F07C3">
            <w:pPr>
              <w:pStyle w:val="Tabletext"/>
            </w:pPr>
            <w:r>
              <w:t>Group 15</w:t>
            </w:r>
          </w:p>
        </w:tc>
      </w:tr>
      <w:tr w:rsidR="007C47A5" w14:paraId="5DE8F14A" w14:textId="77777777">
        <w:tc>
          <w:tcPr>
            <w:tcW w:w="2304" w:type="dxa"/>
          </w:tcPr>
          <w:p w14:paraId="79AFD81C" w14:textId="77777777" w:rsidR="007C47A5" w:rsidRDefault="007C47A5">
            <w:pPr>
              <w:pStyle w:val="Tabletext"/>
            </w:pPr>
          </w:p>
        </w:tc>
        <w:tc>
          <w:tcPr>
            <w:tcW w:w="1152" w:type="dxa"/>
          </w:tcPr>
          <w:p w14:paraId="6A02B337" w14:textId="77777777" w:rsidR="007C47A5" w:rsidRDefault="007C47A5">
            <w:pPr>
              <w:pStyle w:val="Tabletext"/>
            </w:pPr>
          </w:p>
        </w:tc>
        <w:tc>
          <w:tcPr>
            <w:tcW w:w="3744" w:type="dxa"/>
          </w:tcPr>
          <w:p w14:paraId="04A2275E" w14:textId="77777777" w:rsidR="007C47A5" w:rsidRDefault="007C47A5">
            <w:pPr>
              <w:pStyle w:val="Tabletext"/>
            </w:pPr>
          </w:p>
        </w:tc>
        <w:tc>
          <w:tcPr>
            <w:tcW w:w="2304" w:type="dxa"/>
          </w:tcPr>
          <w:p w14:paraId="5BCCE137" w14:textId="77777777" w:rsidR="007C47A5" w:rsidRDefault="007C47A5">
            <w:pPr>
              <w:pStyle w:val="Tabletext"/>
            </w:pPr>
          </w:p>
        </w:tc>
      </w:tr>
      <w:tr w:rsidR="007C47A5" w14:paraId="3ABA83DE" w14:textId="77777777">
        <w:tc>
          <w:tcPr>
            <w:tcW w:w="2304" w:type="dxa"/>
          </w:tcPr>
          <w:p w14:paraId="4C7D9CD1" w14:textId="77777777" w:rsidR="007C47A5" w:rsidRDefault="007C47A5">
            <w:pPr>
              <w:pStyle w:val="Tabletext"/>
            </w:pPr>
          </w:p>
        </w:tc>
        <w:tc>
          <w:tcPr>
            <w:tcW w:w="1152" w:type="dxa"/>
          </w:tcPr>
          <w:p w14:paraId="09F5DE36" w14:textId="77777777" w:rsidR="007C47A5" w:rsidRDefault="007C47A5">
            <w:pPr>
              <w:pStyle w:val="Tabletext"/>
            </w:pPr>
          </w:p>
        </w:tc>
        <w:tc>
          <w:tcPr>
            <w:tcW w:w="3744" w:type="dxa"/>
          </w:tcPr>
          <w:p w14:paraId="385A80C1" w14:textId="77777777" w:rsidR="007C47A5" w:rsidRDefault="007C47A5">
            <w:pPr>
              <w:pStyle w:val="Tabletext"/>
            </w:pPr>
          </w:p>
        </w:tc>
        <w:tc>
          <w:tcPr>
            <w:tcW w:w="2304" w:type="dxa"/>
          </w:tcPr>
          <w:p w14:paraId="030A3C5E" w14:textId="77777777" w:rsidR="007C47A5" w:rsidRDefault="007C47A5">
            <w:pPr>
              <w:pStyle w:val="Tabletext"/>
            </w:pPr>
          </w:p>
        </w:tc>
      </w:tr>
      <w:tr w:rsidR="007C47A5" w14:paraId="0292378E" w14:textId="77777777">
        <w:tc>
          <w:tcPr>
            <w:tcW w:w="2304" w:type="dxa"/>
          </w:tcPr>
          <w:p w14:paraId="2061AB74" w14:textId="77777777" w:rsidR="007C47A5" w:rsidRDefault="007C47A5">
            <w:pPr>
              <w:pStyle w:val="Tabletext"/>
            </w:pPr>
          </w:p>
        </w:tc>
        <w:tc>
          <w:tcPr>
            <w:tcW w:w="1152" w:type="dxa"/>
          </w:tcPr>
          <w:p w14:paraId="5DFB366A" w14:textId="77777777" w:rsidR="007C47A5" w:rsidRDefault="007C47A5">
            <w:pPr>
              <w:pStyle w:val="Tabletext"/>
            </w:pPr>
          </w:p>
        </w:tc>
        <w:tc>
          <w:tcPr>
            <w:tcW w:w="3744" w:type="dxa"/>
          </w:tcPr>
          <w:p w14:paraId="09635FF8" w14:textId="77777777" w:rsidR="007C47A5" w:rsidRDefault="007C47A5">
            <w:pPr>
              <w:pStyle w:val="Tabletext"/>
            </w:pPr>
          </w:p>
        </w:tc>
        <w:tc>
          <w:tcPr>
            <w:tcW w:w="2304" w:type="dxa"/>
          </w:tcPr>
          <w:p w14:paraId="4465704E" w14:textId="77777777" w:rsidR="007C47A5" w:rsidRDefault="007C47A5">
            <w:pPr>
              <w:pStyle w:val="Tabletext"/>
            </w:pPr>
          </w:p>
        </w:tc>
      </w:tr>
    </w:tbl>
    <w:p w14:paraId="3E6A068C" w14:textId="77777777" w:rsidR="007C47A5" w:rsidRDefault="007C47A5"/>
    <w:p w14:paraId="0489F90A" w14:textId="77777777" w:rsidR="007C47A5" w:rsidRDefault="007C47A5">
      <w:pPr>
        <w:pStyle w:val="Title"/>
      </w:pPr>
      <w:r>
        <w:br w:type="page"/>
      </w:r>
      <w:r>
        <w:lastRenderedPageBreak/>
        <w:t>Table of Contents</w:t>
      </w:r>
    </w:p>
    <w:p w14:paraId="2A94594F" w14:textId="3015AE84" w:rsidR="00705445" w:rsidRDefault="00EE3C86">
      <w:pPr>
        <w:pStyle w:val="TOC1"/>
        <w:tabs>
          <w:tab w:val="left" w:pos="400"/>
          <w:tab w:val="right" w:leader="dot" w:pos="9350"/>
        </w:tabs>
        <w:rPr>
          <w:rFonts w:asciiTheme="minorHAnsi" w:eastAsiaTheme="minorEastAsia" w:hAnsiTheme="minorHAnsi" w:cstheme="minorBidi"/>
          <w:b w:val="0"/>
          <w:bCs w:val="0"/>
          <w:noProof/>
          <w:sz w:val="22"/>
          <w:szCs w:val="22"/>
        </w:rPr>
      </w:pPr>
      <w:r>
        <w:rPr>
          <w:b w:val="0"/>
          <w:bCs w:val="0"/>
        </w:rPr>
        <w:fldChar w:fldCharType="begin"/>
      </w:r>
      <w:r>
        <w:rPr>
          <w:b w:val="0"/>
          <w:bCs w:val="0"/>
        </w:rPr>
        <w:instrText xml:space="preserve"> TOC \o "1-3" \h \z </w:instrText>
      </w:r>
      <w:r>
        <w:rPr>
          <w:b w:val="0"/>
          <w:bCs w:val="0"/>
        </w:rPr>
        <w:fldChar w:fldCharType="separate"/>
      </w:r>
      <w:hyperlink w:anchor="_Toc119424486" w:history="1">
        <w:r w:rsidR="00705445" w:rsidRPr="009B20A8">
          <w:rPr>
            <w:rStyle w:val="Hyperlink"/>
            <w:noProof/>
          </w:rPr>
          <w:t>1.</w:t>
        </w:r>
        <w:r w:rsidR="00705445">
          <w:rPr>
            <w:rFonts w:asciiTheme="minorHAnsi" w:eastAsiaTheme="minorEastAsia" w:hAnsiTheme="minorHAnsi" w:cstheme="minorBidi"/>
            <w:b w:val="0"/>
            <w:bCs w:val="0"/>
            <w:noProof/>
            <w:sz w:val="22"/>
            <w:szCs w:val="22"/>
          </w:rPr>
          <w:tab/>
        </w:r>
        <w:r w:rsidR="00705445" w:rsidRPr="009B20A8">
          <w:rPr>
            <w:rStyle w:val="Hyperlink"/>
            <w:noProof/>
          </w:rPr>
          <w:t>Introduction</w:t>
        </w:r>
        <w:r w:rsidR="00705445">
          <w:rPr>
            <w:noProof/>
            <w:webHidden/>
          </w:rPr>
          <w:tab/>
        </w:r>
        <w:r w:rsidR="00705445">
          <w:rPr>
            <w:noProof/>
            <w:webHidden/>
          </w:rPr>
          <w:fldChar w:fldCharType="begin"/>
        </w:r>
        <w:r w:rsidR="00705445">
          <w:rPr>
            <w:noProof/>
            <w:webHidden/>
          </w:rPr>
          <w:instrText xml:space="preserve"> PAGEREF _Toc119424486 \h </w:instrText>
        </w:r>
        <w:r w:rsidR="00705445">
          <w:rPr>
            <w:noProof/>
            <w:webHidden/>
          </w:rPr>
        </w:r>
        <w:r w:rsidR="00705445">
          <w:rPr>
            <w:noProof/>
            <w:webHidden/>
          </w:rPr>
          <w:fldChar w:fldCharType="separate"/>
        </w:r>
        <w:r w:rsidR="00356C43">
          <w:rPr>
            <w:noProof/>
            <w:webHidden/>
          </w:rPr>
          <w:t>4</w:t>
        </w:r>
        <w:r w:rsidR="00705445">
          <w:rPr>
            <w:noProof/>
            <w:webHidden/>
          </w:rPr>
          <w:fldChar w:fldCharType="end"/>
        </w:r>
      </w:hyperlink>
    </w:p>
    <w:p w14:paraId="1832ECF7" w14:textId="1FE698E5" w:rsidR="00705445" w:rsidRDefault="00000000">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119424487" w:history="1">
        <w:r w:rsidR="00705445" w:rsidRPr="009B20A8">
          <w:rPr>
            <w:rStyle w:val="Hyperlink"/>
            <w:noProof/>
          </w:rPr>
          <w:t>2.</w:t>
        </w:r>
        <w:r w:rsidR="00705445">
          <w:rPr>
            <w:rFonts w:asciiTheme="minorHAnsi" w:eastAsiaTheme="minorEastAsia" w:hAnsiTheme="minorHAnsi" w:cstheme="minorBidi"/>
            <w:b w:val="0"/>
            <w:bCs w:val="0"/>
            <w:noProof/>
            <w:sz w:val="22"/>
            <w:szCs w:val="22"/>
          </w:rPr>
          <w:tab/>
        </w:r>
        <w:r w:rsidR="00705445" w:rsidRPr="009B20A8">
          <w:rPr>
            <w:rStyle w:val="Hyperlink"/>
            <w:noProof/>
          </w:rPr>
          <w:t>Project Overview</w:t>
        </w:r>
        <w:r w:rsidR="00705445">
          <w:rPr>
            <w:noProof/>
            <w:webHidden/>
          </w:rPr>
          <w:tab/>
        </w:r>
        <w:r w:rsidR="00705445">
          <w:rPr>
            <w:noProof/>
            <w:webHidden/>
          </w:rPr>
          <w:fldChar w:fldCharType="begin"/>
        </w:r>
        <w:r w:rsidR="00705445">
          <w:rPr>
            <w:noProof/>
            <w:webHidden/>
          </w:rPr>
          <w:instrText xml:space="preserve"> PAGEREF _Toc119424487 \h </w:instrText>
        </w:r>
        <w:r w:rsidR="00705445">
          <w:rPr>
            <w:noProof/>
            <w:webHidden/>
          </w:rPr>
        </w:r>
        <w:r w:rsidR="00705445">
          <w:rPr>
            <w:noProof/>
            <w:webHidden/>
          </w:rPr>
          <w:fldChar w:fldCharType="separate"/>
        </w:r>
        <w:r w:rsidR="00356C43">
          <w:rPr>
            <w:noProof/>
            <w:webHidden/>
          </w:rPr>
          <w:t>4</w:t>
        </w:r>
        <w:r w:rsidR="00705445">
          <w:rPr>
            <w:noProof/>
            <w:webHidden/>
          </w:rPr>
          <w:fldChar w:fldCharType="end"/>
        </w:r>
      </w:hyperlink>
    </w:p>
    <w:p w14:paraId="74B97B38" w14:textId="28491B99" w:rsidR="00705445" w:rsidRDefault="0000000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9424488" w:history="1">
        <w:r w:rsidR="00705445" w:rsidRPr="009B20A8">
          <w:rPr>
            <w:rStyle w:val="Hyperlink"/>
            <w:noProof/>
          </w:rPr>
          <w:t>2.1</w:t>
        </w:r>
        <w:r w:rsidR="00705445">
          <w:rPr>
            <w:rFonts w:asciiTheme="minorHAnsi" w:eastAsiaTheme="minorEastAsia" w:hAnsiTheme="minorHAnsi" w:cstheme="minorBidi"/>
            <w:i w:val="0"/>
            <w:iCs w:val="0"/>
            <w:noProof/>
            <w:sz w:val="22"/>
            <w:szCs w:val="22"/>
          </w:rPr>
          <w:tab/>
        </w:r>
        <w:r w:rsidR="00705445" w:rsidRPr="009B20A8">
          <w:rPr>
            <w:rStyle w:val="Hyperlink"/>
            <w:noProof/>
          </w:rPr>
          <w:t>Project Purpose, Scope, and Objectives</w:t>
        </w:r>
        <w:r w:rsidR="00705445">
          <w:rPr>
            <w:noProof/>
            <w:webHidden/>
          </w:rPr>
          <w:tab/>
        </w:r>
        <w:r w:rsidR="00705445">
          <w:rPr>
            <w:noProof/>
            <w:webHidden/>
          </w:rPr>
          <w:fldChar w:fldCharType="begin"/>
        </w:r>
        <w:r w:rsidR="00705445">
          <w:rPr>
            <w:noProof/>
            <w:webHidden/>
          </w:rPr>
          <w:instrText xml:space="preserve"> PAGEREF _Toc119424488 \h </w:instrText>
        </w:r>
        <w:r w:rsidR="00705445">
          <w:rPr>
            <w:noProof/>
            <w:webHidden/>
          </w:rPr>
        </w:r>
        <w:r w:rsidR="00705445">
          <w:rPr>
            <w:noProof/>
            <w:webHidden/>
          </w:rPr>
          <w:fldChar w:fldCharType="separate"/>
        </w:r>
        <w:r w:rsidR="00356C43">
          <w:rPr>
            <w:noProof/>
            <w:webHidden/>
          </w:rPr>
          <w:t>4</w:t>
        </w:r>
        <w:r w:rsidR="00705445">
          <w:rPr>
            <w:noProof/>
            <w:webHidden/>
          </w:rPr>
          <w:fldChar w:fldCharType="end"/>
        </w:r>
      </w:hyperlink>
    </w:p>
    <w:p w14:paraId="0AB91C17" w14:textId="012D3643" w:rsidR="00705445" w:rsidRDefault="0000000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9424489" w:history="1">
        <w:r w:rsidR="00705445" w:rsidRPr="009B20A8">
          <w:rPr>
            <w:rStyle w:val="Hyperlink"/>
            <w:noProof/>
          </w:rPr>
          <w:t>2.2</w:t>
        </w:r>
        <w:r w:rsidR="00705445">
          <w:rPr>
            <w:rFonts w:asciiTheme="minorHAnsi" w:eastAsiaTheme="minorEastAsia" w:hAnsiTheme="minorHAnsi" w:cstheme="minorBidi"/>
            <w:i w:val="0"/>
            <w:iCs w:val="0"/>
            <w:noProof/>
            <w:sz w:val="22"/>
            <w:szCs w:val="22"/>
          </w:rPr>
          <w:tab/>
        </w:r>
        <w:r w:rsidR="00705445" w:rsidRPr="009B20A8">
          <w:rPr>
            <w:rStyle w:val="Hyperlink"/>
            <w:noProof/>
          </w:rPr>
          <w:t>Assumptions and Constraints</w:t>
        </w:r>
        <w:r w:rsidR="00705445">
          <w:rPr>
            <w:noProof/>
            <w:webHidden/>
          </w:rPr>
          <w:tab/>
        </w:r>
        <w:r w:rsidR="00705445">
          <w:rPr>
            <w:noProof/>
            <w:webHidden/>
          </w:rPr>
          <w:fldChar w:fldCharType="begin"/>
        </w:r>
        <w:r w:rsidR="00705445">
          <w:rPr>
            <w:noProof/>
            <w:webHidden/>
          </w:rPr>
          <w:instrText xml:space="preserve"> PAGEREF _Toc119424489 \h </w:instrText>
        </w:r>
        <w:r w:rsidR="00705445">
          <w:rPr>
            <w:noProof/>
            <w:webHidden/>
          </w:rPr>
        </w:r>
        <w:r w:rsidR="00705445">
          <w:rPr>
            <w:noProof/>
            <w:webHidden/>
          </w:rPr>
          <w:fldChar w:fldCharType="separate"/>
        </w:r>
        <w:r w:rsidR="00356C43">
          <w:rPr>
            <w:noProof/>
            <w:webHidden/>
          </w:rPr>
          <w:t>4</w:t>
        </w:r>
        <w:r w:rsidR="00705445">
          <w:rPr>
            <w:noProof/>
            <w:webHidden/>
          </w:rPr>
          <w:fldChar w:fldCharType="end"/>
        </w:r>
      </w:hyperlink>
    </w:p>
    <w:p w14:paraId="7A7764DC" w14:textId="69A674ED" w:rsidR="00705445" w:rsidRDefault="0000000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9424490" w:history="1">
        <w:r w:rsidR="00705445" w:rsidRPr="009B20A8">
          <w:rPr>
            <w:rStyle w:val="Hyperlink"/>
            <w:noProof/>
          </w:rPr>
          <w:t>2.3</w:t>
        </w:r>
        <w:r w:rsidR="00705445">
          <w:rPr>
            <w:rFonts w:asciiTheme="minorHAnsi" w:eastAsiaTheme="minorEastAsia" w:hAnsiTheme="minorHAnsi" w:cstheme="minorBidi"/>
            <w:i w:val="0"/>
            <w:iCs w:val="0"/>
            <w:noProof/>
            <w:sz w:val="22"/>
            <w:szCs w:val="22"/>
          </w:rPr>
          <w:tab/>
        </w:r>
        <w:r w:rsidR="00705445" w:rsidRPr="009B20A8">
          <w:rPr>
            <w:rStyle w:val="Hyperlink"/>
            <w:noProof/>
          </w:rPr>
          <w:t>Project Deliverables</w:t>
        </w:r>
        <w:r w:rsidR="00705445">
          <w:rPr>
            <w:noProof/>
            <w:webHidden/>
          </w:rPr>
          <w:tab/>
        </w:r>
        <w:r w:rsidR="00705445">
          <w:rPr>
            <w:noProof/>
            <w:webHidden/>
          </w:rPr>
          <w:fldChar w:fldCharType="begin"/>
        </w:r>
        <w:r w:rsidR="00705445">
          <w:rPr>
            <w:noProof/>
            <w:webHidden/>
          </w:rPr>
          <w:instrText xml:space="preserve"> PAGEREF _Toc119424490 \h </w:instrText>
        </w:r>
        <w:r w:rsidR="00705445">
          <w:rPr>
            <w:noProof/>
            <w:webHidden/>
          </w:rPr>
        </w:r>
        <w:r w:rsidR="00705445">
          <w:rPr>
            <w:noProof/>
            <w:webHidden/>
          </w:rPr>
          <w:fldChar w:fldCharType="separate"/>
        </w:r>
        <w:r w:rsidR="00356C43">
          <w:rPr>
            <w:noProof/>
            <w:webHidden/>
          </w:rPr>
          <w:t>4</w:t>
        </w:r>
        <w:r w:rsidR="00705445">
          <w:rPr>
            <w:noProof/>
            <w:webHidden/>
          </w:rPr>
          <w:fldChar w:fldCharType="end"/>
        </w:r>
      </w:hyperlink>
    </w:p>
    <w:p w14:paraId="51654934" w14:textId="0E2A7740" w:rsidR="00705445" w:rsidRDefault="00000000">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119424491" w:history="1">
        <w:r w:rsidR="00705445" w:rsidRPr="009B20A8">
          <w:rPr>
            <w:rStyle w:val="Hyperlink"/>
            <w:noProof/>
          </w:rPr>
          <w:t>3.</w:t>
        </w:r>
        <w:r w:rsidR="00705445">
          <w:rPr>
            <w:rFonts w:asciiTheme="minorHAnsi" w:eastAsiaTheme="minorEastAsia" w:hAnsiTheme="minorHAnsi" w:cstheme="minorBidi"/>
            <w:b w:val="0"/>
            <w:bCs w:val="0"/>
            <w:noProof/>
            <w:sz w:val="22"/>
            <w:szCs w:val="22"/>
          </w:rPr>
          <w:tab/>
        </w:r>
        <w:r w:rsidR="00705445" w:rsidRPr="009B20A8">
          <w:rPr>
            <w:rStyle w:val="Hyperlink"/>
            <w:noProof/>
          </w:rPr>
          <w:t>Project Organization</w:t>
        </w:r>
        <w:r w:rsidR="00705445">
          <w:rPr>
            <w:noProof/>
            <w:webHidden/>
          </w:rPr>
          <w:tab/>
        </w:r>
        <w:r w:rsidR="00705445">
          <w:rPr>
            <w:noProof/>
            <w:webHidden/>
          </w:rPr>
          <w:fldChar w:fldCharType="begin"/>
        </w:r>
        <w:r w:rsidR="00705445">
          <w:rPr>
            <w:noProof/>
            <w:webHidden/>
          </w:rPr>
          <w:instrText xml:space="preserve"> PAGEREF _Toc119424491 \h </w:instrText>
        </w:r>
        <w:r w:rsidR="00705445">
          <w:rPr>
            <w:noProof/>
            <w:webHidden/>
          </w:rPr>
        </w:r>
        <w:r w:rsidR="00705445">
          <w:rPr>
            <w:noProof/>
            <w:webHidden/>
          </w:rPr>
          <w:fldChar w:fldCharType="separate"/>
        </w:r>
        <w:r w:rsidR="00356C43">
          <w:rPr>
            <w:noProof/>
            <w:webHidden/>
          </w:rPr>
          <w:t>4</w:t>
        </w:r>
        <w:r w:rsidR="00705445">
          <w:rPr>
            <w:noProof/>
            <w:webHidden/>
          </w:rPr>
          <w:fldChar w:fldCharType="end"/>
        </w:r>
      </w:hyperlink>
    </w:p>
    <w:p w14:paraId="35B61E57" w14:textId="0292AC34" w:rsidR="00705445" w:rsidRDefault="0000000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9424492" w:history="1">
        <w:r w:rsidR="00705445" w:rsidRPr="009B20A8">
          <w:rPr>
            <w:rStyle w:val="Hyperlink"/>
            <w:noProof/>
          </w:rPr>
          <w:t>3.1</w:t>
        </w:r>
        <w:r w:rsidR="00705445">
          <w:rPr>
            <w:rFonts w:asciiTheme="minorHAnsi" w:eastAsiaTheme="minorEastAsia" w:hAnsiTheme="minorHAnsi" w:cstheme="minorBidi"/>
            <w:i w:val="0"/>
            <w:iCs w:val="0"/>
            <w:noProof/>
            <w:sz w:val="22"/>
            <w:szCs w:val="22"/>
          </w:rPr>
          <w:tab/>
        </w:r>
        <w:r w:rsidR="00705445" w:rsidRPr="009B20A8">
          <w:rPr>
            <w:rStyle w:val="Hyperlink"/>
            <w:noProof/>
          </w:rPr>
          <w:t>Organizational Structure</w:t>
        </w:r>
        <w:r w:rsidR="00705445">
          <w:rPr>
            <w:noProof/>
            <w:webHidden/>
          </w:rPr>
          <w:tab/>
        </w:r>
        <w:r w:rsidR="00705445">
          <w:rPr>
            <w:noProof/>
            <w:webHidden/>
          </w:rPr>
          <w:fldChar w:fldCharType="begin"/>
        </w:r>
        <w:r w:rsidR="00705445">
          <w:rPr>
            <w:noProof/>
            <w:webHidden/>
          </w:rPr>
          <w:instrText xml:space="preserve"> PAGEREF _Toc119424492 \h </w:instrText>
        </w:r>
        <w:r w:rsidR="00705445">
          <w:rPr>
            <w:noProof/>
            <w:webHidden/>
          </w:rPr>
        </w:r>
        <w:r w:rsidR="00705445">
          <w:rPr>
            <w:noProof/>
            <w:webHidden/>
          </w:rPr>
          <w:fldChar w:fldCharType="separate"/>
        </w:r>
        <w:r w:rsidR="00356C43">
          <w:rPr>
            <w:noProof/>
            <w:webHidden/>
          </w:rPr>
          <w:t>4</w:t>
        </w:r>
        <w:r w:rsidR="00705445">
          <w:rPr>
            <w:noProof/>
            <w:webHidden/>
          </w:rPr>
          <w:fldChar w:fldCharType="end"/>
        </w:r>
      </w:hyperlink>
    </w:p>
    <w:p w14:paraId="26B6D044" w14:textId="1FE408A0" w:rsidR="00705445" w:rsidRDefault="0000000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9424493" w:history="1">
        <w:r w:rsidR="00705445" w:rsidRPr="009B20A8">
          <w:rPr>
            <w:rStyle w:val="Hyperlink"/>
            <w:noProof/>
          </w:rPr>
          <w:t>3.2</w:t>
        </w:r>
        <w:r w:rsidR="00705445">
          <w:rPr>
            <w:rFonts w:asciiTheme="minorHAnsi" w:eastAsiaTheme="minorEastAsia" w:hAnsiTheme="minorHAnsi" w:cstheme="minorBidi"/>
            <w:i w:val="0"/>
            <w:iCs w:val="0"/>
            <w:noProof/>
            <w:sz w:val="22"/>
            <w:szCs w:val="22"/>
          </w:rPr>
          <w:tab/>
        </w:r>
        <w:r w:rsidR="00705445" w:rsidRPr="009B20A8">
          <w:rPr>
            <w:rStyle w:val="Hyperlink"/>
            <w:noProof/>
          </w:rPr>
          <w:t>Roles and Responsibilities</w:t>
        </w:r>
        <w:r w:rsidR="00705445">
          <w:rPr>
            <w:noProof/>
            <w:webHidden/>
          </w:rPr>
          <w:tab/>
        </w:r>
        <w:r w:rsidR="00705445">
          <w:rPr>
            <w:noProof/>
            <w:webHidden/>
          </w:rPr>
          <w:fldChar w:fldCharType="begin"/>
        </w:r>
        <w:r w:rsidR="00705445">
          <w:rPr>
            <w:noProof/>
            <w:webHidden/>
          </w:rPr>
          <w:instrText xml:space="preserve"> PAGEREF _Toc119424493 \h </w:instrText>
        </w:r>
        <w:r w:rsidR="00705445">
          <w:rPr>
            <w:noProof/>
            <w:webHidden/>
          </w:rPr>
        </w:r>
        <w:r w:rsidR="00705445">
          <w:rPr>
            <w:noProof/>
            <w:webHidden/>
          </w:rPr>
          <w:fldChar w:fldCharType="separate"/>
        </w:r>
        <w:r w:rsidR="00356C43">
          <w:rPr>
            <w:noProof/>
            <w:webHidden/>
          </w:rPr>
          <w:t>4</w:t>
        </w:r>
        <w:r w:rsidR="00705445">
          <w:rPr>
            <w:noProof/>
            <w:webHidden/>
          </w:rPr>
          <w:fldChar w:fldCharType="end"/>
        </w:r>
      </w:hyperlink>
    </w:p>
    <w:p w14:paraId="4E608051" w14:textId="46D1B2B3" w:rsidR="00705445" w:rsidRDefault="00000000">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119424494" w:history="1">
        <w:r w:rsidR="00705445" w:rsidRPr="009B20A8">
          <w:rPr>
            <w:rStyle w:val="Hyperlink"/>
            <w:noProof/>
          </w:rPr>
          <w:t>4.</w:t>
        </w:r>
        <w:r w:rsidR="00705445">
          <w:rPr>
            <w:rFonts w:asciiTheme="minorHAnsi" w:eastAsiaTheme="minorEastAsia" w:hAnsiTheme="minorHAnsi" w:cstheme="minorBidi"/>
            <w:b w:val="0"/>
            <w:bCs w:val="0"/>
            <w:noProof/>
            <w:sz w:val="22"/>
            <w:szCs w:val="22"/>
          </w:rPr>
          <w:tab/>
        </w:r>
        <w:r w:rsidR="00705445" w:rsidRPr="009B20A8">
          <w:rPr>
            <w:rStyle w:val="Hyperlink"/>
            <w:noProof/>
          </w:rPr>
          <w:t>Management Process</w:t>
        </w:r>
        <w:r w:rsidR="00705445">
          <w:rPr>
            <w:noProof/>
            <w:webHidden/>
          </w:rPr>
          <w:tab/>
        </w:r>
        <w:r w:rsidR="00705445">
          <w:rPr>
            <w:noProof/>
            <w:webHidden/>
          </w:rPr>
          <w:fldChar w:fldCharType="begin"/>
        </w:r>
        <w:r w:rsidR="00705445">
          <w:rPr>
            <w:noProof/>
            <w:webHidden/>
          </w:rPr>
          <w:instrText xml:space="preserve"> PAGEREF _Toc119424494 \h </w:instrText>
        </w:r>
        <w:r w:rsidR="00705445">
          <w:rPr>
            <w:noProof/>
            <w:webHidden/>
          </w:rPr>
        </w:r>
        <w:r w:rsidR="00705445">
          <w:rPr>
            <w:noProof/>
            <w:webHidden/>
          </w:rPr>
          <w:fldChar w:fldCharType="separate"/>
        </w:r>
        <w:r w:rsidR="00356C43">
          <w:rPr>
            <w:noProof/>
            <w:webHidden/>
          </w:rPr>
          <w:t>5</w:t>
        </w:r>
        <w:r w:rsidR="00705445">
          <w:rPr>
            <w:noProof/>
            <w:webHidden/>
          </w:rPr>
          <w:fldChar w:fldCharType="end"/>
        </w:r>
      </w:hyperlink>
    </w:p>
    <w:p w14:paraId="6727856E" w14:textId="17BDB6D6" w:rsidR="00705445" w:rsidRDefault="0000000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9424495" w:history="1">
        <w:r w:rsidR="00705445" w:rsidRPr="009B20A8">
          <w:rPr>
            <w:rStyle w:val="Hyperlink"/>
            <w:noProof/>
          </w:rPr>
          <w:t>4.1</w:t>
        </w:r>
        <w:r w:rsidR="00705445">
          <w:rPr>
            <w:rFonts w:asciiTheme="minorHAnsi" w:eastAsiaTheme="minorEastAsia" w:hAnsiTheme="minorHAnsi" w:cstheme="minorBidi"/>
            <w:i w:val="0"/>
            <w:iCs w:val="0"/>
            <w:noProof/>
            <w:sz w:val="22"/>
            <w:szCs w:val="22"/>
          </w:rPr>
          <w:tab/>
        </w:r>
        <w:r w:rsidR="00705445" w:rsidRPr="009B20A8">
          <w:rPr>
            <w:rStyle w:val="Hyperlink"/>
            <w:noProof/>
          </w:rPr>
          <w:t>Project Estimates</w:t>
        </w:r>
        <w:r w:rsidR="00705445">
          <w:rPr>
            <w:noProof/>
            <w:webHidden/>
          </w:rPr>
          <w:tab/>
        </w:r>
        <w:r w:rsidR="00705445">
          <w:rPr>
            <w:noProof/>
            <w:webHidden/>
          </w:rPr>
          <w:fldChar w:fldCharType="begin"/>
        </w:r>
        <w:r w:rsidR="00705445">
          <w:rPr>
            <w:noProof/>
            <w:webHidden/>
          </w:rPr>
          <w:instrText xml:space="preserve"> PAGEREF _Toc119424495 \h </w:instrText>
        </w:r>
        <w:r w:rsidR="00705445">
          <w:rPr>
            <w:noProof/>
            <w:webHidden/>
          </w:rPr>
        </w:r>
        <w:r w:rsidR="00705445">
          <w:rPr>
            <w:noProof/>
            <w:webHidden/>
          </w:rPr>
          <w:fldChar w:fldCharType="separate"/>
        </w:r>
        <w:r w:rsidR="00356C43">
          <w:rPr>
            <w:noProof/>
            <w:webHidden/>
          </w:rPr>
          <w:t>5</w:t>
        </w:r>
        <w:r w:rsidR="00705445">
          <w:rPr>
            <w:noProof/>
            <w:webHidden/>
          </w:rPr>
          <w:fldChar w:fldCharType="end"/>
        </w:r>
      </w:hyperlink>
    </w:p>
    <w:p w14:paraId="7236BD47" w14:textId="1FC88BE9" w:rsidR="00705445" w:rsidRDefault="0000000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9424496" w:history="1">
        <w:r w:rsidR="00705445" w:rsidRPr="009B20A8">
          <w:rPr>
            <w:rStyle w:val="Hyperlink"/>
            <w:noProof/>
          </w:rPr>
          <w:t>4.2</w:t>
        </w:r>
        <w:r w:rsidR="00705445">
          <w:rPr>
            <w:rFonts w:asciiTheme="minorHAnsi" w:eastAsiaTheme="minorEastAsia" w:hAnsiTheme="minorHAnsi" w:cstheme="minorBidi"/>
            <w:i w:val="0"/>
            <w:iCs w:val="0"/>
            <w:noProof/>
            <w:sz w:val="22"/>
            <w:szCs w:val="22"/>
          </w:rPr>
          <w:tab/>
        </w:r>
        <w:r w:rsidR="00705445" w:rsidRPr="009B20A8">
          <w:rPr>
            <w:rStyle w:val="Hyperlink"/>
            <w:noProof/>
          </w:rPr>
          <w:t>Project Plan</w:t>
        </w:r>
        <w:r w:rsidR="00705445">
          <w:rPr>
            <w:noProof/>
            <w:webHidden/>
          </w:rPr>
          <w:tab/>
        </w:r>
        <w:r w:rsidR="00705445">
          <w:rPr>
            <w:noProof/>
            <w:webHidden/>
          </w:rPr>
          <w:fldChar w:fldCharType="begin"/>
        </w:r>
        <w:r w:rsidR="00705445">
          <w:rPr>
            <w:noProof/>
            <w:webHidden/>
          </w:rPr>
          <w:instrText xml:space="preserve"> PAGEREF _Toc119424496 \h </w:instrText>
        </w:r>
        <w:r w:rsidR="00705445">
          <w:rPr>
            <w:noProof/>
            <w:webHidden/>
          </w:rPr>
        </w:r>
        <w:r w:rsidR="00705445">
          <w:rPr>
            <w:noProof/>
            <w:webHidden/>
          </w:rPr>
          <w:fldChar w:fldCharType="separate"/>
        </w:r>
        <w:r w:rsidR="00356C43">
          <w:rPr>
            <w:noProof/>
            <w:webHidden/>
          </w:rPr>
          <w:t>6</w:t>
        </w:r>
        <w:r w:rsidR="00705445">
          <w:rPr>
            <w:noProof/>
            <w:webHidden/>
          </w:rPr>
          <w:fldChar w:fldCharType="end"/>
        </w:r>
      </w:hyperlink>
    </w:p>
    <w:p w14:paraId="39083159" w14:textId="47B49F9A" w:rsidR="00705445" w:rsidRDefault="00000000">
      <w:pPr>
        <w:pStyle w:val="TOC3"/>
        <w:tabs>
          <w:tab w:val="left" w:pos="1200"/>
          <w:tab w:val="right" w:leader="dot" w:pos="9350"/>
        </w:tabs>
        <w:rPr>
          <w:rFonts w:asciiTheme="minorHAnsi" w:eastAsiaTheme="minorEastAsia" w:hAnsiTheme="minorHAnsi" w:cstheme="minorBidi"/>
          <w:noProof/>
          <w:sz w:val="22"/>
          <w:szCs w:val="22"/>
        </w:rPr>
      </w:pPr>
      <w:hyperlink w:anchor="_Toc119424497" w:history="1">
        <w:r w:rsidR="00705445" w:rsidRPr="009B20A8">
          <w:rPr>
            <w:rStyle w:val="Hyperlink"/>
            <w:noProof/>
          </w:rPr>
          <w:t>4.2.1</w:t>
        </w:r>
        <w:r w:rsidR="00705445">
          <w:rPr>
            <w:rFonts w:asciiTheme="minorHAnsi" w:eastAsiaTheme="minorEastAsia" w:hAnsiTheme="minorHAnsi" w:cstheme="minorBidi"/>
            <w:noProof/>
            <w:sz w:val="22"/>
            <w:szCs w:val="22"/>
          </w:rPr>
          <w:tab/>
        </w:r>
        <w:r w:rsidR="00705445" w:rsidRPr="009B20A8">
          <w:rPr>
            <w:rStyle w:val="Hyperlink"/>
            <w:noProof/>
          </w:rPr>
          <w:t>Phase and Iteration Plan</w:t>
        </w:r>
        <w:r w:rsidR="00705445">
          <w:rPr>
            <w:noProof/>
            <w:webHidden/>
          </w:rPr>
          <w:tab/>
        </w:r>
        <w:r w:rsidR="00705445">
          <w:rPr>
            <w:noProof/>
            <w:webHidden/>
          </w:rPr>
          <w:fldChar w:fldCharType="begin"/>
        </w:r>
        <w:r w:rsidR="00705445">
          <w:rPr>
            <w:noProof/>
            <w:webHidden/>
          </w:rPr>
          <w:instrText xml:space="preserve"> PAGEREF _Toc119424497 \h </w:instrText>
        </w:r>
        <w:r w:rsidR="00705445">
          <w:rPr>
            <w:noProof/>
            <w:webHidden/>
          </w:rPr>
        </w:r>
        <w:r w:rsidR="00705445">
          <w:rPr>
            <w:noProof/>
            <w:webHidden/>
          </w:rPr>
          <w:fldChar w:fldCharType="separate"/>
        </w:r>
        <w:r w:rsidR="00356C43">
          <w:rPr>
            <w:noProof/>
            <w:webHidden/>
          </w:rPr>
          <w:t>6</w:t>
        </w:r>
        <w:r w:rsidR="00705445">
          <w:rPr>
            <w:noProof/>
            <w:webHidden/>
          </w:rPr>
          <w:fldChar w:fldCharType="end"/>
        </w:r>
      </w:hyperlink>
    </w:p>
    <w:p w14:paraId="0A59F42F" w14:textId="145D57E6" w:rsidR="00705445" w:rsidRDefault="00000000">
      <w:pPr>
        <w:pStyle w:val="TOC3"/>
        <w:tabs>
          <w:tab w:val="left" w:pos="1200"/>
          <w:tab w:val="right" w:leader="dot" w:pos="9350"/>
        </w:tabs>
        <w:rPr>
          <w:rFonts w:asciiTheme="minorHAnsi" w:eastAsiaTheme="minorEastAsia" w:hAnsiTheme="minorHAnsi" w:cstheme="minorBidi"/>
          <w:noProof/>
          <w:sz w:val="22"/>
          <w:szCs w:val="22"/>
        </w:rPr>
      </w:pPr>
      <w:hyperlink w:anchor="_Toc119424498" w:history="1">
        <w:r w:rsidR="00705445" w:rsidRPr="009B20A8">
          <w:rPr>
            <w:rStyle w:val="Hyperlink"/>
            <w:noProof/>
          </w:rPr>
          <w:t>4.2.2</w:t>
        </w:r>
        <w:r w:rsidR="00705445">
          <w:rPr>
            <w:rFonts w:asciiTheme="minorHAnsi" w:eastAsiaTheme="minorEastAsia" w:hAnsiTheme="minorHAnsi" w:cstheme="minorBidi"/>
            <w:noProof/>
            <w:sz w:val="22"/>
            <w:szCs w:val="22"/>
          </w:rPr>
          <w:tab/>
        </w:r>
        <w:r w:rsidR="00705445" w:rsidRPr="009B20A8">
          <w:rPr>
            <w:rStyle w:val="Hyperlink"/>
            <w:noProof/>
          </w:rPr>
          <w:t>Releases</w:t>
        </w:r>
        <w:r w:rsidR="00705445">
          <w:rPr>
            <w:noProof/>
            <w:webHidden/>
          </w:rPr>
          <w:tab/>
        </w:r>
        <w:r w:rsidR="00705445">
          <w:rPr>
            <w:noProof/>
            <w:webHidden/>
          </w:rPr>
          <w:fldChar w:fldCharType="begin"/>
        </w:r>
        <w:r w:rsidR="00705445">
          <w:rPr>
            <w:noProof/>
            <w:webHidden/>
          </w:rPr>
          <w:instrText xml:space="preserve"> PAGEREF _Toc119424498 \h </w:instrText>
        </w:r>
        <w:r w:rsidR="00705445">
          <w:rPr>
            <w:noProof/>
            <w:webHidden/>
          </w:rPr>
        </w:r>
        <w:r w:rsidR="00705445">
          <w:rPr>
            <w:noProof/>
            <w:webHidden/>
          </w:rPr>
          <w:fldChar w:fldCharType="separate"/>
        </w:r>
        <w:r w:rsidR="00356C43">
          <w:rPr>
            <w:noProof/>
            <w:webHidden/>
          </w:rPr>
          <w:t>7</w:t>
        </w:r>
        <w:r w:rsidR="00705445">
          <w:rPr>
            <w:noProof/>
            <w:webHidden/>
          </w:rPr>
          <w:fldChar w:fldCharType="end"/>
        </w:r>
      </w:hyperlink>
    </w:p>
    <w:p w14:paraId="37F9622D" w14:textId="4F0AC50E" w:rsidR="00705445" w:rsidRDefault="00000000">
      <w:pPr>
        <w:pStyle w:val="TOC3"/>
        <w:tabs>
          <w:tab w:val="left" w:pos="1200"/>
          <w:tab w:val="right" w:leader="dot" w:pos="9350"/>
        </w:tabs>
        <w:rPr>
          <w:rFonts w:asciiTheme="minorHAnsi" w:eastAsiaTheme="minorEastAsia" w:hAnsiTheme="minorHAnsi" w:cstheme="minorBidi"/>
          <w:noProof/>
          <w:sz w:val="22"/>
          <w:szCs w:val="22"/>
        </w:rPr>
      </w:pPr>
      <w:hyperlink w:anchor="_Toc119424499" w:history="1">
        <w:r w:rsidR="00705445" w:rsidRPr="009B20A8">
          <w:rPr>
            <w:rStyle w:val="Hyperlink"/>
            <w:noProof/>
          </w:rPr>
          <w:t>4.2.3</w:t>
        </w:r>
        <w:r w:rsidR="00705445">
          <w:rPr>
            <w:rFonts w:asciiTheme="minorHAnsi" w:eastAsiaTheme="minorEastAsia" w:hAnsiTheme="minorHAnsi" w:cstheme="minorBidi"/>
            <w:noProof/>
            <w:sz w:val="22"/>
            <w:szCs w:val="22"/>
          </w:rPr>
          <w:tab/>
        </w:r>
        <w:r w:rsidR="00705445" w:rsidRPr="009B20A8">
          <w:rPr>
            <w:rStyle w:val="Hyperlink"/>
            <w:noProof/>
          </w:rPr>
          <w:t>Project Schedule</w:t>
        </w:r>
        <w:r w:rsidR="00705445">
          <w:rPr>
            <w:noProof/>
            <w:webHidden/>
          </w:rPr>
          <w:tab/>
        </w:r>
        <w:r w:rsidR="00705445">
          <w:rPr>
            <w:noProof/>
            <w:webHidden/>
          </w:rPr>
          <w:fldChar w:fldCharType="begin"/>
        </w:r>
        <w:r w:rsidR="00705445">
          <w:rPr>
            <w:noProof/>
            <w:webHidden/>
          </w:rPr>
          <w:instrText xml:space="preserve"> PAGEREF _Toc119424499 \h </w:instrText>
        </w:r>
        <w:r w:rsidR="00705445">
          <w:rPr>
            <w:noProof/>
            <w:webHidden/>
          </w:rPr>
        </w:r>
        <w:r w:rsidR="00705445">
          <w:rPr>
            <w:noProof/>
            <w:webHidden/>
          </w:rPr>
          <w:fldChar w:fldCharType="separate"/>
        </w:r>
        <w:r w:rsidR="00356C43">
          <w:rPr>
            <w:noProof/>
            <w:webHidden/>
          </w:rPr>
          <w:t>7</w:t>
        </w:r>
        <w:r w:rsidR="00705445">
          <w:rPr>
            <w:noProof/>
            <w:webHidden/>
          </w:rPr>
          <w:fldChar w:fldCharType="end"/>
        </w:r>
      </w:hyperlink>
    </w:p>
    <w:p w14:paraId="75382D8A" w14:textId="2672A122" w:rsidR="00705445" w:rsidRDefault="0000000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9424500" w:history="1">
        <w:r w:rsidR="00705445" w:rsidRPr="009B20A8">
          <w:rPr>
            <w:rStyle w:val="Hyperlink"/>
            <w:noProof/>
          </w:rPr>
          <w:t>4.3</w:t>
        </w:r>
        <w:r w:rsidR="00705445">
          <w:rPr>
            <w:rFonts w:asciiTheme="minorHAnsi" w:eastAsiaTheme="minorEastAsia" w:hAnsiTheme="minorHAnsi" w:cstheme="minorBidi"/>
            <w:i w:val="0"/>
            <w:iCs w:val="0"/>
            <w:noProof/>
            <w:sz w:val="22"/>
            <w:szCs w:val="22"/>
          </w:rPr>
          <w:tab/>
        </w:r>
        <w:r w:rsidR="00705445" w:rsidRPr="009B20A8">
          <w:rPr>
            <w:rStyle w:val="Hyperlink"/>
            <w:noProof/>
          </w:rPr>
          <w:t>Project Monitoring and Control</w:t>
        </w:r>
        <w:r w:rsidR="00705445">
          <w:rPr>
            <w:noProof/>
            <w:webHidden/>
          </w:rPr>
          <w:tab/>
        </w:r>
        <w:r w:rsidR="00705445">
          <w:rPr>
            <w:noProof/>
            <w:webHidden/>
          </w:rPr>
          <w:fldChar w:fldCharType="begin"/>
        </w:r>
        <w:r w:rsidR="00705445">
          <w:rPr>
            <w:noProof/>
            <w:webHidden/>
          </w:rPr>
          <w:instrText xml:space="preserve"> PAGEREF _Toc119424500 \h </w:instrText>
        </w:r>
        <w:r w:rsidR="00705445">
          <w:rPr>
            <w:noProof/>
            <w:webHidden/>
          </w:rPr>
        </w:r>
        <w:r w:rsidR="00705445">
          <w:rPr>
            <w:noProof/>
            <w:webHidden/>
          </w:rPr>
          <w:fldChar w:fldCharType="separate"/>
        </w:r>
        <w:r w:rsidR="00356C43">
          <w:rPr>
            <w:noProof/>
            <w:webHidden/>
          </w:rPr>
          <w:t>9</w:t>
        </w:r>
        <w:r w:rsidR="00705445">
          <w:rPr>
            <w:noProof/>
            <w:webHidden/>
          </w:rPr>
          <w:fldChar w:fldCharType="end"/>
        </w:r>
      </w:hyperlink>
    </w:p>
    <w:p w14:paraId="0737F522" w14:textId="067A297B" w:rsidR="00705445" w:rsidRDefault="00000000">
      <w:pPr>
        <w:pStyle w:val="TOC3"/>
        <w:tabs>
          <w:tab w:val="left" w:pos="1200"/>
          <w:tab w:val="right" w:leader="dot" w:pos="9350"/>
        </w:tabs>
        <w:rPr>
          <w:rFonts w:asciiTheme="minorHAnsi" w:eastAsiaTheme="minorEastAsia" w:hAnsiTheme="minorHAnsi" w:cstheme="minorBidi"/>
          <w:noProof/>
          <w:sz w:val="22"/>
          <w:szCs w:val="22"/>
        </w:rPr>
      </w:pPr>
      <w:hyperlink w:anchor="_Toc119424501" w:history="1">
        <w:r w:rsidR="00705445" w:rsidRPr="009B20A8">
          <w:rPr>
            <w:rStyle w:val="Hyperlink"/>
            <w:noProof/>
          </w:rPr>
          <w:t>4.3.1</w:t>
        </w:r>
        <w:r w:rsidR="00705445">
          <w:rPr>
            <w:rFonts w:asciiTheme="minorHAnsi" w:eastAsiaTheme="minorEastAsia" w:hAnsiTheme="minorHAnsi" w:cstheme="minorBidi"/>
            <w:noProof/>
            <w:sz w:val="22"/>
            <w:szCs w:val="22"/>
          </w:rPr>
          <w:tab/>
        </w:r>
        <w:r w:rsidR="00705445" w:rsidRPr="009B20A8">
          <w:rPr>
            <w:rStyle w:val="Hyperlink"/>
            <w:noProof/>
          </w:rPr>
          <w:t>Reporting</w:t>
        </w:r>
        <w:r w:rsidR="00705445">
          <w:rPr>
            <w:noProof/>
            <w:webHidden/>
          </w:rPr>
          <w:tab/>
        </w:r>
        <w:r w:rsidR="00705445">
          <w:rPr>
            <w:noProof/>
            <w:webHidden/>
          </w:rPr>
          <w:fldChar w:fldCharType="begin"/>
        </w:r>
        <w:r w:rsidR="00705445">
          <w:rPr>
            <w:noProof/>
            <w:webHidden/>
          </w:rPr>
          <w:instrText xml:space="preserve"> PAGEREF _Toc119424501 \h </w:instrText>
        </w:r>
        <w:r w:rsidR="00705445">
          <w:rPr>
            <w:noProof/>
            <w:webHidden/>
          </w:rPr>
        </w:r>
        <w:r w:rsidR="00705445">
          <w:rPr>
            <w:noProof/>
            <w:webHidden/>
          </w:rPr>
          <w:fldChar w:fldCharType="separate"/>
        </w:r>
        <w:r w:rsidR="00356C43">
          <w:rPr>
            <w:noProof/>
            <w:webHidden/>
          </w:rPr>
          <w:t>9</w:t>
        </w:r>
        <w:r w:rsidR="00705445">
          <w:rPr>
            <w:noProof/>
            <w:webHidden/>
          </w:rPr>
          <w:fldChar w:fldCharType="end"/>
        </w:r>
      </w:hyperlink>
    </w:p>
    <w:p w14:paraId="08C3BF58" w14:textId="73BFA8FE" w:rsidR="00705445" w:rsidRDefault="00000000">
      <w:pPr>
        <w:pStyle w:val="TOC3"/>
        <w:tabs>
          <w:tab w:val="left" w:pos="1200"/>
          <w:tab w:val="right" w:leader="dot" w:pos="9350"/>
        </w:tabs>
        <w:rPr>
          <w:rFonts w:asciiTheme="minorHAnsi" w:eastAsiaTheme="minorEastAsia" w:hAnsiTheme="minorHAnsi" w:cstheme="minorBidi"/>
          <w:noProof/>
          <w:sz w:val="22"/>
          <w:szCs w:val="22"/>
        </w:rPr>
      </w:pPr>
      <w:hyperlink w:anchor="_Toc119424502" w:history="1">
        <w:r w:rsidR="00705445" w:rsidRPr="009B20A8">
          <w:rPr>
            <w:rStyle w:val="Hyperlink"/>
            <w:noProof/>
          </w:rPr>
          <w:t>4.3.2</w:t>
        </w:r>
        <w:r w:rsidR="00705445">
          <w:rPr>
            <w:rFonts w:asciiTheme="minorHAnsi" w:eastAsiaTheme="minorEastAsia" w:hAnsiTheme="minorHAnsi" w:cstheme="minorBidi"/>
            <w:noProof/>
            <w:sz w:val="22"/>
            <w:szCs w:val="22"/>
          </w:rPr>
          <w:tab/>
        </w:r>
        <w:r w:rsidR="00705445" w:rsidRPr="009B20A8">
          <w:rPr>
            <w:rStyle w:val="Hyperlink"/>
            <w:noProof/>
          </w:rPr>
          <w:t>Risk Management</w:t>
        </w:r>
        <w:r w:rsidR="00705445">
          <w:rPr>
            <w:noProof/>
            <w:webHidden/>
          </w:rPr>
          <w:tab/>
        </w:r>
        <w:r w:rsidR="00705445">
          <w:rPr>
            <w:noProof/>
            <w:webHidden/>
          </w:rPr>
          <w:fldChar w:fldCharType="begin"/>
        </w:r>
        <w:r w:rsidR="00705445">
          <w:rPr>
            <w:noProof/>
            <w:webHidden/>
          </w:rPr>
          <w:instrText xml:space="preserve"> PAGEREF _Toc119424502 \h </w:instrText>
        </w:r>
        <w:r w:rsidR="00705445">
          <w:rPr>
            <w:noProof/>
            <w:webHidden/>
          </w:rPr>
        </w:r>
        <w:r w:rsidR="00705445">
          <w:rPr>
            <w:noProof/>
            <w:webHidden/>
          </w:rPr>
          <w:fldChar w:fldCharType="separate"/>
        </w:r>
        <w:r w:rsidR="00356C43">
          <w:rPr>
            <w:noProof/>
            <w:webHidden/>
          </w:rPr>
          <w:t>9</w:t>
        </w:r>
        <w:r w:rsidR="00705445">
          <w:rPr>
            <w:noProof/>
            <w:webHidden/>
          </w:rPr>
          <w:fldChar w:fldCharType="end"/>
        </w:r>
      </w:hyperlink>
    </w:p>
    <w:p w14:paraId="589049F7" w14:textId="4721EE00" w:rsidR="00705445" w:rsidRDefault="00000000">
      <w:pPr>
        <w:pStyle w:val="TOC3"/>
        <w:tabs>
          <w:tab w:val="left" w:pos="1200"/>
          <w:tab w:val="right" w:leader="dot" w:pos="9350"/>
        </w:tabs>
        <w:rPr>
          <w:rFonts w:asciiTheme="minorHAnsi" w:eastAsiaTheme="minorEastAsia" w:hAnsiTheme="minorHAnsi" w:cstheme="minorBidi"/>
          <w:noProof/>
          <w:sz w:val="22"/>
          <w:szCs w:val="22"/>
        </w:rPr>
      </w:pPr>
      <w:hyperlink w:anchor="_Toc119424503" w:history="1">
        <w:r w:rsidR="00705445" w:rsidRPr="009B20A8">
          <w:rPr>
            <w:rStyle w:val="Hyperlink"/>
            <w:noProof/>
          </w:rPr>
          <w:t>4.3.3</w:t>
        </w:r>
        <w:r w:rsidR="00705445">
          <w:rPr>
            <w:rFonts w:asciiTheme="minorHAnsi" w:eastAsiaTheme="minorEastAsia" w:hAnsiTheme="minorHAnsi" w:cstheme="minorBidi"/>
            <w:noProof/>
            <w:sz w:val="22"/>
            <w:szCs w:val="22"/>
          </w:rPr>
          <w:tab/>
        </w:r>
        <w:r w:rsidR="00705445" w:rsidRPr="009B20A8">
          <w:rPr>
            <w:rStyle w:val="Hyperlink"/>
            <w:noProof/>
          </w:rPr>
          <w:t>Configuration Management</w:t>
        </w:r>
        <w:r w:rsidR="00705445">
          <w:rPr>
            <w:noProof/>
            <w:webHidden/>
          </w:rPr>
          <w:tab/>
        </w:r>
        <w:r w:rsidR="00705445">
          <w:rPr>
            <w:noProof/>
            <w:webHidden/>
          </w:rPr>
          <w:fldChar w:fldCharType="begin"/>
        </w:r>
        <w:r w:rsidR="00705445">
          <w:rPr>
            <w:noProof/>
            <w:webHidden/>
          </w:rPr>
          <w:instrText xml:space="preserve"> PAGEREF _Toc119424503 \h </w:instrText>
        </w:r>
        <w:r w:rsidR="00705445">
          <w:rPr>
            <w:noProof/>
            <w:webHidden/>
          </w:rPr>
        </w:r>
        <w:r w:rsidR="00705445">
          <w:rPr>
            <w:noProof/>
            <w:webHidden/>
          </w:rPr>
          <w:fldChar w:fldCharType="separate"/>
        </w:r>
        <w:r w:rsidR="00356C43">
          <w:rPr>
            <w:noProof/>
            <w:webHidden/>
          </w:rPr>
          <w:t>9</w:t>
        </w:r>
        <w:r w:rsidR="00705445">
          <w:rPr>
            <w:noProof/>
            <w:webHidden/>
          </w:rPr>
          <w:fldChar w:fldCharType="end"/>
        </w:r>
      </w:hyperlink>
    </w:p>
    <w:p w14:paraId="1F958927" w14:textId="30EB2870" w:rsidR="007C47A5" w:rsidRDefault="00EE3C86">
      <w:pPr>
        <w:pStyle w:val="Title"/>
      </w:pPr>
      <w:r>
        <w:rPr>
          <w:rFonts w:ascii="Times New Roman" w:hAnsi="Times New Roman"/>
          <w:b w:val="0"/>
          <w:bCs/>
          <w:sz w:val="20"/>
          <w:szCs w:val="24"/>
        </w:rPr>
        <w:fldChar w:fldCharType="end"/>
      </w:r>
      <w:r w:rsidR="007C47A5">
        <w:br w:type="page"/>
      </w:r>
      <w:fldSimple w:instr=" TITLE  \* MERGEFORMAT ">
        <w:r w:rsidR="00705445">
          <w:t>Software Development Plan (Small Project)</w:t>
        </w:r>
      </w:fldSimple>
    </w:p>
    <w:p w14:paraId="46BB6D57" w14:textId="77777777" w:rsidR="007C47A5" w:rsidRDefault="007C47A5">
      <w:pPr>
        <w:pStyle w:val="Heading1"/>
        <w:numPr>
          <w:ilvl w:val="0"/>
          <w:numId w:val="0"/>
        </w:numPr>
      </w:pPr>
      <w:bookmarkStart w:id="0" w:name="_Toc447095880"/>
    </w:p>
    <w:p w14:paraId="1F5E8A15" w14:textId="77777777" w:rsidR="007C47A5" w:rsidRDefault="007C47A5">
      <w:pPr>
        <w:pStyle w:val="Heading1"/>
      </w:pPr>
      <w:bookmarkStart w:id="1" w:name="_Toc524312826"/>
      <w:bookmarkStart w:id="2" w:name="_Toc307271011"/>
      <w:bookmarkStart w:id="3" w:name="_Toc119424486"/>
      <w:bookmarkStart w:id="4" w:name="_Toc456598586"/>
      <w:bookmarkStart w:id="5" w:name="_Toc456600917"/>
      <w:r>
        <w:t>Introduction</w:t>
      </w:r>
      <w:bookmarkEnd w:id="1"/>
      <w:bookmarkEnd w:id="2"/>
      <w:bookmarkEnd w:id="3"/>
    </w:p>
    <w:p w14:paraId="0E1ECCD1" w14:textId="77777777" w:rsidR="00A3527D" w:rsidRDefault="00A3527D" w:rsidP="00A3527D">
      <w:pPr>
        <w:ind w:left="720"/>
      </w:pPr>
      <w:bookmarkStart w:id="6" w:name="_Toc524312832"/>
      <w:bookmarkStart w:id="7" w:name="_Toc307271015"/>
      <w:r>
        <w:t>Kế hoạch phát triển phần mềm (SDP) cung cấp các thông tin cần thiết để kiểm soát dự án. Nó mô tả cách tiếp cận phát triển phần mềm, các phương pháp, công cụ, thủ tục mà Group 15 sẽ sử dụng trong quá trình phân tích, thiết kế, cài đặt, thử nghiệm, triển khai và bảo trì phần mềm cho dự án Web Xem Phim. SDP này  sẽ được cập nhật định kỳ để phản ánh các thay đổi, các bài học kinh nghiệm, các công cụ mới và những phương pháp tiến bộ.</w:t>
      </w:r>
    </w:p>
    <w:p w14:paraId="3201B47C" w14:textId="77777777" w:rsidR="007C47A5" w:rsidRDefault="007C47A5">
      <w:pPr>
        <w:pStyle w:val="Heading1"/>
      </w:pPr>
      <w:bookmarkStart w:id="8" w:name="_Toc119424487"/>
      <w:r>
        <w:t>Project Overview</w:t>
      </w:r>
      <w:bookmarkEnd w:id="6"/>
      <w:bookmarkEnd w:id="7"/>
      <w:bookmarkEnd w:id="8"/>
    </w:p>
    <w:p w14:paraId="0675BEBC" w14:textId="77777777" w:rsidR="007C47A5" w:rsidRDefault="007C47A5">
      <w:pPr>
        <w:pStyle w:val="Heading2"/>
      </w:pPr>
      <w:bookmarkStart w:id="9" w:name="_Toc524312833"/>
      <w:bookmarkStart w:id="10" w:name="_Toc307271016"/>
      <w:bookmarkStart w:id="11" w:name="_Toc119424488"/>
      <w:r>
        <w:t>Project Purpose, Scope, and Objectives</w:t>
      </w:r>
      <w:bookmarkEnd w:id="9"/>
      <w:bookmarkEnd w:id="10"/>
      <w:bookmarkEnd w:id="11"/>
    </w:p>
    <w:p w14:paraId="48CA053F" w14:textId="77777777" w:rsidR="00A3527D" w:rsidRDefault="00A3527D" w:rsidP="00A3527D">
      <w:pPr>
        <w:ind w:left="720"/>
      </w:pPr>
      <w:bookmarkStart w:id="12" w:name="_Toc524312834"/>
      <w:bookmarkStart w:id="13" w:name="_Toc307271017"/>
      <w:r>
        <w:t>Dự án Web Xem Phim được thực hiện dựa trên nhu cầu giải trí (cụ thể là xem phim trực tuyến) đang ngày càng cao của phần lớn giới trẻ và một bộ phận trong độ tuổi trung niên hiện nay.</w:t>
      </w:r>
    </w:p>
    <w:p w14:paraId="09382DA3" w14:textId="77777777" w:rsidR="00A3527D" w:rsidRDefault="00A3527D" w:rsidP="00A3527D">
      <w:pPr>
        <w:ind w:left="720"/>
      </w:pPr>
      <w:r>
        <w:t>Mục tiêu của dự án là cung cấp một website cho phép người dùng truy cập và xem các bộ phim mong muốn. Website cung cấp các tính năng tìm kiếm, phân loại, bình luận nhằm đáp ứng đầy đủ nhu cầu xem phim trực tuyến của người dùng.</w:t>
      </w:r>
    </w:p>
    <w:p w14:paraId="4B687384" w14:textId="77777777" w:rsidR="007C47A5" w:rsidRDefault="007C47A5">
      <w:pPr>
        <w:pStyle w:val="Heading2"/>
      </w:pPr>
      <w:bookmarkStart w:id="14" w:name="_Toc119424489"/>
      <w:r>
        <w:t>Assumptions and Constraints</w:t>
      </w:r>
      <w:bookmarkEnd w:id="12"/>
      <w:bookmarkEnd w:id="13"/>
      <w:bookmarkEnd w:id="14"/>
    </w:p>
    <w:p w14:paraId="49F1A70B" w14:textId="77777777" w:rsidR="00A3527D" w:rsidRDefault="00A3527D" w:rsidP="00A3527D">
      <w:pPr>
        <w:pStyle w:val="ListParagraph"/>
        <w:numPr>
          <w:ilvl w:val="0"/>
          <w:numId w:val="6"/>
        </w:numPr>
      </w:pPr>
      <w:bookmarkStart w:id="15" w:name="_Toc524312835"/>
      <w:bookmarkStart w:id="16" w:name="_Toc307271018"/>
      <w:r>
        <w:t>Dự án sẽ được thực hiện trong thời gian 11 tuần</w:t>
      </w:r>
    </w:p>
    <w:p w14:paraId="56A22CEF" w14:textId="77777777" w:rsidR="00A3527D" w:rsidRDefault="00A3527D" w:rsidP="00A3527D">
      <w:pPr>
        <w:pStyle w:val="ListParagraph"/>
        <w:numPr>
          <w:ilvl w:val="0"/>
          <w:numId w:val="6"/>
        </w:numPr>
      </w:pPr>
      <w:r>
        <w:t>Dự án được thực hiện không có ngân sách</w:t>
      </w:r>
    </w:p>
    <w:p w14:paraId="26A2A1CB" w14:textId="77777777" w:rsidR="00A3527D" w:rsidRDefault="00A3527D" w:rsidP="00A3527D">
      <w:pPr>
        <w:pStyle w:val="ListParagraph"/>
        <w:numPr>
          <w:ilvl w:val="0"/>
          <w:numId w:val="6"/>
        </w:numPr>
      </w:pPr>
      <w:r>
        <w:t>Dự án được thực hiện bởi 4 người</w:t>
      </w:r>
    </w:p>
    <w:p w14:paraId="6103929F" w14:textId="77777777" w:rsidR="007C47A5" w:rsidRDefault="007C47A5">
      <w:pPr>
        <w:pStyle w:val="Heading2"/>
      </w:pPr>
      <w:bookmarkStart w:id="17" w:name="_Toc119424490"/>
      <w:r>
        <w:t>Project Deliverables</w:t>
      </w:r>
      <w:bookmarkEnd w:id="15"/>
      <w:bookmarkEnd w:id="16"/>
      <w:bookmarkEnd w:id="17"/>
    </w:p>
    <w:p w14:paraId="6C4A94B5" w14:textId="027377A2" w:rsidR="00A3527D" w:rsidRDefault="00A3527D" w:rsidP="00A3527D">
      <w:pPr>
        <w:ind w:left="720"/>
      </w:pPr>
      <w:bookmarkStart w:id="18" w:name="_Toc524312837"/>
      <w:bookmarkStart w:id="19" w:name="_Toc307271019"/>
      <w:r w:rsidRPr="001F6B4C">
        <w:t xml:space="preserve">Các sản phẩm phân phối được phân phối vào cuối </w:t>
      </w:r>
      <w:r>
        <w:t>mỗi sprint</w:t>
      </w:r>
      <w:r w:rsidRPr="001F6B4C">
        <w:t>, như đã nêu trong phần 4.2</w:t>
      </w:r>
      <w:r>
        <w:t>.3</w:t>
      </w:r>
      <w:r w:rsidRPr="001F6B4C">
        <w:t xml:space="preserve"> </w:t>
      </w:r>
      <w:r>
        <w:t>Project Schedule.</w:t>
      </w:r>
    </w:p>
    <w:p w14:paraId="285A227C" w14:textId="77777777" w:rsidR="007C47A5" w:rsidRDefault="007C47A5">
      <w:pPr>
        <w:pStyle w:val="Heading1"/>
      </w:pPr>
      <w:bookmarkStart w:id="20" w:name="_Toc119424491"/>
      <w:r>
        <w:t>Project Organization</w:t>
      </w:r>
      <w:bookmarkEnd w:id="18"/>
      <w:bookmarkEnd w:id="19"/>
      <w:bookmarkEnd w:id="20"/>
    </w:p>
    <w:p w14:paraId="24E9C750" w14:textId="77777777" w:rsidR="007C47A5" w:rsidRDefault="007C47A5">
      <w:pPr>
        <w:pStyle w:val="Heading2"/>
      </w:pPr>
      <w:bookmarkStart w:id="21" w:name="_Toc524312838"/>
      <w:bookmarkStart w:id="22" w:name="_Toc307271020"/>
      <w:bookmarkStart w:id="23" w:name="_Toc119424492"/>
      <w:r>
        <w:t>Organizational Structure</w:t>
      </w:r>
      <w:bookmarkEnd w:id="21"/>
      <w:bookmarkEnd w:id="22"/>
      <w:bookmarkEnd w:id="23"/>
    </w:p>
    <w:p w14:paraId="1DB2FA47" w14:textId="7F7E01E9" w:rsidR="007C47A5" w:rsidRDefault="00A3527D" w:rsidP="00A3527D">
      <w:pPr>
        <w:pStyle w:val="BodyText"/>
      </w:pPr>
      <w:r>
        <w:rPr>
          <w:noProof/>
        </w:rPr>
        <w:drawing>
          <wp:inline distT="0" distB="0" distL="0" distR="0" wp14:anchorId="194205D9" wp14:editId="10F09E27">
            <wp:extent cx="4830233" cy="1303866"/>
            <wp:effectExtent l="38100" t="0" r="4699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638261E" w14:textId="77777777" w:rsidR="007C47A5" w:rsidRDefault="007C47A5">
      <w:pPr>
        <w:pStyle w:val="Heading2"/>
      </w:pPr>
      <w:bookmarkStart w:id="24" w:name="_Toc524312840"/>
      <w:bookmarkStart w:id="25" w:name="_Toc307271021"/>
      <w:bookmarkStart w:id="26" w:name="_Toc119424493"/>
      <w:r>
        <w:t>Roles and Responsibilities</w:t>
      </w:r>
      <w:bookmarkEnd w:id="24"/>
      <w:bookmarkEnd w:id="25"/>
      <w:bookmarkEnd w:id="26"/>
    </w:p>
    <w:tbl>
      <w:tblPr>
        <w:tblW w:w="3841" w:type="pct"/>
        <w:tblCellSpacing w:w="15" w:type="dxa"/>
        <w:tblInd w:w="77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251"/>
        <w:gridCol w:w="4024"/>
      </w:tblGrid>
      <w:tr w:rsidR="00A3527D" w14:paraId="7449F7D8" w14:textId="77777777" w:rsidTr="00A3527D">
        <w:trPr>
          <w:tblCellSpacing w:w="15" w:type="dxa"/>
        </w:trPr>
        <w:tc>
          <w:tcPr>
            <w:tcW w:w="2203" w:type="pct"/>
            <w:vAlign w:val="center"/>
          </w:tcPr>
          <w:p w14:paraId="024B61ED" w14:textId="77777777" w:rsidR="00A3527D" w:rsidRPr="000355FB" w:rsidRDefault="00A3527D" w:rsidP="00EF458C">
            <w:pPr>
              <w:rPr>
                <w:b/>
                <w:bCs/>
              </w:rPr>
            </w:pPr>
            <w:r w:rsidRPr="000355FB">
              <w:rPr>
                <w:b/>
                <w:bCs/>
              </w:rPr>
              <w:t>Person</w:t>
            </w:r>
          </w:p>
        </w:tc>
        <w:tc>
          <w:tcPr>
            <w:tcW w:w="2735" w:type="pct"/>
            <w:vAlign w:val="center"/>
          </w:tcPr>
          <w:p w14:paraId="20F86511" w14:textId="77777777" w:rsidR="00A3527D" w:rsidRPr="000355FB" w:rsidRDefault="00A3527D" w:rsidP="00EF458C">
            <w:pPr>
              <w:rPr>
                <w:b/>
                <w:bCs/>
              </w:rPr>
            </w:pPr>
            <w:r w:rsidRPr="000355FB">
              <w:rPr>
                <w:b/>
                <w:bCs/>
              </w:rPr>
              <w:t>Role</w:t>
            </w:r>
          </w:p>
        </w:tc>
      </w:tr>
      <w:tr w:rsidR="00A3527D" w14:paraId="556CECB7" w14:textId="77777777" w:rsidTr="00A3527D">
        <w:trPr>
          <w:trHeight w:val="1935"/>
          <w:tblCellSpacing w:w="15" w:type="dxa"/>
        </w:trPr>
        <w:tc>
          <w:tcPr>
            <w:tcW w:w="2203" w:type="pct"/>
            <w:vAlign w:val="center"/>
          </w:tcPr>
          <w:p w14:paraId="54B612ED" w14:textId="77777777" w:rsidR="00A3527D" w:rsidRPr="003C1713" w:rsidRDefault="00A3527D" w:rsidP="00EF458C">
            <w:r>
              <w:t>Nguyễn Minh Trí</w:t>
            </w:r>
          </w:p>
          <w:p w14:paraId="6800F8DE" w14:textId="77777777" w:rsidR="00A3527D" w:rsidRPr="003C1713" w:rsidRDefault="00A3527D" w:rsidP="00EF458C">
            <w:r>
              <w:t>Nguyễn Hoàng Vinh</w:t>
            </w:r>
          </w:p>
          <w:p w14:paraId="085856A3" w14:textId="77777777" w:rsidR="00A3527D" w:rsidRPr="003C1713" w:rsidRDefault="00A3527D" w:rsidP="00EF458C">
            <w:r>
              <w:t>Khúc Xuân Trường</w:t>
            </w:r>
          </w:p>
          <w:p w14:paraId="4000539A" w14:textId="77777777" w:rsidR="00A3527D" w:rsidRPr="003C1713" w:rsidRDefault="00A3527D" w:rsidP="00EF458C">
            <w:r>
              <w:t>Nguyễn Thành Long</w:t>
            </w:r>
          </w:p>
        </w:tc>
        <w:tc>
          <w:tcPr>
            <w:tcW w:w="2735" w:type="pct"/>
            <w:vAlign w:val="center"/>
          </w:tcPr>
          <w:p w14:paraId="6794111C" w14:textId="77777777" w:rsidR="00A3527D" w:rsidRPr="003C1713" w:rsidRDefault="00A3527D" w:rsidP="00EF458C">
            <w:r>
              <w:t>Team lead - Developer - Tester</w:t>
            </w:r>
          </w:p>
          <w:p w14:paraId="36615B07" w14:textId="77777777" w:rsidR="00A3527D" w:rsidRDefault="00A3527D" w:rsidP="00EF458C">
            <w:r>
              <w:t xml:space="preserve">Developer - Tester </w:t>
            </w:r>
          </w:p>
          <w:p w14:paraId="4FEDFF0C" w14:textId="77777777" w:rsidR="00A3527D" w:rsidRDefault="00A3527D" w:rsidP="00EF458C">
            <w:r>
              <w:t xml:space="preserve">Developer - Business Analyst - Designer </w:t>
            </w:r>
          </w:p>
          <w:p w14:paraId="785E5196" w14:textId="77777777" w:rsidR="00A3527D" w:rsidRPr="003C1713" w:rsidRDefault="00A3527D" w:rsidP="00EF458C">
            <w:r>
              <w:t xml:space="preserve">Developer - Designer </w:t>
            </w:r>
          </w:p>
        </w:tc>
      </w:tr>
    </w:tbl>
    <w:p w14:paraId="7AA07B83" w14:textId="77777777" w:rsidR="007C47A5" w:rsidRDefault="007C47A5" w:rsidP="00A3527D">
      <w:pPr>
        <w:pStyle w:val="BodyText"/>
        <w:ind w:left="0"/>
      </w:pPr>
    </w:p>
    <w:p w14:paraId="79AF5BBA" w14:textId="77777777" w:rsidR="007C47A5" w:rsidRDefault="007C47A5">
      <w:pPr>
        <w:pStyle w:val="Heading1"/>
      </w:pPr>
      <w:bookmarkStart w:id="27" w:name="_Toc524312841"/>
      <w:bookmarkStart w:id="28" w:name="_Toc307271022"/>
      <w:bookmarkStart w:id="29" w:name="_Toc119424494"/>
      <w:r>
        <w:lastRenderedPageBreak/>
        <w:t>Management Process</w:t>
      </w:r>
      <w:bookmarkEnd w:id="27"/>
      <w:bookmarkEnd w:id="28"/>
      <w:bookmarkEnd w:id="29"/>
    </w:p>
    <w:p w14:paraId="67D24F70" w14:textId="7619529F" w:rsidR="00BE0B34" w:rsidRDefault="007C47A5" w:rsidP="00BE0B34">
      <w:pPr>
        <w:pStyle w:val="Heading2"/>
      </w:pPr>
      <w:bookmarkStart w:id="30" w:name="_Toc524312842"/>
      <w:bookmarkStart w:id="31" w:name="_Toc307271023"/>
      <w:bookmarkStart w:id="32" w:name="_Toc119424495"/>
      <w:r>
        <w:t>Project Estimates</w:t>
      </w:r>
      <w:bookmarkEnd w:id="30"/>
      <w:bookmarkEnd w:id="31"/>
      <w:bookmarkEnd w:id="32"/>
    </w:p>
    <w:tbl>
      <w:tblPr>
        <w:tblStyle w:val="TableGrid"/>
        <w:tblW w:w="0" w:type="auto"/>
        <w:tblInd w:w="720" w:type="dxa"/>
        <w:tblLook w:val="04A0" w:firstRow="1" w:lastRow="0" w:firstColumn="1" w:lastColumn="0" w:noHBand="0" w:noVBand="1"/>
      </w:tblPr>
      <w:tblGrid>
        <w:gridCol w:w="3582"/>
        <w:gridCol w:w="2256"/>
      </w:tblGrid>
      <w:tr w:rsidR="002A42C6" w14:paraId="084EE7C3" w14:textId="31DABD1E" w:rsidTr="00723A88">
        <w:trPr>
          <w:trHeight w:val="477"/>
        </w:trPr>
        <w:tc>
          <w:tcPr>
            <w:tcW w:w="0" w:type="auto"/>
            <w:shd w:val="clear" w:color="auto" w:fill="BFBFBF" w:themeFill="background1" w:themeFillShade="BF"/>
            <w:vAlign w:val="center"/>
          </w:tcPr>
          <w:p w14:paraId="2235380A" w14:textId="49532D34" w:rsidR="002A42C6" w:rsidRDefault="00723A88" w:rsidP="00172C81">
            <w:pPr>
              <w:jc w:val="center"/>
            </w:pPr>
            <w:r>
              <w:rPr>
                <w:b/>
                <w:bCs/>
                <w:color w:val="000000"/>
              </w:rPr>
              <w:t>Phase/Sprint/Task</w:t>
            </w:r>
          </w:p>
        </w:tc>
        <w:tc>
          <w:tcPr>
            <w:tcW w:w="0" w:type="auto"/>
            <w:shd w:val="clear" w:color="auto" w:fill="BFBFBF" w:themeFill="background1" w:themeFillShade="BF"/>
            <w:vAlign w:val="center"/>
          </w:tcPr>
          <w:p w14:paraId="2F95F35A" w14:textId="7D097CCC" w:rsidR="002A42C6" w:rsidRPr="002C4DAB" w:rsidRDefault="002A42C6" w:rsidP="00172C81">
            <w:pPr>
              <w:jc w:val="center"/>
              <w:rPr>
                <w:b/>
                <w:bCs/>
                <w:color w:val="000000"/>
              </w:rPr>
            </w:pPr>
            <w:r>
              <w:rPr>
                <w:b/>
                <w:bCs/>
                <w:color w:val="000000"/>
              </w:rPr>
              <w:t>Estimated hours</w:t>
            </w:r>
            <w:r w:rsidR="002F42CA">
              <w:rPr>
                <w:b/>
                <w:bCs/>
                <w:color w:val="000000"/>
              </w:rPr>
              <w:t>/person</w:t>
            </w:r>
          </w:p>
        </w:tc>
      </w:tr>
      <w:tr w:rsidR="002A42C6" w14:paraId="3EE48972" w14:textId="26A59A2A" w:rsidTr="00723A88">
        <w:trPr>
          <w:trHeight w:val="477"/>
        </w:trPr>
        <w:tc>
          <w:tcPr>
            <w:tcW w:w="0" w:type="auto"/>
            <w:shd w:val="clear" w:color="auto" w:fill="D9D9D9" w:themeFill="background1" w:themeFillShade="D9"/>
            <w:vAlign w:val="center"/>
          </w:tcPr>
          <w:p w14:paraId="561DC7CE" w14:textId="77777777" w:rsidR="002A42C6" w:rsidRDefault="002A42C6" w:rsidP="00172C81">
            <w:pPr>
              <w:jc w:val="center"/>
            </w:pPr>
            <w:r w:rsidRPr="002C4DAB">
              <w:rPr>
                <w:b/>
                <w:bCs/>
                <w:color w:val="000000"/>
              </w:rPr>
              <w:t>Inception Phase</w:t>
            </w:r>
          </w:p>
        </w:tc>
        <w:tc>
          <w:tcPr>
            <w:tcW w:w="0" w:type="auto"/>
            <w:shd w:val="clear" w:color="auto" w:fill="D9D9D9" w:themeFill="background1" w:themeFillShade="D9"/>
            <w:vAlign w:val="center"/>
          </w:tcPr>
          <w:p w14:paraId="3A180843" w14:textId="72FE3084" w:rsidR="002A42C6" w:rsidRPr="002C4DAB" w:rsidRDefault="002A42C6" w:rsidP="00172C81">
            <w:pPr>
              <w:jc w:val="center"/>
              <w:rPr>
                <w:b/>
                <w:bCs/>
                <w:color w:val="000000"/>
              </w:rPr>
            </w:pPr>
            <w:r>
              <w:rPr>
                <w:b/>
                <w:bCs/>
                <w:color w:val="000000"/>
              </w:rPr>
              <w:t>112</w:t>
            </w:r>
          </w:p>
        </w:tc>
      </w:tr>
      <w:tr w:rsidR="002A42C6" w14:paraId="3A0938D1" w14:textId="4701C55C" w:rsidTr="002F42CA">
        <w:trPr>
          <w:trHeight w:val="477"/>
        </w:trPr>
        <w:tc>
          <w:tcPr>
            <w:tcW w:w="0" w:type="auto"/>
            <w:vAlign w:val="center"/>
          </w:tcPr>
          <w:p w14:paraId="6079AD5C" w14:textId="77777777" w:rsidR="002A42C6" w:rsidRDefault="002A42C6" w:rsidP="00172C81">
            <w:r w:rsidRPr="002C4DAB">
              <w:rPr>
                <w:b/>
                <w:bCs/>
                <w:color w:val="000000"/>
              </w:rPr>
              <w:t>Sprint 1</w:t>
            </w:r>
          </w:p>
        </w:tc>
        <w:tc>
          <w:tcPr>
            <w:tcW w:w="0" w:type="auto"/>
            <w:vAlign w:val="center"/>
          </w:tcPr>
          <w:p w14:paraId="29FD3E27" w14:textId="7E9BCE18" w:rsidR="002A42C6" w:rsidRPr="002C4DAB" w:rsidRDefault="002A42C6" w:rsidP="00172C81">
            <w:pPr>
              <w:jc w:val="center"/>
              <w:rPr>
                <w:b/>
                <w:bCs/>
                <w:color w:val="000000"/>
              </w:rPr>
            </w:pPr>
            <w:r>
              <w:rPr>
                <w:b/>
                <w:bCs/>
                <w:color w:val="000000"/>
              </w:rPr>
              <w:t>112</w:t>
            </w:r>
          </w:p>
        </w:tc>
      </w:tr>
      <w:tr w:rsidR="002A42C6" w14:paraId="5BCBEFEE" w14:textId="73462EF0" w:rsidTr="002F42CA">
        <w:trPr>
          <w:trHeight w:val="477"/>
        </w:trPr>
        <w:tc>
          <w:tcPr>
            <w:tcW w:w="0" w:type="auto"/>
            <w:vAlign w:val="center"/>
          </w:tcPr>
          <w:p w14:paraId="0ED585CB" w14:textId="77777777" w:rsidR="002A42C6" w:rsidRDefault="002A42C6" w:rsidP="00172C81">
            <w:r w:rsidRPr="002C4DAB">
              <w:rPr>
                <w:color w:val="000000"/>
              </w:rPr>
              <w:t>Software development plan</w:t>
            </w:r>
          </w:p>
        </w:tc>
        <w:tc>
          <w:tcPr>
            <w:tcW w:w="0" w:type="auto"/>
            <w:vAlign w:val="center"/>
          </w:tcPr>
          <w:p w14:paraId="6683A60B" w14:textId="36C90119" w:rsidR="002A42C6" w:rsidRPr="002C4DAB" w:rsidRDefault="002A42C6" w:rsidP="00172C81">
            <w:pPr>
              <w:jc w:val="center"/>
              <w:rPr>
                <w:color w:val="000000"/>
              </w:rPr>
            </w:pPr>
            <w:r>
              <w:rPr>
                <w:color w:val="000000"/>
              </w:rPr>
              <w:t>50</w:t>
            </w:r>
          </w:p>
        </w:tc>
      </w:tr>
      <w:tr w:rsidR="002A42C6" w14:paraId="26887E3F" w14:textId="6385F3BF" w:rsidTr="002F42CA">
        <w:trPr>
          <w:trHeight w:val="477"/>
        </w:trPr>
        <w:tc>
          <w:tcPr>
            <w:tcW w:w="0" w:type="auto"/>
            <w:vAlign w:val="center"/>
          </w:tcPr>
          <w:p w14:paraId="39C06A8F" w14:textId="77777777" w:rsidR="002A42C6" w:rsidRDefault="002A42C6" w:rsidP="00172C81">
            <w:r w:rsidRPr="002C4DAB">
              <w:rPr>
                <w:color w:val="000000"/>
              </w:rPr>
              <w:t>Vision document</w:t>
            </w:r>
          </w:p>
        </w:tc>
        <w:tc>
          <w:tcPr>
            <w:tcW w:w="0" w:type="auto"/>
            <w:vAlign w:val="center"/>
          </w:tcPr>
          <w:p w14:paraId="24E4DAFA" w14:textId="0C1775C9" w:rsidR="002A42C6" w:rsidRPr="002C4DAB" w:rsidRDefault="002A42C6" w:rsidP="00172C81">
            <w:pPr>
              <w:jc w:val="center"/>
              <w:rPr>
                <w:color w:val="000000"/>
              </w:rPr>
            </w:pPr>
            <w:r>
              <w:rPr>
                <w:color w:val="000000"/>
              </w:rPr>
              <w:t>60</w:t>
            </w:r>
          </w:p>
        </w:tc>
      </w:tr>
      <w:tr w:rsidR="002A42C6" w14:paraId="5AA98AFF" w14:textId="7AB17492" w:rsidTr="002F42CA">
        <w:trPr>
          <w:trHeight w:val="477"/>
        </w:trPr>
        <w:tc>
          <w:tcPr>
            <w:tcW w:w="0" w:type="auto"/>
            <w:vAlign w:val="center"/>
          </w:tcPr>
          <w:p w14:paraId="5D600676" w14:textId="77777777" w:rsidR="002A42C6" w:rsidRDefault="002A42C6" w:rsidP="00172C81">
            <w:r w:rsidRPr="002C4DAB">
              <w:rPr>
                <w:color w:val="000000"/>
              </w:rPr>
              <w:t>Weekly report 1</w:t>
            </w:r>
          </w:p>
        </w:tc>
        <w:tc>
          <w:tcPr>
            <w:tcW w:w="0" w:type="auto"/>
            <w:vAlign w:val="center"/>
          </w:tcPr>
          <w:p w14:paraId="04D1F762" w14:textId="3A3E6961" w:rsidR="002A42C6" w:rsidRPr="002C4DAB" w:rsidRDefault="002A42C6" w:rsidP="00172C81">
            <w:pPr>
              <w:jc w:val="center"/>
              <w:rPr>
                <w:color w:val="000000"/>
              </w:rPr>
            </w:pPr>
            <w:r>
              <w:rPr>
                <w:color w:val="000000"/>
              </w:rPr>
              <w:t>1</w:t>
            </w:r>
          </w:p>
        </w:tc>
      </w:tr>
      <w:tr w:rsidR="002A42C6" w14:paraId="5A14311A" w14:textId="060C2546" w:rsidTr="002F42CA">
        <w:trPr>
          <w:trHeight w:val="477"/>
        </w:trPr>
        <w:tc>
          <w:tcPr>
            <w:tcW w:w="0" w:type="auto"/>
            <w:vAlign w:val="center"/>
          </w:tcPr>
          <w:p w14:paraId="35463B2B" w14:textId="77777777" w:rsidR="002A42C6" w:rsidRDefault="002A42C6" w:rsidP="00172C81">
            <w:r w:rsidRPr="002C4DAB">
              <w:rPr>
                <w:color w:val="000000"/>
              </w:rPr>
              <w:t>Weekly report 2</w:t>
            </w:r>
          </w:p>
        </w:tc>
        <w:tc>
          <w:tcPr>
            <w:tcW w:w="0" w:type="auto"/>
            <w:vAlign w:val="center"/>
          </w:tcPr>
          <w:p w14:paraId="1AFEAA86" w14:textId="075D6F0E" w:rsidR="002A42C6" w:rsidRPr="002C4DAB" w:rsidRDefault="002A42C6" w:rsidP="00172C81">
            <w:pPr>
              <w:jc w:val="center"/>
              <w:rPr>
                <w:color w:val="000000"/>
              </w:rPr>
            </w:pPr>
            <w:r>
              <w:rPr>
                <w:color w:val="000000"/>
              </w:rPr>
              <w:t>1</w:t>
            </w:r>
          </w:p>
        </w:tc>
      </w:tr>
      <w:tr w:rsidR="002A42C6" w14:paraId="7644DF3E" w14:textId="36E0A415" w:rsidTr="00723A88">
        <w:trPr>
          <w:trHeight w:val="477"/>
        </w:trPr>
        <w:tc>
          <w:tcPr>
            <w:tcW w:w="0" w:type="auto"/>
            <w:shd w:val="clear" w:color="auto" w:fill="D9D9D9" w:themeFill="background1" w:themeFillShade="D9"/>
            <w:vAlign w:val="center"/>
          </w:tcPr>
          <w:p w14:paraId="53ACA779" w14:textId="77777777" w:rsidR="002A42C6" w:rsidRDefault="002A42C6" w:rsidP="00172C81">
            <w:pPr>
              <w:jc w:val="center"/>
            </w:pPr>
            <w:r w:rsidRPr="002C4DAB">
              <w:rPr>
                <w:b/>
                <w:bCs/>
                <w:color w:val="000000"/>
              </w:rPr>
              <w:t>Elaboration Phase</w:t>
            </w:r>
          </w:p>
        </w:tc>
        <w:tc>
          <w:tcPr>
            <w:tcW w:w="0" w:type="auto"/>
            <w:shd w:val="clear" w:color="auto" w:fill="D9D9D9" w:themeFill="background1" w:themeFillShade="D9"/>
            <w:vAlign w:val="center"/>
          </w:tcPr>
          <w:p w14:paraId="63038574" w14:textId="2126E6CF" w:rsidR="002A42C6" w:rsidRPr="002C4DAB" w:rsidRDefault="002A42C6" w:rsidP="00172C81">
            <w:pPr>
              <w:jc w:val="center"/>
              <w:rPr>
                <w:b/>
                <w:bCs/>
                <w:color w:val="000000"/>
              </w:rPr>
            </w:pPr>
            <w:r>
              <w:rPr>
                <w:b/>
                <w:bCs/>
                <w:color w:val="000000"/>
              </w:rPr>
              <w:t>224</w:t>
            </w:r>
          </w:p>
        </w:tc>
      </w:tr>
      <w:tr w:rsidR="002A42C6" w14:paraId="79E61D5C" w14:textId="1923AC74" w:rsidTr="002F42CA">
        <w:trPr>
          <w:trHeight w:val="477"/>
        </w:trPr>
        <w:tc>
          <w:tcPr>
            <w:tcW w:w="0" w:type="auto"/>
            <w:vAlign w:val="center"/>
          </w:tcPr>
          <w:p w14:paraId="4B35367F" w14:textId="77777777" w:rsidR="002A42C6" w:rsidRDefault="002A42C6" w:rsidP="00172C81">
            <w:r w:rsidRPr="002C4DAB">
              <w:rPr>
                <w:b/>
                <w:bCs/>
                <w:color w:val="000000"/>
              </w:rPr>
              <w:t>Sprint 2</w:t>
            </w:r>
          </w:p>
        </w:tc>
        <w:tc>
          <w:tcPr>
            <w:tcW w:w="0" w:type="auto"/>
            <w:vAlign w:val="center"/>
          </w:tcPr>
          <w:p w14:paraId="089B948B" w14:textId="0E9FB13C" w:rsidR="002A42C6" w:rsidRPr="002C4DAB" w:rsidRDefault="002A42C6" w:rsidP="00172C81">
            <w:pPr>
              <w:jc w:val="center"/>
              <w:rPr>
                <w:b/>
                <w:bCs/>
                <w:color w:val="000000"/>
              </w:rPr>
            </w:pPr>
            <w:r>
              <w:rPr>
                <w:b/>
                <w:bCs/>
                <w:color w:val="000000"/>
              </w:rPr>
              <w:t>112</w:t>
            </w:r>
          </w:p>
        </w:tc>
      </w:tr>
      <w:tr w:rsidR="002A42C6" w14:paraId="1D069638" w14:textId="539E4707" w:rsidTr="002F42CA">
        <w:trPr>
          <w:trHeight w:val="477"/>
        </w:trPr>
        <w:tc>
          <w:tcPr>
            <w:tcW w:w="0" w:type="auto"/>
            <w:vAlign w:val="center"/>
          </w:tcPr>
          <w:p w14:paraId="0C015493" w14:textId="77777777" w:rsidR="002A42C6" w:rsidRDefault="002A42C6" w:rsidP="00172C81">
            <w:r w:rsidRPr="002C4DAB">
              <w:rPr>
                <w:color w:val="000000"/>
              </w:rPr>
              <w:t>Revised Software development plan</w:t>
            </w:r>
          </w:p>
        </w:tc>
        <w:tc>
          <w:tcPr>
            <w:tcW w:w="0" w:type="auto"/>
            <w:vAlign w:val="center"/>
          </w:tcPr>
          <w:p w14:paraId="7A17A9A9" w14:textId="155FC887" w:rsidR="002A42C6" w:rsidRPr="002C4DAB" w:rsidRDefault="00F81372" w:rsidP="00172C81">
            <w:pPr>
              <w:jc w:val="center"/>
              <w:rPr>
                <w:color w:val="000000"/>
              </w:rPr>
            </w:pPr>
            <w:r>
              <w:rPr>
                <w:color w:val="000000"/>
              </w:rPr>
              <w:t>10</w:t>
            </w:r>
          </w:p>
        </w:tc>
      </w:tr>
      <w:tr w:rsidR="002A42C6" w14:paraId="7EC41FE8" w14:textId="78D4BB97" w:rsidTr="002F42CA">
        <w:trPr>
          <w:trHeight w:val="477"/>
        </w:trPr>
        <w:tc>
          <w:tcPr>
            <w:tcW w:w="0" w:type="auto"/>
            <w:vAlign w:val="center"/>
          </w:tcPr>
          <w:p w14:paraId="20BDA089" w14:textId="77777777" w:rsidR="002A42C6" w:rsidRDefault="002A42C6" w:rsidP="00172C81">
            <w:r w:rsidRPr="002C4DAB">
              <w:rPr>
                <w:color w:val="000000"/>
              </w:rPr>
              <w:t>Revised vision document</w:t>
            </w:r>
          </w:p>
        </w:tc>
        <w:tc>
          <w:tcPr>
            <w:tcW w:w="0" w:type="auto"/>
            <w:vAlign w:val="center"/>
          </w:tcPr>
          <w:p w14:paraId="142D9229" w14:textId="13609A4C" w:rsidR="002A42C6" w:rsidRPr="002C4DAB" w:rsidRDefault="00F81372" w:rsidP="00172C81">
            <w:pPr>
              <w:jc w:val="center"/>
              <w:rPr>
                <w:color w:val="000000"/>
              </w:rPr>
            </w:pPr>
            <w:r>
              <w:rPr>
                <w:color w:val="000000"/>
              </w:rPr>
              <w:t>10</w:t>
            </w:r>
          </w:p>
        </w:tc>
      </w:tr>
      <w:tr w:rsidR="002A42C6" w14:paraId="7D1BA15C" w14:textId="334CDD93" w:rsidTr="002F42CA">
        <w:trPr>
          <w:trHeight w:val="477"/>
        </w:trPr>
        <w:tc>
          <w:tcPr>
            <w:tcW w:w="0" w:type="auto"/>
            <w:vAlign w:val="center"/>
          </w:tcPr>
          <w:p w14:paraId="450909BB" w14:textId="77777777" w:rsidR="002A42C6" w:rsidRDefault="002A42C6" w:rsidP="00172C81">
            <w:r w:rsidRPr="002C4DAB">
              <w:rPr>
                <w:color w:val="000000"/>
              </w:rPr>
              <w:t>Design document</w:t>
            </w:r>
          </w:p>
        </w:tc>
        <w:tc>
          <w:tcPr>
            <w:tcW w:w="0" w:type="auto"/>
            <w:vAlign w:val="center"/>
          </w:tcPr>
          <w:p w14:paraId="26DD3076" w14:textId="76B98C29" w:rsidR="002A42C6" w:rsidRPr="002C4DAB" w:rsidRDefault="00F81372" w:rsidP="00172C81">
            <w:pPr>
              <w:jc w:val="center"/>
              <w:rPr>
                <w:color w:val="000000"/>
              </w:rPr>
            </w:pPr>
            <w:r>
              <w:rPr>
                <w:color w:val="000000"/>
              </w:rPr>
              <w:t>30</w:t>
            </w:r>
          </w:p>
        </w:tc>
      </w:tr>
      <w:tr w:rsidR="002A42C6" w14:paraId="7510D925" w14:textId="0E98F377" w:rsidTr="002F42CA">
        <w:trPr>
          <w:trHeight w:val="477"/>
        </w:trPr>
        <w:tc>
          <w:tcPr>
            <w:tcW w:w="0" w:type="auto"/>
            <w:vAlign w:val="center"/>
          </w:tcPr>
          <w:p w14:paraId="280A4AE6" w14:textId="77777777" w:rsidR="002A42C6" w:rsidRDefault="002A42C6" w:rsidP="00172C81">
            <w:r w:rsidRPr="002C4DAB">
              <w:rPr>
                <w:color w:val="000000"/>
              </w:rPr>
              <w:t>Use case document</w:t>
            </w:r>
          </w:p>
        </w:tc>
        <w:tc>
          <w:tcPr>
            <w:tcW w:w="0" w:type="auto"/>
            <w:vAlign w:val="center"/>
          </w:tcPr>
          <w:p w14:paraId="1CC0D27B" w14:textId="71E86A21" w:rsidR="002A42C6" w:rsidRPr="002C4DAB" w:rsidRDefault="00F81372" w:rsidP="00172C81">
            <w:pPr>
              <w:jc w:val="center"/>
              <w:rPr>
                <w:color w:val="000000"/>
              </w:rPr>
            </w:pPr>
            <w:r>
              <w:rPr>
                <w:color w:val="000000"/>
              </w:rPr>
              <w:t>30</w:t>
            </w:r>
          </w:p>
        </w:tc>
      </w:tr>
      <w:tr w:rsidR="002A42C6" w14:paraId="35C99994" w14:textId="2C577FA4" w:rsidTr="002F42CA">
        <w:trPr>
          <w:trHeight w:val="477"/>
        </w:trPr>
        <w:tc>
          <w:tcPr>
            <w:tcW w:w="0" w:type="auto"/>
            <w:vAlign w:val="center"/>
          </w:tcPr>
          <w:p w14:paraId="22675987" w14:textId="77777777" w:rsidR="002A42C6" w:rsidRDefault="002A42C6" w:rsidP="00172C81">
            <w:r w:rsidRPr="002C4DAB">
              <w:rPr>
                <w:color w:val="000000"/>
              </w:rPr>
              <w:t>Test plan</w:t>
            </w:r>
          </w:p>
        </w:tc>
        <w:tc>
          <w:tcPr>
            <w:tcW w:w="0" w:type="auto"/>
            <w:vAlign w:val="center"/>
          </w:tcPr>
          <w:p w14:paraId="33C890F1" w14:textId="5926D7FF" w:rsidR="002A42C6" w:rsidRPr="002C4DAB" w:rsidRDefault="00F81372" w:rsidP="00172C81">
            <w:pPr>
              <w:jc w:val="center"/>
              <w:rPr>
                <w:color w:val="000000"/>
              </w:rPr>
            </w:pPr>
            <w:r>
              <w:rPr>
                <w:color w:val="000000"/>
              </w:rPr>
              <w:t>30</w:t>
            </w:r>
          </w:p>
        </w:tc>
      </w:tr>
      <w:tr w:rsidR="002A42C6" w14:paraId="099C65AB" w14:textId="306D49A4" w:rsidTr="002F42CA">
        <w:trPr>
          <w:trHeight w:val="477"/>
        </w:trPr>
        <w:tc>
          <w:tcPr>
            <w:tcW w:w="0" w:type="auto"/>
            <w:vAlign w:val="center"/>
          </w:tcPr>
          <w:p w14:paraId="121599D6" w14:textId="77777777" w:rsidR="002A42C6" w:rsidRDefault="002A42C6" w:rsidP="00172C81">
            <w:r w:rsidRPr="002C4DAB">
              <w:rPr>
                <w:color w:val="000000"/>
              </w:rPr>
              <w:t>Weekly report 1</w:t>
            </w:r>
          </w:p>
        </w:tc>
        <w:tc>
          <w:tcPr>
            <w:tcW w:w="0" w:type="auto"/>
            <w:vAlign w:val="center"/>
          </w:tcPr>
          <w:p w14:paraId="6BAED51E" w14:textId="77643195" w:rsidR="002A42C6" w:rsidRPr="002C4DAB" w:rsidRDefault="002A42C6" w:rsidP="00172C81">
            <w:pPr>
              <w:jc w:val="center"/>
              <w:rPr>
                <w:color w:val="000000"/>
              </w:rPr>
            </w:pPr>
            <w:r>
              <w:rPr>
                <w:color w:val="000000"/>
              </w:rPr>
              <w:t>1</w:t>
            </w:r>
          </w:p>
        </w:tc>
      </w:tr>
      <w:tr w:rsidR="002A42C6" w14:paraId="29D3610C" w14:textId="2D32D71C" w:rsidTr="002F42CA">
        <w:trPr>
          <w:trHeight w:val="477"/>
        </w:trPr>
        <w:tc>
          <w:tcPr>
            <w:tcW w:w="0" w:type="auto"/>
            <w:vAlign w:val="center"/>
          </w:tcPr>
          <w:p w14:paraId="4FF4F8E8" w14:textId="77777777" w:rsidR="002A42C6" w:rsidRDefault="002A42C6" w:rsidP="00172C81">
            <w:r w:rsidRPr="002C4DAB">
              <w:rPr>
                <w:color w:val="000000"/>
              </w:rPr>
              <w:t>Weekly report 2</w:t>
            </w:r>
          </w:p>
        </w:tc>
        <w:tc>
          <w:tcPr>
            <w:tcW w:w="0" w:type="auto"/>
            <w:vAlign w:val="center"/>
          </w:tcPr>
          <w:p w14:paraId="127326B7" w14:textId="59CF1890" w:rsidR="002A42C6" w:rsidRPr="002C4DAB" w:rsidRDefault="002A42C6" w:rsidP="00172C81">
            <w:pPr>
              <w:jc w:val="center"/>
              <w:rPr>
                <w:color w:val="000000"/>
              </w:rPr>
            </w:pPr>
            <w:r>
              <w:rPr>
                <w:color w:val="000000"/>
              </w:rPr>
              <w:t>1</w:t>
            </w:r>
          </w:p>
        </w:tc>
      </w:tr>
      <w:tr w:rsidR="002A42C6" w14:paraId="0FDED139" w14:textId="66A0F047" w:rsidTr="002F42CA">
        <w:trPr>
          <w:trHeight w:val="477"/>
        </w:trPr>
        <w:tc>
          <w:tcPr>
            <w:tcW w:w="0" w:type="auto"/>
            <w:vAlign w:val="center"/>
          </w:tcPr>
          <w:p w14:paraId="2D3ECD3F" w14:textId="77777777" w:rsidR="002A42C6" w:rsidRDefault="002A42C6" w:rsidP="00172C81">
            <w:r w:rsidRPr="002C4DAB">
              <w:rPr>
                <w:b/>
                <w:bCs/>
                <w:color w:val="000000"/>
              </w:rPr>
              <w:t>Sprint 3</w:t>
            </w:r>
          </w:p>
        </w:tc>
        <w:tc>
          <w:tcPr>
            <w:tcW w:w="0" w:type="auto"/>
            <w:vAlign w:val="center"/>
          </w:tcPr>
          <w:p w14:paraId="472EBDAB" w14:textId="38E65553" w:rsidR="002A42C6" w:rsidRPr="002C4DAB" w:rsidRDefault="002A42C6" w:rsidP="00172C81">
            <w:pPr>
              <w:jc w:val="center"/>
              <w:rPr>
                <w:b/>
                <w:bCs/>
                <w:color w:val="000000"/>
              </w:rPr>
            </w:pPr>
            <w:r>
              <w:rPr>
                <w:b/>
                <w:bCs/>
                <w:color w:val="000000"/>
              </w:rPr>
              <w:t>112</w:t>
            </w:r>
          </w:p>
        </w:tc>
      </w:tr>
      <w:tr w:rsidR="002A42C6" w14:paraId="08E16ED9" w14:textId="672F15D8" w:rsidTr="002F42CA">
        <w:trPr>
          <w:trHeight w:val="477"/>
        </w:trPr>
        <w:tc>
          <w:tcPr>
            <w:tcW w:w="0" w:type="auto"/>
            <w:vAlign w:val="center"/>
          </w:tcPr>
          <w:p w14:paraId="720D2BA1" w14:textId="77777777" w:rsidR="002A42C6" w:rsidRDefault="002A42C6" w:rsidP="00172C81">
            <w:r w:rsidRPr="002C4DAB">
              <w:rPr>
                <w:color w:val="000000"/>
              </w:rPr>
              <w:t>Design document</w:t>
            </w:r>
          </w:p>
        </w:tc>
        <w:tc>
          <w:tcPr>
            <w:tcW w:w="0" w:type="auto"/>
            <w:vAlign w:val="center"/>
          </w:tcPr>
          <w:p w14:paraId="1465FFAD" w14:textId="2D8E1A94" w:rsidR="002A42C6" w:rsidRPr="002C4DAB" w:rsidRDefault="00F81372" w:rsidP="00172C81">
            <w:pPr>
              <w:jc w:val="center"/>
              <w:rPr>
                <w:color w:val="000000"/>
              </w:rPr>
            </w:pPr>
            <w:r>
              <w:rPr>
                <w:color w:val="000000"/>
              </w:rPr>
              <w:t>40</w:t>
            </w:r>
          </w:p>
        </w:tc>
      </w:tr>
      <w:tr w:rsidR="002A42C6" w14:paraId="625B8CBD" w14:textId="280E3B28" w:rsidTr="002F42CA">
        <w:trPr>
          <w:trHeight w:val="477"/>
        </w:trPr>
        <w:tc>
          <w:tcPr>
            <w:tcW w:w="0" w:type="auto"/>
            <w:vAlign w:val="center"/>
          </w:tcPr>
          <w:p w14:paraId="4B6640F7" w14:textId="77777777" w:rsidR="002A42C6" w:rsidRDefault="002A42C6" w:rsidP="00172C81">
            <w:r w:rsidRPr="002C4DAB">
              <w:rPr>
                <w:color w:val="000000"/>
              </w:rPr>
              <w:t>Use case document</w:t>
            </w:r>
          </w:p>
        </w:tc>
        <w:tc>
          <w:tcPr>
            <w:tcW w:w="0" w:type="auto"/>
            <w:vAlign w:val="center"/>
          </w:tcPr>
          <w:p w14:paraId="450046EC" w14:textId="7AC99C08" w:rsidR="002A42C6" w:rsidRPr="002C4DAB" w:rsidRDefault="00F81372" w:rsidP="00172C81">
            <w:pPr>
              <w:jc w:val="center"/>
              <w:rPr>
                <w:color w:val="000000"/>
              </w:rPr>
            </w:pPr>
            <w:r>
              <w:rPr>
                <w:color w:val="000000"/>
              </w:rPr>
              <w:t>40</w:t>
            </w:r>
          </w:p>
        </w:tc>
      </w:tr>
      <w:tr w:rsidR="002A42C6" w14:paraId="28E47DA2" w14:textId="36AD99F6" w:rsidTr="002F42CA">
        <w:trPr>
          <w:trHeight w:val="477"/>
        </w:trPr>
        <w:tc>
          <w:tcPr>
            <w:tcW w:w="0" w:type="auto"/>
            <w:vAlign w:val="center"/>
          </w:tcPr>
          <w:p w14:paraId="6D330FC4" w14:textId="77777777" w:rsidR="002A42C6" w:rsidRDefault="002A42C6" w:rsidP="00172C81">
            <w:r w:rsidRPr="002C4DAB">
              <w:rPr>
                <w:color w:val="000000"/>
              </w:rPr>
              <w:t>Test plan</w:t>
            </w:r>
          </w:p>
        </w:tc>
        <w:tc>
          <w:tcPr>
            <w:tcW w:w="0" w:type="auto"/>
            <w:vAlign w:val="center"/>
          </w:tcPr>
          <w:p w14:paraId="3CF83E1F" w14:textId="3AC94238" w:rsidR="002A42C6" w:rsidRPr="002C4DAB" w:rsidRDefault="00F81372" w:rsidP="00172C81">
            <w:pPr>
              <w:jc w:val="center"/>
              <w:rPr>
                <w:color w:val="000000"/>
              </w:rPr>
            </w:pPr>
            <w:r>
              <w:rPr>
                <w:color w:val="000000"/>
              </w:rPr>
              <w:t>30</w:t>
            </w:r>
          </w:p>
        </w:tc>
      </w:tr>
      <w:tr w:rsidR="002A42C6" w14:paraId="1674E6BC" w14:textId="1A73F73E" w:rsidTr="002F42CA">
        <w:trPr>
          <w:trHeight w:val="477"/>
        </w:trPr>
        <w:tc>
          <w:tcPr>
            <w:tcW w:w="0" w:type="auto"/>
            <w:vAlign w:val="center"/>
          </w:tcPr>
          <w:p w14:paraId="60B48318" w14:textId="77777777" w:rsidR="002A42C6" w:rsidRDefault="002A42C6" w:rsidP="00172C81">
            <w:r w:rsidRPr="002C4DAB">
              <w:rPr>
                <w:color w:val="000000"/>
              </w:rPr>
              <w:t>Weekly report 1</w:t>
            </w:r>
          </w:p>
        </w:tc>
        <w:tc>
          <w:tcPr>
            <w:tcW w:w="0" w:type="auto"/>
            <w:vAlign w:val="center"/>
          </w:tcPr>
          <w:p w14:paraId="6DE0C00A" w14:textId="42392A21" w:rsidR="002A42C6" w:rsidRPr="002C4DAB" w:rsidRDefault="00F81372" w:rsidP="00172C81">
            <w:pPr>
              <w:jc w:val="center"/>
              <w:rPr>
                <w:color w:val="000000"/>
              </w:rPr>
            </w:pPr>
            <w:r>
              <w:rPr>
                <w:color w:val="000000"/>
              </w:rPr>
              <w:t>1</w:t>
            </w:r>
          </w:p>
        </w:tc>
      </w:tr>
      <w:tr w:rsidR="002A42C6" w14:paraId="637435A2" w14:textId="62343A83" w:rsidTr="002F42CA">
        <w:trPr>
          <w:trHeight w:val="477"/>
        </w:trPr>
        <w:tc>
          <w:tcPr>
            <w:tcW w:w="0" w:type="auto"/>
            <w:vAlign w:val="center"/>
          </w:tcPr>
          <w:p w14:paraId="1DC46A2E" w14:textId="77777777" w:rsidR="002A42C6" w:rsidRDefault="002A42C6" w:rsidP="00172C81">
            <w:r w:rsidRPr="002C4DAB">
              <w:rPr>
                <w:color w:val="000000"/>
              </w:rPr>
              <w:t>Weekly report 2</w:t>
            </w:r>
          </w:p>
        </w:tc>
        <w:tc>
          <w:tcPr>
            <w:tcW w:w="0" w:type="auto"/>
            <w:vAlign w:val="center"/>
          </w:tcPr>
          <w:p w14:paraId="08B5AF9A" w14:textId="2611FB52" w:rsidR="002A42C6" w:rsidRPr="002C4DAB" w:rsidRDefault="00F81372" w:rsidP="00172C81">
            <w:pPr>
              <w:jc w:val="center"/>
              <w:rPr>
                <w:color w:val="000000"/>
              </w:rPr>
            </w:pPr>
            <w:r>
              <w:rPr>
                <w:color w:val="000000"/>
              </w:rPr>
              <w:t>1</w:t>
            </w:r>
          </w:p>
        </w:tc>
      </w:tr>
      <w:tr w:rsidR="002A42C6" w14:paraId="2F47916E" w14:textId="3D1E4BA9" w:rsidTr="00723A88">
        <w:trPr>
          <w:trHeight w:val="477"/>
        </w:trPr>
        <w:tc>
          <w:tcPr>
            <w:tcW w:w="0" w:type="auto"/>
            <w:shd w:val="clear" w:color="auto" w:fill="D9D9D9" w:themeFill="background1" w:themeFillShade="D9"/>
            <w:vAlign w:val="center"/>
          </w:tcPr>
          <w:p w14:paraId="7C3A71CC" w14:textId="77777777" w:rsidR="002A42C6" w:rsidRDefault="002A42C6" w:rsidP="00172C81">
            <w:pPr>
              <w:jc w:val="center"/>
            </w:pPr>
            <w:r w:rsidRPr="002C4DAB">
              <w:rPr>
                <w:b/>
                <w:bCs/>
                <w:color w:val="000000"/>
              </w:rPr>
              <w:t>Construction</w:t>
            </w:r>
          </w:p>
        </w:tc>
        <w:tc>
          <w:tcPr>
            <w:tcW w:w="0" w:type="auto"/>
            <w:shd w:val="clear" w:color="auto" w:fill="D9D9D9" w:themeFill="background1" w:themeFillShade="D9"/>
            <w:vAlign w:val="center"/>
          </w:tcPr>
          <w:p w14:paraId="4E496C62" w14:textId="350ABD69" w:rsidR="002A42C6" w:rsidRPr="002C4DAB" w:rsidRDefault="00F81372" w:rsidP="00172C81">
            <w:pPr>
              <w:jc w:val="center"/>
              <w:rPr>
                <w:b/>
                <w:bCs/>
                <w:color w:val="000000"/>
              </w:rPr>
            </w:pPr>
            <w:r>
              <w:rPr>
                <w:b/>
                <w:bCs/>
                <w:color w:val="000000"/>
              </w:rPr>
              <w:t>224</w:t>
            </w:r>
          </w:p>
        </w:tc>
      </w:tr>
      <w:tr w:rsidR="002A42C6" w14:paraId="50483E7A" w14:textId="71CFCB35" w:rsidTr="002F42CA">
        <w:trPr>
          <w:trHeight w:val="477"/>
        </w:trPr>
        <w:tc>
          <w:tcPr>
            <w:tcW w:w="0" w:type="auto"/>
            <w:vAlign w:val="center"/>
          </w:tcPr>
          <w:p w14:paraId="67A2E307" w14:textId="77777777" w:rsidR="002A42C6" w:rsidRDefault="002A42C6" w:rsidP="00172C81">
            <w:r w:rsidRPr="002C4DAB">
              <w:rPr>
                <w:b/>
                <w:bCs/>
                <w:color w:val="000000"/>
              </w:rPr>
              <w:t>Sprint 4</w:t>
            </w:r>
          </w:p>
        </w:tc>
        <w:tc>
          <w:tcPr>
            <w:tcW w:w="0" w:type="auto"/>
            <w:vAlign w:val="center"/>
          </w:tcPr>
          <w:p w14:paraId="4BB3A7C4" w14:textId="3F3A62E2" w:rsidR="002A42C6" w:rsidRPr="002C4DAB" w:rsidRDefault="00F81372" w:rsidP="00172C81">
            <w:pPr>
              <w:jc w:val="center"/>
              <w:rPr>
                <w:b/>
                <w:bCs/>
                <w:color w:val="000000"/>
              </w:rPr>
            </w:pPr>
            <w:r>
              <w:rPr>
                <w:b/>
                <w:bCs/>
                <w:color w:val="000000"/>
              </w:rPr>
              <w:t>112</w:t>
            </w:r>
          </w:p>
        </w:tc>
      </w:tr>
      <w:tr w:rsidR="002A42C6" w14:paraId="1E9DA061" w14:textId="4637D941" w:rsidTr="002F42CA">
        <w:trPr>
          <w:trHeight w:val="477"/>
        </w:trPr>
        <w:tc>
          <w:tcPr>
            <w:tcW w:w="0" w:type="auto"/>
            <w:vAlign w:val="center"/>
          </w:tcPr>
          <w:p w14:paraId="7E91BDD9" w14:textId="62AFABB0" w:rsidR="002A42C6" w:rsidRDefault="002A42C6" w:rsidP="00172C81">
            <w:r w:rsidRPr="002C4DAB">
              <w:rPr>
                <w:color w:val="000000"/>
              </w:rPr>
              <w:lastRenderedPageBreak/>
              <w:t>Revised artifacts submitted in Eleboration</w:t>
            </w:r>
          </w:p>
        </w:tc>
        <w:tc>
          <w:tcPr>
            <w:tcW w:w="0" w:type="auto"/>
            <w:vAlign w:val="center"/>
          </w:tcPr>
          <w:p w14:paraId="67965E4A" w14:textId="0941A71C" w:rsidR="002A42C6" w:rsidRPr="002C4DAB" w:rsidRDefault="00F81372" w:rsidP="00172C81">
            <w:pPr>
              <w:jc w:val="center"/>
              <w:rPr>
                <w:color w:val="000000"/>
              </w:rPr>
            </w:pPr>
            <w:r>
              <w:rPr>
                <w:color w:val="000000"/>
              </w:rPr>
              <w:t>10</w:t>
            </w:r>
          </w:p>
        </w:tc>
      </w:tr>
      <w:tr w:rsidR="002A42C6" w14:paraId="079107C5" w14:textId="0EAC2842" w:rsidTr="002F42CA">
        <w:trPr>
          <w:trHeight w:val="477"/>
        </w:trPr>
        <w:tc>
          <w:tcPr>
            <w:tcW w:w="0" w:type="auto"/>
            <w:vAlign w:val="center"/>
          </w:tcPr>
          <w:p w14:paraId="201E7478" w14:textId="77777777" w:rsidR="002A42C6" w:rsidRDefault="002A42C6" w:rsidP="00172C81">
            <w:r w:rsidRPr="002C4DAB">
              <w:rPr>
                <w:color w:val="000000"/>
              </w:rPr>
              <w:t>Test cases</w:t>
            </w:r>
          </w:p>
        </w:tc>
        <w:tc>
          <w:tcPr>
            <w:tcW w:w="0" w:type="auto"/>
            <w:vAlign w:val="center"/>
          </w:tcPr>
          <w:p w14:paraId="7D912A9D" w14:textId="48E738EC" w:rsidR="002A42C6" w:rsidRPr="002C4DAB" w:rsidRDefault="00F81372" w:rsidP="00172C81">
            <w:pPr>
              <w:jc w:val="center"/>
              <w:rPr>
                <w:color w:val="000000"/>
              </w:rPr>
            </w:pPr>
            <w:r>
              <w:rPr>
                <w:color w:val="000000"/>
              </w:rPr>
              <w:t>10</w:t>
            </w:r>
          </w:p>
        </w:tc>
      </w:tr>
      <w:tr w:rsidR="002A42C6" w14:paraId="5E8F505F" w14:textId="451CC38B" w:rsidTr="002F42CA">
        <w:trPr>
          <w:trHeight w:val="477"/>
        </w:trPr>
        <w:tc>
          <w:tcPr>
            <w:tcW w:w="0" w:type="auto"/>
            <w:vAlign w:val="center"/>
          </w:tcPr>
          <w:p w14:paraId="61E3B714" w14:textId="77777777" w:rsidR="002A42C6" w:rsidRDefault="002A42C6" w:rsidP="00172C81">
            <w:r w:rsidRPr="002C4DAB">
              <w:rPr>
                <w:color w:val="000000"/>
              </w:rPr>
              <w:t>Test report</w:t>
            </w:r>
          </w:p>
        </w:tc>
        <w:tc>
          <w:tcPr>
            <w:tcW w:w="0" w:type="auto"/>
            <w:vAlign w:val="center"/>
          </w:tcPr>
          <w:p w14:paraId="7B8684BB" w14:textId="6065AD09" w:rsidR="002A42C6" w:rsidRPr="002C4DAB" w:rsidRDefault="00F81372" w:rsidP="00172C81">
            <w:pPr>
              <w:jc w:val="center"/>
              <w:rPr>
                <w:color w:val="000000"/>
              </w:rPr>
            </w:pPr>
            <w:r>
              <w:rPr>
                <w:color w:val="000000"/>
              </w:rPr>
              <w:t>10</w:t>
            </w:r>
          </w:p>
        </w:tc>
      </w:tr>
      <w:tr w:rsidR="002A42C6" w14:paraId="43C8A0AB" w14:textId="729F06F2" w:rsidTr="002F42CA">
        <w:trPr>
          <w:trHeight w:val="477"/>
        </w:trPr>
        <w:tc>
          <w:tcPr>
            <w:tcW w:w="0" w:type="auto"/>
            <w:vAlign w:val="center"/>
          </w:tcPr>
          <w:p w14:paraId="3B0B4299" w14:textId="085A5EC6" w:rsidR="002A42C6" w:rsidRDefault="002A42C6" w:rsidP="00172C81">
            <w:r w:rsidRPr="002C4DAB">
              <w:rPr>
                <w:color w:val="000000"/>
              </w:rPr>
              <w:t>Code</w:t>
            </w:r>
          </w:p>
        </w:tc>
        <w:tc>
          <w:tcPr>
            <w:tcW w:w="0" w:type="auto"/>
            <w:vAlign w:val="center"/>
          </w:tcPr>
          <w:p w14:paraId="59DA6C6C" w14:textId="593D1ECE" w:rsidR="002A42C6" w:rsidRPr="002C4DAB" w:rsidRDefault="00F81372" w:rsidP="00172C81">
            <w:pPr>
              <w:jc w:val="center"/>
              <w:rPr>
                <w:color w:val="000000"/>
              </w:rPr>
            </w:pPr>
            <w:r>
              <w:rPr>
                <w:color w:val="000000"/>
              </w:rPr>
              <w:t>80</w:t>
            </w:r>
          </w:p>
        </w:tc>
      </w:tr>
      <w:tr w:rsidR="002A42C6" w14:paraId="500D778F" w14:textId="2B7E447A" w:rsidTr="002F42CA">
        <w:trPr>
          <w:trHeight w:val="477"/>
        </w:trPr>
        <w:tc>
          <w:tcPr>
            <w:tcW w:w="0" w:type="auto"/>
            <w:vAlign w:val="center"/>
          </w:tcPr>
          <w:p w14:paraId="02C8A6B4" w14:textId="77777777" w:rsidR="002A42C6" w:rsidRDefault="002A42C6" w:rsidP="00172C81">
            <w:r w:rsidRPr="002C4DAB">
              <w:rPr>
                <w:color w:val="000000"/>
              </w:rPr>
              <w:t>Weekly report 1</w:t>
            </w:r>
          </w:p>
        </w:tc>
        <w:tc>
          <w:tcPr>
            <w:tcW w:w="0" w:type="auto"/>
            <w:vAlign w:val="center"/>
          </w:tcPr>
          <w:p w14:paraId="2615BC9C" w14:textId="22265538" w:rsidR="002A42C6" w:rsidRPr="002C4DAB" w:rsidRDefault="00F81372" w:rsidP="00172C81">
            <w:pPr>
              <w:jc w:val="center"/>
              <w:rPr>
                <w:color w:val="000000"/>
              </w:rPr>
            </w:pPr>
            <w:r>
              <w:rPr>
                <w:color w:val="000000"/>
              </w:rPr>
              <w:t>1</w:t>
            </w:r>
          </w:p>
        </w:tc>
      </w:tr>
      <w:tr w:rsidR="002A42C6" w14:paraId="6B65CA07" w14:textId="2AF180AB" w:rsidTr="002F42CA">
        <w:trPr>
          <w:trHeight w:val="477"/>
        </w:trPr>
        <w:tc>
          <w:tcPr>
            <w:tcW w:w="0" w:type="auto"/>
            <w:vAlign w:val="center"/>
          </w:tcPr>
          <w:p w14:paraId="2FB09047" w14:textId="77777777" w:rsidR="002A42C6" w:rsidRDefault="002A42C6" w:rsidP="00172C81">
            <w:r w:rsidRPr="002C4DAB">
              <w:rPr>
                <w:color w:val="000000"/>
              </w:rPr>
              <w:t>Weekly report 2</w:t>
            </w:r>
          </w:p>
        </w:tc>
        <w:tc>
          <w:tcPr>
            <w:tcW w:w="0" w:type="auto"/>
            <w:vAlign w:val="center"/>
          </w:tcPr>
          <w:p w14:paraId="0DE1EB5A" w14:textId="339FFAD8" w:rsidR="002A42C6" w:rsidRPr="002C4DAB" w:rsidRDefault="00F81372" w:rsidP="00172C81">
            <w:pPr>
              <w:jc w:val="center"/>
              <w:rPr>
                <w:color w:val="000000"/>
              </w:rPr>
            </w:pPr>
            <w:r>
              <w:rPr>
                <w:color w:val="000000"/>
              </w:rPr>
              <w:t>1</w:t>
            </w:r>
          </w:p>
        </w:tc>
      </w:tr>
      <w:tr w:rsidR="002A42C6" w14:paraId="3248874A" w14:textId="2F0E9D42" w:rsidTr="002F42CA">
        <w:trPr>
          <w:trHeight w:val="477"/>
        </w:trPr>
        <w:tc>
          <w:tcPr>
            <w:tcW w:w="0" w:type="auto"/>
            <w:vAlign w:val="center"/>
          </w:tcPr>
          <w:p w14:paraId="3B046D2C" w14:textId="77777777" w:rsidR="002A42C6" w:rsidRDefault="002A42C6" w:rsidP="00172C81">
            <w:r w:rsidRPr="002C4DAB">
              <w:rPr>
                <w:b/>
                <w:bCs/>
                <w:color w:val="000000"/>
              </w:rPr>
              <w:t>Sprint 5</w:t>
            </w:r>
          </w:p>
        </w:tc>
        <w:tc>
          <w:tcPr>
            <w:tcW w:w="0" w:type="auto"/>
            <w:vAlign w:val="center"/>
          </w:tcPr>
          <w:p w14:paraId="5EB3C457" w14:textId="088CF1D6" w:rsidR="002A42C6" w:rsidRPr="002C4DAB" w:rsidRDefault="00F81372" w:rsidP="00172C81">
            <w:pPr>
              <w:jc w:val="center"/>
              <w:rPr>
                <w:b/>
                <w:bCs/>
                <w:color w:val="000000"/>
              </w:rPr>
            </w:pPr>
            <w:r>
              <w:rPr>
                <w:b/>
                <w:bCs/>
                <w:color w:val="000000"/>
              </w:rPr>
              <w:t>112</w:t>
            </w:r>
          </w:p>
        </w:tc>
      </w:tr>
      <w:tr w:rsidR="002A42C6" w14:paraId="217D5000" w14:textId="318035DE" w:rsidTr="002F42CA">
        <w:trPr>
          <w:trHeight w:val="477"/>
        </w:trPr>
        <w:tc>
          <w:tcPr>
            <w:tcW w:w="0" w:type="auto"/>
            <w:vAlign w:val="center"/>
          </w:tcPr>
          <w:p w14:paraId="237AF189" w14:textId="77777777" w:rsidR="002A42C6" w:rsidRDefault="002A42C6" w:rsidP="00172C81">
            <w:r w:rsidRPr="002C4DAB">
              <w:rPr>
                <w:color w:val="000000"/>
              </w:rPr>
              <w:t>Test cases</w:t>
            </w:r>
          </w:p>
        </w:tc>
        <w:tc>
          <w:tcPr>
            <w:tcW w:w="0" w:type="auto"/>
            <w:vAlign w:val="center"/>
          </w:tcPr>
          <w:p w14:paraId="1E9F4D95" w14:textId="11E76F16" w:rsidR="002A42C6" w:rsidRPr="002C4DAB" w:rsidRDefault="00F81372" w:rsidP="00172C81">
            <w:pPr>
              <w:jc w:val="center"/>
              <w:rPr>
                <w:color w:val="000000"/>
              </w:rPr>
            </w:pPr>
            <w:r>
              <w:rPr>
                <w:color w:val="000000"/>
              </w:rPr>
              <w:t>5</w:t>
            </w:r>
          </w:p>
        </w:tc>
      </w:tr>
      <w:tr w:rsidR="002A42C6" w14:paraId="3D3F29A0" w14:textId="60700EFD" w:rsidTr="002F42CA">
        <w:trPr>
          <w:trHeight w:val="477"/>
        </w:trPr>
        <w:tc>
          <w:tcPr>
            <w:tcW w:w="0" w:type="auto"/>
            <w:vAlign w:val="center"/>
          </w:tcPr>
          <w:p w14:paraId="5F72E3C5" w14:textId="77777777" w:rsidR="002A42C6" w:rsidRDefault="002A42C6" w:rsidP="00172C81">
            <w:r w:rsidRPr="002C4DAB">
              <w:rPr>
                <w:color w:val="000000"/>
              </w:rPr>
              <w:t>Test report</w:t>
            </w:r>
          </w:p>
        </w:tc>
        <w:tc>
          <w:tcPr>
            <w:tcW w:w="0" w:type="auto"/>
            <w:vAlign w:val="center"/>
          </w:tcPr>
          <w:p w14:paraId="45FBF326" w14:textId="769D6738" w:rsidR="002A42C6" w:rsidRPr="002C4DAB" w:rsidRDefault="00F81372" w:rsidP="00172C81">
            <w:pPr>
              <w:jc w:val="center"/>
              <w:rPr>
                <w:color w:val="000000"/>
              </w:rPr>
            </w:pPr>
            <w:r>
              <w:rPr>
                <w:color w:val="000000"/>
              </w:rPr>
              <w:t>5</w:t>
            </w:r>
          </w:p>
        </w:tc>
      </w:tr>
      <w:tr w:rsidR="002A42C6" w14:paraId="1A4851E4" w14:textId="6DABE094" w:rsidTr="002F42CA">
        <w:trPr>
          <w:trHeight w:val="477"/>
        </w:trPr>
        <w:tc>
          <w:tcPr>
            <w:tcW w:w="0" w:type="auto"/>
            <w:vAlign w:val="center"/>
          </w:tcPr>
          <w:p w14:paraId="3B2CC1CE" w14:textId="77777777" w:rsidR="002A42C6" w:rsidRDefault="002A42C6" w:rsidP="00172C81">
            <w:r w:rsidRPr="002C4DAB">
              <w:rPr>
                <w:color w:val="000000"/>
              </w:rPr>
              <w:t>Code</w:t>
            </w:r>
          </w:p>
        </w:tc>
        <w:tc>
          <w:tcPr>
            <w:tcW w:w="0" w:type="auto"/>
            <w:vAlign w:val="center"/>
          </w:tcPr>
          <w:p w14:paraId="75D37D8E" w14:textId="5A98B701" w:rsidR="002A42C6" w:rsidRPr="002C4DAB" w:rsidRDefault="00F81372" w:rsidP="00172C81">
            <w:pPr>
              <w:jc w:val="center"/>
              <w:rPr>
                <w:color w:val="000000"/>
              </w:rPr>
            </w:pPr>
            <w:r>
              <w:rPr>
                <w:color w:val="000000"/>
              </w:rPr>
              <w:t>30</w:t>
            </w:r>
          </w:p>
        </w:tc>
      </w:tr>
      <w:tr w:rsidR="002A42C6" w14:paraId="5210FBD4" w14:textId="4D84B116" w:rsidTr="002F42CA">
        <w:trPr>
          <w:trHeight w:val="477"/>
        </w:trPr>
        <w:tc>
          <w:tcPr>
            <w:tcW w:w="0" w:type="auto"/>
            <w:vAlign w:val="center"/>
          </w:tcPr>
          <w:p w14:paraId="637A6AD9" w14:textId="77777777" w:rsidR="002A42C6" w:rsidRDefault="002A42C6" w:rsidP="00172C81">
            <w:r w:rsidRPr="002C4DAB">
              <w:rPr>
                <w:color w:val="000000"/>
              </w:rPr>
              <w:t>Defects</w:t>
            </w:r>
          </w:p>
        </w:tc>
        <w:tc>
          <w:tcPr>
            <w:tcW w:w="0" w:type="auto"/>
            <w:vAlign w:val="center"/>
          </w:tcPr>
          <w:p w14:paraId="768A869C" w14:textId="48DB0E21" w:rsidR="002A42C6" w:rsidRPr="002C4DAB" w:rsidRDefault="00F81372" w:rsidP="00172C81">
            <w:pPr>
              <w:jc w:val="center"/>
              <w:rPr>
                <w:color w:val="000000"/>
              </w:rPr>
            </w:pPr>
            <w:r>
              <w:rPr>
                <w:color w:val="000000"/>
              </w:rPr>
              <w:t>70</w:t>
            </w:r>
          </w:p>
        </w:tc>
      </w:tr>
      <w:tr w:rsidR="002A42C6" w14:paraId="1D4F014F" w14:textId="3B5B04E9" w:rsidTr="002F42CA">
        <w:trPr>
          <w:trHeight w:val="477"/>
        </w:trPr>
        <w:tc>
          <w:tcPr>
            <w:tcW w:w="0" w:type="auto"/>
            <w:vAlign w:val="center"/>
          </w:tcPr>
          <w:p w14:paraId="7099C3E3" w14:textId="77777777" w:rsidR="002A42C6" w:rsidRDefault="002A42C6" w:rsidP="00172C81">
            <w:r w:rsidRPr="002C4DAB">
              <w:rPr>
                <w:color w:val="000000"/>
              </w:rPr>
              <w:t>Weekly report 1</w:t>
            </w:r>
          </w:p>
        </w:tc>
        <w:tc>
          <w:tcPr>
            <w:tcW w:w="0" w:type="auto"/>
            <w:vAlign w:val="center"/>
          </w:tcPr>
          <w:p w14:paraId="2DD82A66" w14:textId="37AC140D" w:rsidR="002A42C6" w:rsidRPr="002C4DAB" w:rsidRDefault="00F81372" w:rsidP="00172C81">
            <w:pPr>
              <w:jc w:val="center"/>
              <w:rPr>
                <w:color w:val="000000"/>
              </w:rPr>
            </w:pPr>
            <w:r>
              <w:rPr>
                <w:color w:val="000000"/>
              </w:rPr>
              <w:t>1</w:t>
            </w:r>
          </w:p>
        </w:tc>
      </w:tr>
      <w:tr w:rsidR="002A42C6" w14:paraId="0826FD75" w14:textId="58DF5708" w:rsidTr="002F42CA">
        <w:trPr>
          <w:trHeight w:val="477"/>
        </w:trPr>
        <w:tc>
          <w:tcPr>
            <w:tcW w:w="0" w:type="auto"/>
            <w:vAlign w:val="center"/>
          </w:tcPr>
          <w:p w14:paraId="7AF1EA78" w14:textId="77777777" w:rsidR="002A42C6" w:rsidRDefault="002A42C6" w:rsidP="00172C81">
            <w:r w:rsidRPr="002C4DAB">
              <w:rPr>
                <w:color w:val="000000"/>
              </w:rPr>
              <w:t>Weekly report 2</w:t>
            </w:r>
          </w:p>
        </w:tc>
        <w:tc>
          <w:tcPr>
            <w:tcW w:w="0" w:type="auto"/>
            <w:vAlign w:val="center"/>
          </w:tcPr>
          <w:p w14:paraId="0B1AAECB" w14:textId="5F8A1222" w:rsidR="002A42C6" w:rsidRPr="002C4DAB" w:rsidRDefault="00F81372" w:rsidP="00172C81">
            <w:pPr>
              <w:jc w:val="center"/>
              <w:rPr>
                <w:color w:val="000000"/>
              </w:rPr>
            </w:pPr>
            <w:r>
              <w:rPr>
                <w:color w:val="000000"/>
              </w:rPr>
              <w:t>1</w:t>
            </w:r>
          </w:p>
        </w:tc>
      </w:tr>
    </w:tbl>
    <w:p w14:paraId="18D86EEF" w14:textId="77777777" w:rsidR="007C47A5" w:rsidRDefault="007C47A5">
      <w:pPr>
        <w:pStyle w:val="Heading2"/>
      </w:pPr>
      <w:bookmarkStart w:id="33" w:name="_Toc524312843"/>
      <w:bookmarkStart w:id="34" w:name="_Toc307271024"/>
      <w:bookmarkStart w:id="35" w:name="_Toc119424496"/>
      <w:r>
        <w:t>Project Plan</w:t>
      </w:r>
      <w:bookmarkEnd w:id="33"/>
      <w:bookmarkEnd w:id="34"/>
      <w:bookmarkEnd w:id="35"/>
    </w:p>
    <w:p w14:paraId="0D3824DB" w14:textId="77777777" w:rsidR="007C47A5" w:rsidRDefault="007C47A5">
      <w:pPr>
        <w:pStyle w:val="Heading3"/>
      </w:pPr>
      <w:bookmarkStart w:id="36" w:name="_Toc524312844"/>
      <w:bookmarkStart w:id="37" w:name="_Toc307271025"/>
      <w:bookmarkStart w:id="38" w:name="_Toc119424497"/>
      <w:r>
        <w:t xml:space="preserve">Phase </w:t>
      </w:r>
      <w:r w:rsidR="00D45597">
        <w:t xml:space="preserve">and Iteration </w:t>
      </w:r>
      <w:r>
        <w:t>Plan</w:t>
      </w:r>
      <w:bookmarkEnd w:id="36"/>
      <w:bookmarkEnd w:id="37"/>
      <w:bookmarkEnd w:id="38"/>
    </w:p>
    <w:p w14:paraId="7613FB00" w14:textId="5448E960" w:rsidR="008558B8" w:rsidRDefault="008558B8" w:rsidP="008558B8">
      <w:pPr>
        <w:spacing w:after="120"/>
        <w:ind w:firstLine="720"/>
      </w:pPr>
      <w:bookmarkStart w:id="39" w:name="_Toc524312846"/>
      <w:bookmarkStart w:id="40" w:name="_Toc307271027"/>
      <w:r w:rsidRPr="008558B8">
        <w:t>Dự án gồm 3 pha và 6 iteration/sprint. Mỗi sprint sẽ tương ứng với 2 tuần</w:t>
      </w:r>
    </w:p>
    <w:tbl>
      <w:tblPr>
        <w:tblStyle w:val="TableGrid"/>
        <w:tblW w:w="0" w:type="auto"/>
        <w:tblInd w:w="720" w:type="dxa"/>
        <w:tblLook w:val="04A0" w:firstRow="1" w:lastRow="0" w:firstColumn="1" w:lastColumn="0" w:noHBand="0" w:noVBand="1"/>
      </w:tblPr>
      <w:tblGrid>
        <w:gridCol w:w="2096"/>
        <w:gridCol w:w="1271"/>
        <w:gridCol w:w="1310"/>
        <w:gridCol w:w="4179"/>
      </w:tblGrid>
      <w:tr w:rsidR="002C4DAB" w14:paraId="16103A16" w14:textId="77777777" w:rsidTr="002C4DAB">
        <w:tc>
          <w:tcPr>
            <w:tcW w:w="0" w:type="auto"/>
            <w:vAlign w:val="center"/>
          </w:tcPr>
          <w:p w14:paraId="4813C812" w14:textId="4F1DB1BC" w:rsidR="008558B8" w:rsidRPr="008558B8" w:rsidRDefault="008558B8" w:rsidP="008558B8">
            <w:pPr>
              <w:jc w:val="center"/>
              <w:rPr>
                <w:b/>
                <w:bCs/>
                <w:sz w:val="24"/>
                <w:szCs w:val="24"/>
              </w:rPr>
            </w:pPr>
            <w:r w:rsidRPr="008558B8">
              <w:rPr>
                <w:b/>
                <w:bCs/>
              </w:rPr>
              <w:t>Tên pha</w:t>
            </w:r>
          </w:p>
        </w:tc>
        <w:tc>
          <w:tcPr>
            <w:tcW w:w="0" w:type="auto"/>
            <w:vAlign w:val="center"/>
          </w:tcPr>
          <w:p w14:paraId="39EF2EAF" w14:textId="41385C6D" w:rsidR="008558B8" w:rsidRPr="008558B8" w:rsidRDefault="008558B8" w:rsidP="008558B8">
            <w:pPr>
              <w:jc w:val="center"/>
              <w:rPr>
                <w:b/>
                <w:bCs/>
                <w:sz w:val="24"/>
                <w:szCs w:val="24"/>
              </w:rPr>
            </w:pPr>
            <w:r w:rsidRPr="008558B8">
              <w:rPr>
                <w:b/>
                <w:bCs/>
              </w:rPr>
              <w:t>Ngày bắt đầu</w:t>
            </w:r>
          </w:p>
        </w:tc>
        <w:tc>
          <w:tcPr>
            <w:tcW w:w="0" w:type="auto"/>
            <w:vAlign w:val="center"/>
          </w:tcPr>
          <w:p w14:paraId="27DEC8BE" w14:textId="2A3EA75A" w:rsidR="008558B8" w:rsidRPr="008558B8" w:rsidRDefault="008558B8" w:rsidP="008558B8">
            <w:pPr>
              <w:jc w:val="center"/>
              <w:rPr>
                <w:b/>
                <w:bCs/>
                <w:sz w:val="24"/>
                <w:szCs w:val="24"/>
              </w:rPr>
            </w:pPr>
            <w:r w:rsidRPr="008558B8">
              <w:rPr>
                <w:b/>
                <w:bCs/>
              </w:rPr>
              <w:t>Ngày kết thúc</w:t>
            </w:r>
          </w:p>
        </w:tc>
        <w:tc>
          <w:tcPr>
            <w:tcW w:w="0" w:type="auto"/>
            <w:vAlign w:val="center"/>
          </w:tcPr>
          <w:p w14:paraId="28C7DA58" w14:textId="40A6F4CC" w:rsidR="008558B8" w:rsidRPr="008558B8" w:rsidRDefault="008558B8" w:rsidP="008558B8">
            <w:pPr>
              <w:jc w:val="center"/>
              <w:rPr>
                <w:b/>
                <w:bCs/>
                <w:sz w:val="24"/>
                <w:szCs w:val="24"/>
              </w:rPr>
            </w:pPr>
            <w:r w:rsidRPr="008558B8">
              <w:rPr>
                <w:b/>
                <w:bCs/>
              </w:rPr>
              <w:t>Mục tiêu</w:t>
            </w:r>
          </w:p>
        </w:tc>
      </w:tr>
      <w:tr w:rsidR="008558B8" w14:paraId="6AD154CA" w14:textId="77777777" w:rsidTr="002C4DAB">
        <w:tc>
          <w:tcPr>
            <w:tcW w:w="0" w:type="auto"/>
          </w:tcPr>
          <w:p w14:paraId="079128D9" w14:textId="600A0C6D" w:rsidR="008558B8" w:rsidRDefault="008558B8" w:rsidP="008558B8">
            <w:pPr>
              <w:rPr>
                <w:sz w:val="24"/>
                <w:szCs w:val="24"/>
              </w:rPr>
            </w:pPr>
            <w:r w:rsidRPr="008558B8">
              <w:t>Inception (Sprint 1)</w:t>
            </w:r>
          </w:p>
        </w:tc>
        <w:tc>
          <w:tcPr>
            <w:tcW w:w="0" w:type="auto"/>
          </w:tcPr>
          <w:p w14:paraId="66D8D1EA" w14:textId="7C8B9506" w:rsidR="008558B8" w:rsidRDefault="008558B8" w:rsidP="008558B8">
            <w:pPr>
              <w:rPr>
                <w:sz w:val="24"/>
                <w:szCs w:val="24"/>
              </w:rPr>
            </w:pPr>
            <w:r w:rsidRPr="008558B8">
              <w:t>20/10</w:t>
            </w:r>
          </w:p>
        </w:tc>
        <w:tc>
          <w:tcPr>
            <w:tcW w:w="0" w:type="auto"/>
          </w:tcPr>
          <w:p w14:paraId="26F9E9FB" w14:textId="11E108CF" w:rsidR="008558B8" w:rsidRDefault="008558B8" w:rsidP="008558B8">
            <w:pPr>
              <w:rPr>
                <w:sz w:val="24"/>
                <w:szCs w:val="24"/>
              </w:rPr>
            </w:pPr>
            <w:r w:rsidRPr="008558B8">
              <w:t>2/11</w:t>
            </w:r>
          </w:p>
        </w:tc>
        <w:tc>
          <w:tcPr>
            <w:tcW w:w="0" w:type="auto"/>
          </w:tcPr>
          <w:p w14:paraId="011BA9F8" w14:textId="77777777" w:rsidR="008558B8" w:rsidRPr="008558B8" w:rsidRDefault="008558B8" w:rsidP="008558B8">
            <w:pPr>
              <w:rPr>
                <w:sz w:val="24"/>
                <w:szCs w:val="24"/>
              </w:rPr>
            </w:pPr>
            <w:r w:rsidRPr="008558B8">
              <w:t>Viết tài liệu:</w:t>
            </w:r>
          </w:p>
          <w:p w14:paraId="1D544E7C" w14:textId="77777777" w:rsidR="008558B8" w:rsidRPr="008558B8" w:rsidRDefault="008558B8" w:rsidP="008558B8">
            <w:pPr>
              <w:pStyle w:val="ListParagraph"/>
              <w:numPr>
                <w:ilvl w:val="0"/>
                <w:numId w:val="13"/>
              </w:numPr>
            </w:pPr>
            <w:r w:rsidRPr="008558B8">
              <w:t>Software development plan</w:t>
            </w:r>
          </w:p>
          <w:p w14:paraId="4653B826" w14:textId="77777777" w:rsidR="008558B8" w:rsidRPr="008558B8" w:rsidRDefault="008558B8" w:rsidP="008558B8">
            <w:pPr>
              <w:pStyle w:val="ListParagraph"/>
              <w:numPr>
                <w:ilvl w:val="0"/>
                <w:numId w:val="13"/>
              </w:numPr>
            </w:pPr>
            <w:r w:rsidRPr="008558B8">
              <w:t>Vision document</w:t>
            </w:r>
          </w:p>
          <w:p w14:paraId="5C921235" w14:textId="14CC6BA0" w:rsidR="008558B8" w:rsidRPr="008558B8" w:rsidRDefault="008558B8" w:rsidP="008558B8">
            <w:pPr>
              <w:pStyle w:val="ListParagraph"/>
              <w:numPr>
                <w:ilvl w:val="0"/>
                <w:numId w:val="13"/>
              </w:numPr>
              <w:rPr>
                <w:sz w:val="24"/>
                <w:szCs w:val="24"/>
              </w:rPr>
            </w:pPr>
            <w:r w:rsidRPr="008558B8">
              <w:t>Weekly reports</w:t>
            </w:r>
          </w:p>
        </w:tc>
      </w:tr>
      <w:tr w:rsidR="008558B8" w14:paraId="3D3E3AC4" w14:textId="77777777" w:rsidTr="002C4DAB">
        <w:tc>
          <w:tcPr>
            <w:tcW w:w="0" w:type="auto"/>
          </w:tcPr>
          <w:p w14:paraId="7BAECBE8" w14:textId="0149A4CF" w:rsidR="008558B8" w:rsidRDefault="008558B8" w:rsidP="008558B8">
            <w:pPr>
              <w:rPr>
                <w:sz w:val="24"/>
                <w:szCs w:val="24"/>
              </w:rPr>
            </w:pPr>
            <w:r w:rsidRPr="008558B8">
              <w:t>Elaboration (Sprint 2,3)</w:t>
            </w:r>
          </w:p>
        </w:tc>
        <w:tc>
          <w:tcPr>
            <w:tcW w:w="0" w:type="auto"/>
          </w:tcPr>
          <w:p w14:paraId="7BD16D4D" w14:textId="014437D9" w:rsidR="008558B8" w:rsidRDefault="008558B8" w:rsidP="008558B8">
            <w:pPr>
              <w:rPr>
                <w:sz w:val="24"/>
                <w:szCs w:val="24"/>
              </w:rPr>
            </w:pPr>
            <w:r w:rsidRPr="008558B8">
              <w:t>3/11</w:t>
            </w:r>
          </w:p>
        </w:tc>
        <w:tc>
          <w:tcPr>
            <w:tcW w:w="0" w:type="auto"/>
          </w:tcPr>
          <w:p w14:paraId="2C5B2413" w14:textId="311F3E79" w:rsidR="008558B8" w:rsidRDefault="008558B8" w:rsidP="008558B8">
            <w:pPr>
              <w:rPr>
                <w:sz w:val="24"/>
                <w:szCs w:val="24"/>
              </w:rPr>
            </w:pPr>
            <w:r w:rsidRPr="008558B8">
              <w:t>30/11</w:t>
            </w:r>
          </w:p>
        </w:tc>
        <w:tc>
          <w:tcPr>
            <w:tcW w:w="0" w:type="auto"/>
          </w:tcPr>
          <w:p w14:paraId="16AC879A" w14:textId="77777777" w:rsidR="008558B8" w:rsidRPr="008558B8" w:rsidRDefault="008558B8" w:rsidP="008558B8">
            <w:pPr>
              <w:rPr>
                <w:sz w:val="24"/>
                <w:szCs w:val="24"/>
              </w:rPr>
            </w:pPr>
            <w:r w:rsidRPr="008558B8">
              <w:t>Sửa lại và bổ sung nội dung:</w:t>
            </w:r>
          </w:p>
          <w:p w14:paraId="73DAEFC1" w14:textId="77777777" w:rsidR="008558B8" w:rsidRPr="008558B8" w:rsidRDefault="008558B8" w:rsidP="008558B8">
            <w:pPr>
              <w:pStyle w:val="ListParagraph"/>
              <w:numPr>
                <w:ilvl w:val="0"/>
                <w:numId w:val="14"/>
              </w:numPr>
            </w:pPr>
            <w:r w:rsidRPr="008558B8">
              <w:t>Software development plan</w:t>
            </w:r>
          </w:p>
          <w:p w14:paraId="312CA847" w14:textId="77777777" w:rsidR="008558B8" w:rsidRPr="008558B8" w:rsidRDefault="008558B8" w:rsidP="008558B8">
            <w:pPr>
              <w:pStyle w:val="ListParagraph"/>
              <w:numPr>
                <w:ilvl w:val="0"/>
                <w:numId w:val="14"/>
              </w:numPr>
            </w:pPr>
            <w:r w:rsidRPr="008558B8">
              <w:t>Vision document</w:t>
            </w:r>
          </w:p>
          <w:p w14:paraId="19406FE8" w14:textId="77777777" w:rsidR="008558B8" w:rsidRPr="008558B8" w:rsidRDefault="008558B8" w:rsidP="008558B8">
            <w:pPr>
              <w:rPr>
                <w:sz w:val="24"/>
                <w:szCs w:val="24"/>
              </w:rPr>
            </w:pPr>
            <w:r w:rsidRPr="008558B8">
              <w:t>Viết tài liệu: </w:t>
            </w:r>
          </w:p>
          <w:p w14:paraId="5811CF07" w14:textId="77777777" w:rsidR="008558B8" w:rsidRPr="008558B8" w:rsidRDefault="008558B8" w:rsidP="008558B8">
            <w:pPr>
              <w:pStyle w:val="ListParagraph"/>
              <w:numPr>
                <w:ilvl w:val="0"/>
                <w:numId w:val="15"/>
              </w:numPr>
            </w:pPr>
            <w:r w:rsidRPr="008558B8">
              <w:t>Design document</w:t>
            </w:r>
          </w:p>
          <w:p w14:paraId="3E401EC7" w14:textId="77777777" w:rsidR="008558B8" w:rsidRPr="008558B8" w:rsidRDefault="008558B8" w:rsidP="008558B8">
            <w:pPr>
              <w:pStyle w:val="ListParagraph"/>
              <w:numPr>
                <w:ilvl w:val="0"/>
                <w:numId w:val="15"/>
              </w:numPr>
            </w:pPr>
            <w:r w:rsidRPr="008558B8">
              <w:t>Use case document</w:t>
            </w:r>
          </w:p>
          <w:p w14:paraId="3CE98CF6" w14:textId="77777777" w:rsidR="008558B8" w:rsidRPr="008558B8" w:rsidRDefault="008558B8" w:rsidP="008558B8">
            <w:pPr>
              <w:pStyle w:val="ListParagraph"/>
              <w:numPr>
                <w:ilvl w:val="0"/>
                <w:numId w:val="15"/>
              </w:numPr>
            </w:pPr>
            <w:r w:rsidRPr="008558B8">
              <w:t>Weekly reports</w:t>
            </w:r>
          </w:p>
          <w:p w14:paraId="3F83C58B" w14:textId="66D19CF2" w:rsidR="008558B8" w:rsidRPr="008558B8" w:rsidRDefault="008558B8" w:rsidP="008558B8">
            <w:pPr>
              <w:pStyle w:val="ListParagraph"/>
              <w:numPr>
                <w:ilvl w:val="0"/>
                <w:numId w:val="15"/>
              </w:numPr>
              <w:rPr>
                <w:sz w:val="24"/>
                <w:szCs w:val="24"/>
              </w:rPr>
            </w:pPr>
            <w:r w:rsidRPr="008558B8">
              <w:t>Test plan</w:t>
            </w:r>
          </w:p>
        </w:tc>
      </w:tr>
      <w:tr w:rsidR="008558B8" w14:paraId="6895CE54" w14:textId="77777777" w:rsidTr="002C4DAB">
        <w:tc>
          <w:tcPr>
            <w:tcW w:w="0" w:type="auto"/>
          </w:tcPr>
          <w:p w14:paraId="17613FCE" w14:textId="127ED91E" w:rsidR="008558B8" w:rsidRDefault="008558B8" w:rsidP="008558B8">
            <w:pPr>
              <w:rPr>
                <w:sz w:val="24"/>
                <w:szCs w:val="24"/>
              </w:rPr>
            </w:pPr>
            <w:r w:rsidRPr="008558B8">
              <w:t>Construction (Sprint 4,5)</w:t>
            </w:r>
          </w:p>
        </w:tc>
        <w:tc>
          <w:tcPr>
            <w:tcW w:w="0" w:type="auto"/>
          </w:tcPr>
          <w:p w14:paraId="08D98A12" w14:textId="275C0846" w:rsidR="008558B8" w:rsidRDefault="008558B8" w:rsidP="008558B8">
            <w:pPr>
              <w:rPr>
                <w:sz w:val="24"/>
                <w:szCs w:val="24"/>
              </w:rPr>
            </w:pPr>
            <w:r w:rsidRPr="008558B8">
              <w:t>1/12</w:t>
            </w:r>
          </w:p>
        </w:tc>
        <w:tc>
          <w:tcPr>
            <w:tcW w:w="0" w:type="auto"/>
          </w:tcPr>
          <w:p w14:paraId="1C928BEA" w14:textId="10B63E00" w:rsidR="008558B8" w:rsidRDefault="008558B8" w:rsidP="008558B8">
            <w:pPr>
              <w:rPr>
                <w:sz w:val="24"/>
                <w:szCs w:val="24"/>
              </w:rPr>
            </w:pPr>
            <w:r w:rsidRPr="008558B8">
              <w:t>28/12</w:t>
            </w:r>
          </w:p>
        </w:tc>
        <w:tc>
          <w:tcPr>
            <w:tcW w:w="0" w:type="auto"/>
          </w:tcPr>
          <w:p w14:paraId="3A752DF0" w14:textId="77777777" w:rsidR="008558B8" w:rsidRPr="008558B8" w:rsidRDefault="008558B8" w:rsidP="008558B8">
            <w:pPr>
              <w:rPr>
                <w:sz w:val="24"/>
                <w:szCs w:val="24"/>
              </w:rPr>
            </w:pPr>
            <w:r w:rsidRPr="008558B8">
              <w:t>Sửa lại và bổ sung nội dung các tài liệu ở Elaboration</w:t>
            </w:r>
          </w:p>
          <w:p w14:paraId="3C7022E9" w14:textId="77777777" w:rsidR="008558B8" w:rsidRPr="008558B8" w:rsidRDefault="008558B8" w:rsidP="008558B8">
            <w:pPr>
              <w:rPr>
                <w:sz w:val="24"/>
                <w:szCs w:val="24"/>
              </w:rPr>
            </w:pPr>
            <w:r w:rsidRPr="008558B8">
              <w:t>Viết tài liệu:</w:t>
            </w:r>
          </w:p>
          <w:p w14:paraId="34F80C80" w14:textId="77777777" w:rsidR="008558B8" w:rsidRPr="008558B8" w:rsidRDefault="008558B8" w:rsidP="008558B8">
            <w:pPr>
              <w:pStyle w:val="ListParagraph"/>
              <w:numPr>
                <w:ilvl w:val="0"/>
                <w:numId w:val="16"/>
              </w:numPr>
            </w:pPr>
            <w:r w:rsidRPr="008558B8">
              <w:t>Test cases</w:t>
            </w:r>
          </w:p>
          <w:p w14:paraId="2B046BC2" w14:textId="77777777" w:rsidR="008558B8" w:rsidRPr="008558B8" w:rsidRDefault="008558B8" w:rsidP="008558B8">
            <w:pPr>
              <w:pStyle w:val="ListParagraph"/>
              <w:numPr>
                <w:ilvl w:val="0"/>
                <w:numId w:val="16"/>
              </w:numPr>
            </w:pPr>
            <w:r w:rsidRPr="008558B8">
              <w:t>Test report</w:t>
            </w:r>
          </w:p>
          <w:p w14:paraId="63A6C279" w14:textId="77777777" w:rsidR="008558B8" w:rsidRPr="008558B8" w:rsidRDefault="008558B8" w:rsidP="008558B8">
            <w:pPr>
              <w:pStyle w:val="ListParagraph"/>
              <w:numPr>
                <w:ilvl w:val="0"/>
                <w:numId w:val="16"/>
              </w:numPr>
            </w:pPr>
            <w:r w:rsidRPr="008558B8">
              <w:t>Defects</w:t>
            </w:r>
          </w:p>
          <w:p w14:paraId="0F7F835D" w14:textId="77777777" w:rsidR="008558B8" w:rsidRPr="008558B8" w:rsidRDefault="008558B8" w:rsidP="008558B8">
            <w:pPr>
              <w:pStyle w:val="ListParagraph"/>
              <w:numPr>
                <w:ilvl w:val="0"/>
                <w:numId w:val="16"/>
              </w:numPr>
            </w:pPr>
            <w:r w:rsidRPr="008558B8">
              <w:lastRenderedPageBreak/>
              <w:t>Weekly reports</w:t>
            </w:r>
          </w:p>
          <w:p w14:paraId="29DF2D60" w14:textId="77777777" w:rsidR="008558B8" w:rsidRPr="008558B8" w:rsidRDefault="008558B8" w:rsidP="008558B8">
            <w:pPr>
              <w:rPr>
                <w:sz w:val="24"/>
                <w:szCs w:val="24"/>
              </w:rPr>
            </w:pPr>
            <w:r w:rsidRPr="008558B8">
              <w:t>Viết source code</w:t>
            </w:r>
          </w:p>
          <w:p w14:paraId="3D0E4C67" w14:textId="2374F8BD" w:rsidR="008558B8" w:rsidRDefault="008558B8" w:rsidP="008558B8">
            <w:pPr>
              <w:rPr>
                <w:sz w:val="24"/>
                <w:szCs w:val="24"/>
              </w:rPr>
            </w:pPr>
            <w:r w:rsidRPr="008558B8">
              <w:t>Presentation and Demo</w:t>
            </w:r>
          </w:p>
        </w:tc>
      </w:tr>
    </w:tbl>
    <w:p w14:paraId="300F0FB5" w14:textId="77777777" w:rsidR="007C47A5" w:rsidRDefault="007C47A5">
      <w:pPr>
        <w:pStyle w:val="Heading3"/>
      </w:pPr>
      <w:bookmarkStart w:id="41" w:name="_Toc119424498"/>
      <w:r>
        <w:lastRenderedPageBreak/>
        <w:t>Releases</w:t>
      </w:r>
      <w:bookmarkEnd w:id="39"/>
      <w:bookmarkEnd w:id="40"/>
      <w:bookmarkEnd w:id="41"/>
    </w:p>
    <w:p w14:paraId="53B8FA53" w14:textId="77777777" w:rsidR="000A4604" w:rsidRDefault="000A4604" w:rsidP="000A4604">
      <w:pPr>
        <w:ind w:left="720"/>
      </w:pPr>
      <w:r>
        <w:t>Nội dung dự kiến của bản phát hành có thể thay đổi trong thời gian phát triển.</w:t>
      </w:r>
    </w:p>
    <w:p w14:paraId="7A682115" w14:textId="3BBCBA62" w:rsidR="000A4604" w:rsidRDefault="000A4604" w:rsidP="000A4604">
      <w:pPr>
        <w:ind w:left="720"/>
      </w:pPr>
      <w:r>
        <w:t>Dự kiến rằng Web</w:t>
      </w:r>
      <w:r w:rsidR="0050121D">
        <w:t>site</w:t>
      </w:r>
      <w:r>
        <w:t xml:space="preserve"> xem phim sẽ được phát hành thông qua 2-3 bản phát hành chính.</w:t>
      </w:r>
    </w:p>
    <w:p w14:paraId="07CA2828" w14:textId="52472182" w:rsidR="000A4604" w:rsidRDefault="000A4604" w:rsidP="000A4604">
      <w:pPr>
        <w:ind w:left="720"/>
      </w:pPr>
      <w:r>
        <w:t>Bản phát hành 1 bao gồm các chức năng cơ bản như sau:</w:t>
      </w:r>
    </w:p>
    <w:p w14:paraId="0DDD6540" w14:textId="1F9CF228" w:rsidR="0050121D" w:rsidRDefault="0050121D" w:rsidP="0050121D">
      <w:pPr>
        <w:pStyle w:val="ListParagraph"/>
        <w:numPr>
          <w:ilvl w:val="0"/>
          <w:numId w:val="26"/>
        </w:numPr>
      </w:pPr>
      <w:r>
        <w:t>Chức năng của user:</w:t>
      </w:r>
    </w:p>
    <w:p w14:paraId="71732E04" w14:textId="77777777" w:rsidR="000A4604" w:rsidRDefault="000A4604" w:rsidP="0050121D">
      <w:pPr>
        <w:pStyle w:val="ListParagraph"/>
        <w:numPr>
          <w:ilvl w:val="1"/>
          <w:numId w:val="27"/>
        </w:numPr>
      </w:pPr>
      <w:r>
        <w:t>Đăng nhập, đăng ký tài khoản</w:t>
      </w:r>
    </w:p>
    <w:p w14:paraId="6AB94517" w14:textId="77777777" w:rsidR="000A4604" w:rsidRDefault="000A4604" w:rsidP="0050121D">
      <w:pPr>
        <w:pStyle w:val="ListParagraph"/>
        <w:numPr>
          <w:ilvl w:val="1"/>
          <w:numId w:val="27"/>
        </w:numPr>
      </w:pPr>
      <w:r>
        <w:t>Tìm kiếm phim</w:t>
      </w:r>
    </w:p>
    <w:p w14:paraId="609C6416" w14:textId="77777777" w:rsidR="000A4604" w:rsidRDefault="000A4604" w:rsidP="0050121D">
      <w:pPr>
        <w:pStyle w:val="ListParagraph"/>
        <w:numPr>
          <w:ilvl w:val="1"/>
          <w:numId w:val="27"/>
        </w:numPr>
      </w:pPr>
      <w:r>
        <w:t>Giao diện cơ bản</w:t>
      </w:r>
    </w:p>
    <w:p w14:paraId="6AB88CF0" w14:textId="1E6D3E03" w:rsidR="000A4604" w:rsidRDefault="000A4604" w:rsidP="0050121D">
      <w:pPr>
        <w:pStyle w:val="ListParagraph"/>
        <w:numPr>
          <w:ilvl w:val="1"/>
          <w:numId w:val="27"/>
        </w:numPr>
      </w:pPr>
      <w:r>
        <w:t>Đánh giá phim</w:t>
      </w:r>
    </w:p>
    <w:p w14:paraId="5FF0CDAF" w14:textId="5BE46435" w:rsidR="0050121D" w:rsidRDefault="0050121D" w:rsidP="0050121D">
      <w:pPr>
        <w:pStyle w:val="ListParagraph"/>
        <w:numPr>
          <w:ilvl w:val="0"/>
          <w:numId w:val="26"/>
        </w:numPr>
      </w:pPr>
      <w:r>
        <w:t>Chức năng của admin:</w:t>
      </w:r>
    </w:p>
    <w:p w14:paraId="63E52CBA" w14:textId="39E8CE09" w:rsidR="0050121D" w:rsidRDefault="0050121D" w:rsidP="0050121D">
      <w:pPr>
        <w:pStyle w:val="ListParagraph"/>
        <w:numPr>
          <w:ilvl w:val="1"/>
          <w:numId w:val="26"/>
        </w:numPr>
      </w:pPr>
      <w:r>
        <w:t>Xóa tài khoản</w:t>
      </w:r>
    </w:p>
    <w:p w14:paraId="3128A66B" w14:textId="4213D9F3" w:rsidR="003003A2" w:rsidRDefault="0050121D" w:rsidP="003003A2">
      <w:pPr>
        <w:pStyle w:val="ListParagraph"/>
        <w:numPr>
          <w:ilvl w:val="1"/>
          <w:numId w:val="26"/>
        </w:numPr>
      </w:pPr>
      <w:r>
        <w:t>Thêm tài khoản</w:t>
      </w:r>
    </w:p>
    <w:p w14:paraId="4503B113" w14:textId="37EB6809" w:rsidR="000A4604" w:rsidRDefault="000A4604" w:rsidP="000A4604">
      <w:pPr>
        <w:ind w:left="720"/>
      </w:pPr>
      <w:r>
        <w:t>Bản phát hành 2 bao gồm:</w:t>
      </w:r>
    </w:p>
    <w:p w14:paraId="74C003EA" w14:textId="77777777" w:rsidR="003003A2" w:rsidRDefault="003003A2" w:rsidP="003003A2">
      <w:pPr>
        <w:pStyle w:val="ListParagraph"/>
        <w:numPr>
          <w:ilvl w:val="0"/>
          <w:numId w:val="26"/>
        </w:numPr>
      </w:pPr>
      <w:r>
        <w:t>Chức năng của user:</w:t>
      </w:r>
    </w:p>
    <w:p w14:paraId="47C9FA33" w14:textId="77777777" w:rsidR="003003A2" w:rsidRDefault="003003A2" w:rsidP="003003A2">
      <w:pPr>
        <w:pStyle w:val="ListParagraph"/>
        <w:numPr>
          <w:ilvl w:val="1"/>
          <w:numId w:val="26"/>
        </w:numPr>
      </w:pPr>
      <w:r>
        <w:t>Bình luận phim</w:t>
      </w:r>
    </w:p>
    <w:p w14:paraId="2A9049ED" w14:textId="77777777" w:rsidR="003003A2" w:rsidRDefault="003003A2" w:rsidP="003003A2">
      <w:pPr>
        <w:pStyle w:val="ListParagraph"/>
        <w:numPr>
          <w:ilvl w:val="1"/>
          <w:numId w:val="26"/>
        </w:numPr>
      </w:pPr>
      <w:r>
        <w:t>Thêm phim vào danh sách yêu thích</w:t>
      </w:r>
    </w:p>
    <w:p w14:paraId="7C70C2F0" w14:textId="77777777" w:rsidR="003003A2" w:rsidRDefault="003003A2" w:rsidP="003003A2">
      <w:pPr>
        <w:pStyle w:val="ListParagraph"/>
        <w:numPr>
          <w:ilvl w:val="1"/>
          <w:numId w:val="26"/>
        </w:numPr>
      </w:pPr>
      <w:r>
        <w:t>Lưu lại lịch sử phim đã xem</w:t>
      </w:r>
    </w:p>
    <w:p w14:paraId="095356AE" w14:textId="77777777" w:rsidR="003003A2" w:rsidRDefault="003003A2" w:rsidP="003003A2">
      <w:pPr>
        <w:pStyle w:val="ListParagraph"/>
        <w:numPr>
          <w:ilvl w:val="0"/>
          <w:numId w:val="26"/>
        </w:numPr>
      </w:pPr>
      <w:r>
        <w:t>Chức năng của admin:</w:t>
      </w:r>
    </w:p>
    <w:p w14:paraId="5D02F3EA" w14:textId="1AC7E7BD" w:rsidR="003003A2" w:rsidRDefault="003003A2" w:rsidP="003003A2">
      <w:pPr>
        <w:pStyle w:val="ListParagraph"/>
        <w:numPr>
          <w:ilvl w:val="1"/>
          <w:numId w:val="26"/>
        </w:numPr>
      </w:pPr>
      <w:r>
        <w:t>Cập nhật tài khoản</w:t>
      </w:r>
    </w:p>
    <w:p w14:paraId="021208F8" w14:textId="1C226F9C" w:rsidR="003003A2" w:rsidRDefault="003003A2" w:rsidP="003003A2">
      <w:pPr>
        <w:pStyle w:val="ListParagraph"/>
        <w:numPr>
          <w:ilvl w:val="1"/>
          <w:numId w:val="26"/>
        </w:numPr>
      </w:pPr>
      <w:r>
        <w:t>Thêm phim</w:t>
      </w:r>
    </w:p>
    <w:p w14:paraId="702068A5" w14:textId="5FA67B59" w:rsidR="003003A2" w:rsidRDefault="003003A2" w:rsidP="003003A2">
      <w:pPr>
        <w:pStyle w:val="ListParagraph"/>
        <w:numPr>
          <w:ilvl w:val="1"/>
          <w:numId w:val="26"/>
        </w:numPr>
      </w:pPr>
      <w:r>
        <w:t>Xóa phim</w:t>
      </w:r>
    </w:p>
    <w:p w14:paraId="10D6F74D" w14:textId="72761154" w:rsidR="003003A2" w:rsidRPr="003003A2" w:rsidRDefault="003003A2" w:rsidP="003003A2">
      <w:pPr>
        <w:pStyle w:val="ListParagraph"/>
        <w:numPr>
          <w:ilvl w:val="1"/>
          <w:numId w:val="26"/>
        </w:numPr>
      </w:pPr>
      <w:r>
        <w:t>Cập nhật phim</w:t>
      </w:r>
    </w:p>
    <w:p w14:paraId="253FD057" w14:textId="77777777" w:rsidR="000A4604" w:rsidRDefault="000A4604" w:rsidP="000A4604">
      <w:pPr>
        <w:ind w:left="720"/>
        <w:rPr>
          <w:sz w:val="24"/>
          <w:szCs w:val="24"/>
        </w:rPr>
      </w:pPr>
      <w:r>
        <w:t>Chức năng cho bản phát hành 3 vẫn chưa được xác định, dự kiến bản phát hành này sẽ cải tiến các chức năng hiện có và thêm một số chức năng khác.</w:t>
      </w:r>
    </w:p>
    <w:p w14:paraId="5F28B1EC" w14:textId="53633D22" w:rsidR="002C4DAB" w:rsidRPr="002C4DAB" w:rsidRDefault="007C47A5" w:rsidP="00486307">
      <w:pPr>
        <w:pStyle w:val="Heading3"/>
      </w:pPr>
      <w:bookmarkStart w:id="42" w:name="_Toc119424499"/>
      <w:r>
        <w:t>Project Schedule</w:t>
      </w:r>
      <w:bookmarkEnd w:id="42"/>
    </w:p>
    <w:tbl>
      <w:tblPr>
        <w:tblStyle w:val="TableGrid"/>
        <w:tblW w:w="8886" w:type="dxa"/>
        <w:tblInd w:w="720" w:type="dxa"/>
        <w:tblLook w:val="04A0" w:firstRow="1" w:lastRow="0" w:firstColumn="1" w:lastColumn="0" w:noHBand="0" w:noVBand="1"/>
      </w:tblPr>
      <w:tblGrid>
        <w:gridCol w:w="3632"/>
        <w:gridCol w:w="1128"/>
        <w:gridCol w:w="1128"/>
        <w:gridCol w:w="2998"/>
      </w:tblGrid>
      <w:tr w:rsidR="002C4DAB" w14:paraId="146FCA5F" w14:textId="77777777" w:rsidTr="007A40BC">
        <w:trPr>
          <w:trHeight w:val="241"/>
        </w:trPr>
        <w:tc>
          <w:tcPr>
            <w:tcW w:w="3632" w:type="dxa"/>
          </w:tcPr>
          <w:p w14:paraId="56C82F6E" w14:textId="0CC745EC" w:rsidR="002C4DAB" w:rsidRDefault="002C4DAB" w:rsidP="002C4DAB">
            <w:pPr>
              <w:jc w:val="both"/>
            </w:pPr>
            <w:r w:rsidRPr="002C4DAB">
              <w:rPr>
                <w:b/>
                <w:bCs/>
                <w:color w:val="000000"/>
              </w:rPr>
              <w:t>Task Name</w:t>
            </w:r>
          </w:p>
        </w:tc>
        <w:tc>
          <w:tcPr>
            <w:tcW w:w="0" w:type="auto"/>
          </w:tcPr>
          <w:p w14:paraId="58D072B0" w14:textId="53D2317F" w:rsidR="002C4DAB" w:rsidRDefault="002C4DAB" w:rsidP="002C4DAB">
            <w:pPr>
              <w:jc w:val="both"/>
            </w:pPr>
            <w:r w:rsidRPr="002C4DAB">
              <w:rPr>
                <w:b/>
                <w:bCs/>
                <w:color w:val="000000"/>
              </w:rPr>
              <w:t>Start</w:t>
            </w:r>
          </w:p>
        </w:tc>
        <w:tc>
          <w:tcPr>
            <w:tcW w:w="0" w:type="auto"/>
          </w:tcPr>
          <w:p w14:paraId="4FCCC113" w14:textId="41C1A8E8" w:rsidR="002C4DAB" w:rsidRDefault="002C4DAB" w:rsidP="002C4DAB">
            <w:pPr>
              <w:jc w:val="both"/>
            </w:pPr>
            <w:r w:rsidRPr="002C4DAB">
              <w:rPr>
                <w:b/>
                <w:bCs/>
                <w:color w:val="000000"/>
              </w:rPr>
              <w:t>End</w:t>
            </w:r>
          </w:p>
        </w:tc>
        <w:tc>
          <w:tcPr>
            <w:tcW w:w="2998" w:type="dxa"/>
          </w:tcPr>
          <w:p w14:paraId="7D17C865" w14:textId="3D79A8F8" w:rsidR="002C4DAB" w:rsidRDefault="002C4DAB" w:rsidP="002C4DAB">
            <w:pPr>
              <w:jc w:val="both"/>
            </w:pPr>
            <w:r w:rsidRPr="002C4DAB">
              <w:rPr>
                <w:b/>
                <w:bCs/>
                <w:color w:val="000000"/>
              </w:rPr>
              <w:t>Assignment</w:t>
            </w:r>
          </w:p>
        </w:tc>
      </w:tr>
      <w:tr w:rsidR="002C4DAB" w14:paraId="73B522A9" w14:textId="77777777" w:rsidTr="007A40BC">
        <w:trPr>
          <w:trHeight w:val="241"/>
        </w:trPr>
        <w:tc>
          <w:tcPr>
            <w:tcW w:w="3632" w:type="dxa"/>
          </w:tcPr>
          <w:p w14:paraId="1FB365C5" w14:textId="7F540004" w:rsidR="002C4DAB" w:rsidRDefault="002C4DAB" w:rsidP="002C4DAB">
            <w:pPr>
              <w:jc w:val="both"/>
            </w:pPr>
            <w:r w:rsidRPr="002C4DAB">
              <w:rPr>
                <w:b/>
                <w:bCs/>
                <w:color w:val="000000"/>
              </w:rPr>
              <w:t>Inception Phase</w:t>
            </w:r>
          </w:p>
        </w:tc>
        <w:tc>
          <w:tcPr>
            <w:tcW w:w="0" w:type="auto"/>
          </w:tcPr>
          <w:p w14:paraId="40540671" w14:textId="5491960F" w:rsidR="002C4DAB" w:rsidRDefault="002C4DAB" w:rsidP="002C4DAB">
            <w:pPr>
              <w:jc w:val="both"/>
            </w:pPr>
            <w:r w:rsidRPr="002C4DAB">
              <w:rPr>
                <w:color w:val="000000"/>
              </w:rPr>
              <w:t>20/10/2022</w:t>
            </w:r>
          </w:p>
        </w:tc>
        <w:tc>
          <w:tcPr>
            <w:tcW w:w="0" w:type="auto"/>
          </w:tcPr>
          <w:p w14:paraId="7287E8A7" w14:textId="703699FC" w:rsidR="002C4DAB" w:rsidRDefault="002C4DAB" w:rsidP="002C4DAB">
            <w:pPr>
              <w:jc w:val="both"/>
            </w:pPr>
            <w:r w:rsidRPr="002C4DAB">
              <w:rPr>
                <w:color w:val="000000"/>
              </w:rPr>
              <w:t>2/11/2022</w:t>
            </w:r>
          </w:p>
        </w:tc>
        <w:tc>
          <w:tcPr>
            <w:tcW w:w="2998" w:type="dxa"/>
          </w:tcPr>
          <w:p w14:paraId="62F53312" w14:textId="77777777" w:rsidR="002C4DAB" w:rsidRDefault="002C4DAB" w:rsidP="002C4DAB">
            <w:pPr>
              <w:jc w:val="both"/>
            </w:pPr>
          </w:p>
        </w:tc>
      </w:tr>
      <w:tr w:rsidR="002C4DAB" w14:paraId="7B3E131F" w14:textId="77777777" w:rsidTr="007A40BC">
        <w:trPr>
          <w:trHeight w:val="241"/>
        </w:trPr>
        <w:tc>
          <w:tcPr>
            <w:tcW w:w="3632" w:type="dxa"/>
          </w:tcPr>
          <w:p w14:paraId="06FFA788" w14:textId="7D55A691" w:rsidR="002C4DAB" w:rsidRDefault="002C4DAB" w:rsidP="002C4DAB">
            <w:pPr>
              <w:jc w:val="both"/>
            </w:pPr>
            <w:r w:rsidRPr="002C4DAB">
              <w:rPr>
                <w:b/>
                <w:bCs/>
                <w:color w:val="000000"/>
              </w:rPr>
              <w:t>Sprint 1</w:t>
            </w:r>
          </w:p>
        </w:tc>
        <w:tc>
          <w:tcPr>
            <w:tcW w:w="0" w:type="auto"/>
          </w:tcPr>
          <w:p w14:paraId="18CAC2E2" w14:textId="127FDC31" w:rsidR="002C4DAB" w:rsidRDefault="002C4DAB" w:rsidP="002C4DAB">
            <w:pPr>
              <w:jc w:val="both"/>
            </w:pPr>
            <w:r w:rsidRPr="002C4DAB">
              <w:rPr>
                <w:color w:val="000000"/>
              </w:rPr>
              <w:t>20/10/2022</w:t>
            </w:r>
          </w:p>
        </w:tc>
        <w:tc>
          <w:tcPr>
            <w:tcW w:w="0" w:type="auto"/>
          </w:tcPr>
          <w:p w14:paraId="35A30D9A" w14:textId="4E2F0729" w:rsidR="002C4DAB" w:rsidRDefault="002C4DAB" w:rsidP="002C4DAB">
            <w:pPr>
              <w:jc w:val="both"/>
            </w:pPr>
            <w:r w:rsidRPr="002C4DAB">
              <w:rPr>
                <w:color w:val="000000"/>
              </w:rPr>
              <w:t>2/11/2022</w:t>
            </w:r>
          </w:p>
        </w:tc>
        <w:tc>
          <w:tcPr>
            <w:tcW w:w="2998" w:type="dxa"/>
          </w:tcPr>
          <w:p w14:paraId="4B4D9AF2" w14:textId="77777777" w:rsidR="002C4DAB" w:rsidRDefault="002C4DAB" w:rsidP="002C4DAB">
            <w:pPr>
              <w:jc w:val="both"/>
            </w:pPr>
          </w:p>
        </w:tc>
      </w:tr>
      <w:tr w:rsidR="002C4DAB" w14:paraId="7CD659AB" w14:textId="77777777" w:rsidTr="007A40BC">
        <w:trPr>
          <w:trHeight w:val="579"/>
        </w:trPr>
        <w:tc>
          <w:tcPr>
            <w:tcW w:w="3632" w:type="dxa"/>
          </w:tcPr>
          <w:p w14:paraId="17708AF8" w14:textId="140F5ADC" w:rsidR="002C4DAB" w:rsidRDefault="002C4DAB" w:rsidP="002C4DAB">
            <w:pPr>
              <w:jc w:val="both"/>
            </w:pPr>
            <w:r w:rsidRPr="002C4DAB">
              <w:rPr>
                <w:color w:val="000000"/>
              </w:rPr>
              <w:t>Software development plan</w:t>
            </w:r>
          </w:p>
        </w:tc>
        <w:tc>
          <w:tcPr>
            <w:tcW w:w="0" w:type="auto"/>
          </w:tcPr>
          <w:p w14:paraId="53900590" w14:textId="188CCF71" w:rsidR="002C4DAB" w:rsidRDefault="002C4DAB" w:rsidP="002C4DAB">
            <w:pPr>
              <w:jc w:val="both"/>
            </w:pPr>
            <w:r w:rsidRPr="002C4DAB">
              <w:rPr>
                <w:color w:val="000000"/>
              </w:rPr>
              <w:t>20/10/2022</w:t>
            </w:r>
          </w:p>
        </w:tc>
        <w:tc>
          <w:tcPr>
            <w:tcW w:w="0" w:type="auto"/>
          </w:tcPr>
          <w:p w14:paraId="57324B5D" w14:textId="6CFEF30C" w:rsidR="002C4DAB" w:rsidRDefault="002C4DAB" w:rsidP="002C4DAB">
            <w:pPr>
              <w:jc w:val="both"/>
            </w:pPr>
            <w:r w:rsidRPr="002C4DAB">
              <w:rPr>
                <w:color w:val="000000"/>
              </w:rPr>
              <w:t>2/11/2022</w:t>
            </w:r>
          </w:p>
        </w:tc>
        <w:tc>
          <w:tcPr>
            <w:tcW w:w="2998" w:type="dxa"/>
          </w:tcPr>
          <w:p w14:paraId="0BBEFAC4" w14:textId="77777777" w:rsidR="002C4DAB" w:rsidRPr="002C4DAB" w:rsidRDefault="002C4DAB" w:rsidP="002C4DAB">
            <w:pPr>
              <w:widowControl/>
              <w:spacing w:after="120" w:line="240" w:lineRule="auto"/>
              <w:jc w:val="both"/>
              <w:rPr>
                <w:sz w:val="24"/>
                <w:szCs w:val="24"/>
              </w:rPr>
            </w:pPr>
            <w:r w:rsidRPr="002C4DAB">
              <w:rPr>
                <w:color w:val="000000"/>
              </w:rPr>
              <w:t>1. Nguyễn Minh Trí</w:t>
            </w:r>
          </w:p>
          <w:p w14:paraId="3F8217C3" w14:textId="38A6D7CB" w:rsidR="002C4DAB" w:rsidRDefault="002C4DAB" w:rsidP="002C4DAB">
            <w:pPr>
              <w:jc w:val="both"/>
            </w:pPr>
            <w:r w:rsidRPr="002C4DAB">
              <w:rPr>
                <w:color w:val="000000"/>
              </w:rPr>
              <w:t>2. Nguyễn Thành Long</w:t>
            </w:r>
          </w:p>
        </w:tc>
      </w:tr>
      <w:tr w:rsidR="002C4DAB" w14:paraId="2353CF47" w14:textId="77777777" w:rsidTr="007A40BC">
        <w:trPr>
          <w:trHeight w:val="591"/>
        </w:trPr>
        <w:tc>
          <w:tcPr>
            <w:tcW w:w="3632" w:type="dxa"/>
          </w:tcPr>
          <w:p w14:paraId="463B006A" w14:textId="5BF2FE62" w:rsidR="002C4DAB" w:rsidRDefault="002C4DAB" w:rsidP="002C4DAB">
            <w:pPr>
              <w:jc w:val="both"/>
            </w:pPr>
            <w:r w:rsidRPr="002C4DAB">
              <w:rPr>
                <w:color w:val="000000"/>
              </w:rPr>
              <w:t>Vision document</w:t>
            </w:r>
          </w:p>
        </w:tc>
        <w:tc>
          <w:tcPr>
            <w:tcW w:w="0" w:type="auto"/>
          </w:tcPr>
          <w:p w14:paraId="608BAFC2" w14:textId="74356A4B" w:rsidR="002C4DAB" w:rsidRDefault="002C4DAB" w:rsidP="002C4DAB">
            <w:pPr>
              <w:jc w:val="both"/>
            </w:pPr>
            <w:r w:rsidRPr="002C4DAB">
              <w:rPr>
                <w:color w:val="000000"/>
              </w:rPr>
              <w:t>20/10/2022</w:t>
            </w:r>
          </w:p>
        </w:tc>
        <w:tc>
          <w:tcPr>
            <w:tcW w:w="0" w:type="auto"/>
          </w:tcPr>
          <w:p w14:paraId="69E289BA" w14:textId="403BC033" w:rsidR="002C4DAB" w:rsidRDefault="002C4DAB" w:rsidP="002C4DAB">
            <w:pPr>
              <w:jc w:val="both"/>
            </w:pPr>
            <w:r w:rsidRPr="002C4DAB">
              <w:rPr>
                <w:color w:val="000000"/>
              </w:rPr>
              <w:t>2/11/2022</w:t>
            </w:r>
          </w:p>
        </w:tc>
        <w:tc>
          <w:tcPr>
            <w:tcW w:w="2998" w:type="dxa"/>
          </w:tcPr>
          <w:p w14:paraId="4F492F3B" w14:textId="77777777" w:rsidR="002C4DAB" w:rsidRPr="002C4DAB" w:rsidRDefault="002C4DAB" w:rsidP="002C4DAB">
            <w:pPr>
              <w:widowControl/>
              <w:spacing w:after="120" w:line="240" w:lineRule="auto"/>
              <w:jc w:val="both"/>
              <w:rPr>
                <w:sz w:val="24"/>
                <w:szCs w:val="24"/>
              </w:rPr>
            </w:pPr>
            <w:r w:rsidRPr="002C4DAB">
              <w:rPr>
                <w:color w:val="000000"/>
              </w:rPr>
              <w:t>1. Nguyễn Hoàng Vinh</w:t>
            </w:r>
          </w:p>
          <w:p w14:paraId="32CAA61F" w14:textId="45A5C7F2" w:rsidR="002C4DAB" w:rsidRDefault="002C4DAB" w:rsidP="002C4DAB">
            <w:pPr>
              <w:jc w:val="both"/>
            </w:pPr>
            <w:r w:rsidRPr="002C4DAB">
              <w:rPr>
                <w:color w:val="000000"/>
              </w:rPr>
              <w:t>2. Khúc Xuân Trương</w:t>
            </w:r>
          </w:p>
        </w:tc>
      </w:tr>
      <w:tr w:rsidR="002C4DAB" w14:paraId="51D4623B" w14:textId="77777777" w:rsidTr="007A40BC">
        <w:trPr>
          <w:trHeight w:val="241"/>
        </w:trPr>
        <w:tc>
          <w:tcPr>
            <w:tcW w:w="3632" w:type="dxa"/>
          </w:tcPr>
          <w:p w14:paraId="61438C5D" w14:textId="53FCAD2D" w:rsidR="002C4DAB" w:rsidRDefault="002C4DAB" w:rsidP="002C4DAB">
            <w:pPr>
              <w:jc w:val="both"/>
            </w:pPr>
            <w:r w:rsidRPr="002C4DAB">
              <w:rPr>
                <w:color w:val="000000"/>
              </w:rPr>
              <w:t>Weekly report 1</w:t>
            </w:r>
          </w:p>
        </w:tc>
        <w:tc>
          <w:tcPr>
            <w:tcW w:w="0" w:type="auto"/>
          </w:tcPr>
          <w:p w14:paraId="776CC71D" w14:textId="50979A7A" w:rsidR="002C4DAB" w:rsidRDefault="002C4DAB" w:rsidP="002C4DAB">
            <w:pPr>
              <w:jc w:val="both"/>
            </w:pPr>
            <w:r w:rsidRPr="002C4DAB">
              <w:rPr>
                <w:color w:val="000000"/>
              </w:rPr>
              <w:t>20/10/2022</w:t>
            </w:r>
          </w:p>
        </w:tc>
        <w:tc>
          <w:tcPr>
            <w:tcW w:w="0" w:type="auto"/>
          </w:tcPr>
          <w:p w14:paraId="231FA2FE" w14:textId="630E1AE7" w:rsidR="002C4DAB" w:rsidRDefault="002C4DAB" w:rsidP="002C4DAB">
            <w:pPr>
              <w:jc w:val="both"/>
            </w:pPr>
            <w:r w:rsidRPr="002C4DAB">
              <w:rPr>
                <w:color w:val="000000"/>
              </w:rPr>
              <w:t>26/10/2022</w:t>
            </w:r>
          </w:p>
        </w:tc>
        <w:tc>
          <w:tcPr>
            <w:tcW w:w="2998" w:type="dxa"/>
          </w:tcPr>
          <w:p w14:paraId="0FBC9CB4" w14:textId="2F2AEEEE" w:rsidR="002C4DAB" w:rsidRDefault="002C4DAB" w:rsidP="002C4DAB">
            <w:pPr>
              <w:jc w:val="both"/>
            </w:pPr>
            <w:r w:rsidRPr="002C4DAB">
              <w:rPr>
                <w:color w:val="000000"/>
              </w:rPr>
              <w:t>Nguyễn Minh Trí</w:t>
            </w:r>
          </w:p>
        </w:tc>
      </w:tr>
      <w:tr w:rsidR="002C4DAB" w14:paraId="2F07EDD6" w14:textId="77777777" w:rsidTr="007A40BC">
        <w:trPr>
          <w:trHeight w:val="241"/>
        </w:trPr>
        <w:tc>
          <w:tcPr>
            <w:tcW w:w="3632" w:type="dxa"/>
          </w:tcPr>
          <w:p w14:paraId="5BC95E27" w14:textId="7246952F" w:rsidR="002C4DAB" w:rsidRDefault="002C4DAB" w:rsidP="002C4DAB">
            <w:pPr>
              <w:jc w:val="both"/>
            </w:pPr>
            <w:r w:rsidRPr="002C4DAB">
              <w:rPr>
                <w:color w:val="000000"/>
              </w:rPr>
              <w:t>Weekly report 2</w:t>
            </w:r>
          </w:p>
        </w:tc>
        <w:tc>
          <w:tcPr>
            <w:tcW w:w="0" w:type="auto"/>
          </w:tcPr>
          <w:p w14:paraId="572DED83" w14:textId="77D2DAA6" w:rsidR="002C4DAB" w:rsidRDefault="002C4DAB" w:rsidP="002C4DAB">
            <w:pPr>
              <w:jc w:val="both"/>
            </w:pPr>
            <w:r w:rsidRPr="002C4DAB">
              <w:rPr>
                <w:color w:val="000000"/>
              </w:rPr>
              <w:t>27/10/2022</w:t>
            </w:r>
          </w:p>
        </w:tc>
        <w:tc>
          <w:tcPr>
            <w:tcW w:w="0" w:type="auto"/>
          </w:tcPr>
          <w:p w14:paraId="17FD9149" w14:textId="6F1AFA61" w:rsidR="002C4DAB" w:rsidRDefault="002C4DAB" w:rsidP="002C4DAB">
            <w:pPr>
              <w:jc w:val="both"/>
            </w:pPr>
            <w:r w:rsidRPr="002C4DAB">
              <w:rPr>
                <w:color w:val="000000"/>
              </w:rPr>
              <w:t>2/11/2022</w:t>
            </w:r>
          </w:p>
        </w:tc>
        <w:tc>
          <w:tcPr>
            <w:tcW w:w="2998" w:type="dxa"/>
          </w:tcPr>
          <w:p w14:paraId="75BB5710" w14:textId="7904409D" w:rsidR="002C4DAB" w:rsidRDefault="002C4DAB" w:rsidP="002C4DAB">
            <w:pPr>
              <w:jc w:val="both"/>
            </w:pPr>
            <w:r w:rsidRPr="002C4DAB">
              <w:rPr>
                <w:color w:val="000000"/>
              </w:rPr>
              <w:t>Nguyễn Minh Trí</w:t>
            </w:r>
          </w:p>
        </w:tc>
      </w:tr>
      <w:tr w:rsidR="002C4DAB" w14:paraId="1D99C508" w14:textId="77777777" w:rsidTr="007A40BC">
        <w:trPr>
          <w:trHeight w:val="229"/>
        </w:trPr>
        <w:tc>
          <w:tcPr>
            <w:tcW w:w="3632" w:type="dxa"/>
          </w:tcPr>
          <w:p w14:paraId="5E3BE94E" w14:textId="332FBE19" w:rsidR="002C4DAB" w:rsidRDefault="002C4DAB" w:rsidP="002C4DAB">
            <w:pPr>
              <w:jc w:val="both"/>
            </w:pPr>
            <w:r w:rsidRPr="002C4DAB">
              <w:rPr>
                <w:b/>
                <w:bCs/>
                <w:color w:val="000000"/>
              </w:rPr>
              <w:t>Elaboration Phase</w:t>
            </w:r>
          </w:p>
        </w:tc>
        <w:tc>
          <w:tcPr>
            <w:tcW w:w="0" w:type="auto"/>
          </w:tcPr>
          <w:p w14:paraId="3B7248E0" w14:textId="499C90AF" w:rsidR="002C4DAB" w:rsidRDefault="002C4DAB" w:rsidP="002C4DAB">
            <w:pPr>
              <w:jc w:val="both"/>
            </w:pPr>
            <w:r w:rsidRPr="002C4DAB">
              <w:rPr>
                <w:color w:val="000000"/>
              </w:rPr>
              <w:t>3/11/2022</w:t>
            </w:r>
          </w:p>
        </w:tc>
        <w:tc>
          <w:tcPr>
            <w:tcW w:w="0" w:type="auto"/>
          </w:tcPr>
          <w:p w14:paraId="2A6296AA" w14:textId="16676DFB" w:rsidR="002C4DAB" w:rsidRDefault="002C4DAB" w:rsidP="002C4DAB">
            <w:pPr>
              <w:jc w:val="both"/>
            </w:pPr>
            <w:r w:rsidRPr="002C4DAB">
              <w:rPr>
                <w:color w:val="000000"/>
              </w:rPr>
              <w:t>30/11/2022</w:t>
            </w:r>
          </w:p>
        </w:tc>
        <w:tc>
          <w:tcPr>
            <w:tcW w:w="2998" w:type="dxa"/>
          </w:tcPr>
          <w:p w14:paraId="233AB0B5" w14:textId="77777777" w:rsidR="002C4DAB" w:rsidRDefault="002C4DAB" w:rsidP="002C4DAB">
            <w:pPr>
              <w:jc w:val="both"/>
            </w:pPr>
          </w:p>
        </w:tc>
      </w:tr>
      <w:tr w:rsidR="002C4DAB" w14:paraId="26C54C62" w14:textId="77777777" w:rsidTr="007A40BC">
        <w:trPr>
          <w:trHeight w:val="241"/>
        </w:trPr>
        <w:tc>
          <w:tcPr>
            <w:tcW w:w="3632" w:type="dxa"/>
          </w:tcPr>
          <w:p w14:paraId="2F287D01" w14:textId="63678A81" w:rsidR="002C4DAB" w:rsidRDefault="002C4DAB" w:rsidP="002C4DAB">
            <w:pPr>
              <w:jc w:val="both"/>
            </w:pPr>
            <w:r w:rsidRPr="002C4DAB">
              <w:rPr>
                <w:b/>
                <w:bCs/>
                <w:color w:val="000000"/>
              </w:rPr>
              <w:t>Sprint 2</w:t>
            </w:r>
          </w:p>
        </w:tc>
        <w:tc>
          <w:tcPr>
            <w:tcW w:w="0" w:type="auto"/>
          </w:tcPr>
          <w:p w14:paraId="3F505293" w14:textId="3C452FAF" w:rsidR="002C4DAB" w:rsidRDefault="002C4DAB" w:rsidP="002C4DAB">
            <w:pPr>
              <w:jc w:val="both"/>
            </w:pPr>
            <w:r w:rsidRPr="002C4DAB">
              <w:rPr>
                <w:color w:val="000000"/>
              </w:rPr>
              <w:t>3/11/2022</w:t>
            </w:r>
          </w:p>
        </w:tc>
        <w:tc>
          <w:tcPr>
            <w:tcW w:w="0" w:type="auto"/>
          </w:tcPr>
          <w:p w14:paraId="077CA89F" w14:textId="45432943" w:rsidR="002C4DAB" w:rsidRDefault="002C4DAB" w:rsidP="002C4DAB">
            <w:pPr>
              <w:jc w:val="both"/>
            </w:pPr>
            <w:r w:rsidRPr="002C4DAB">
              <w:rPr>
                <w:color w:val="000000"/>
              </w:rPr>
              <w:t>16/11/2022</w:t>
            </w:r>
          </w:p>
        </w:tc>
        <w:tc>
          <w:tcPr>
            <w:tcW w:w="2998" w:type="dxa"/>
          </w:tcPr>
          <w:p w14:paraId="545D9FB9" w14:textId="77777777" w:rsidR="002C4DAB" w:rsidRDefault="002C4DAB" w:rsidP="002C4DAB">
            <w:pPr>
              <w:jc w:val="both"/>
            </w:pPr>
          </w:p>
        </w:tc>
      </w:tr>
      <w:tr w:rsidR="002C4DAB" w14:paraId="39DDB72F" w14:textId="77777777" w:rsidTr="007A40BC">
        <w:trPr>
          <w:trHeight w:val="591"/>
        </w:trPr>
        <w:tc>
          <w:tcPr>
            <w:tcW w:w="3632" w:type="dxa"/>
          </w:tcPr>
          <w:p w14:paraId="7A100CB6" w14:textId="1C57608E" w:rsidR="002C4DAB" w:rsidRDefault="002C4DAB" w:rsidP="002C4DAB">
            <w:pPr>
              <w:jc w:val="both"/>
            </w:pPr>
            <w:r w:rsidRPr="002C4DAB">
              <w:rPr>
                <w:color w:val="000000"/>
              </w:rPr>
              <w:t>Revised Software development plan</w:t>
            </w:r>
          </w:p>
        </w:tc>
        <w:tc>
          <w:tcPr>
            <w:tcW w:w="0" w:type="auto"/>
          </w:tcPr>
          <w:p w14:paraId="54C49C66" w14:textId="6473AFF2" w:rsidR="002C4DAB" w:rsidRDefault="002C4DAB" w:rsidP="002C4DAB">
            <w:pPr>
              <w:jc w:val="both"/>
            </w:pPr>
            <w:r w:rsidRPr="002C4DAB">
              <w:rPr>
                <w:color w:val="000000"/>
              </w:rPr>
              <w:t>3/11/2022</w:t>
            </w:r>
          </w:p>
        </w:tc>
        <w:tc>
          <w:tcPr>
            <w:tcW w:w="0" w:type="auto"/>
          </w:tcPr>
          <w:p w14:paraId="15B0DFAE" w14:textId="4531B360" w:rsidR="002C4DAB" w:rsidRDefault="002C4DAB" w:rsidP="002C4DAB">
            <w:pPr>
              <w:jc w:val="both"/>
            </w:pPr>
            <w:r w:rsidRPr="002C4DAB">
              <w:rPr>
                <w:color w:val="000000"/>
              </w:rPr>
              <w:t>16/11/2022</w:t>
            </w:r>
          </w:p>
        </w:tc>
        <w:tc>
          <w:tcPr>
            <w:tcW w:w="2998" w:type="dxa"/>
          </w:tcPr>
          <w:p w14:paraId="1EBB4943" w14:textId="77777777" w:rsidR="002C4DAB" w:rsidRPr="002C4DAB" w:rsidRDefault="002C4DAB" w:rsidP="002C4DAB">
            <w:pPr>
              <w:widowControl/>
              <w:spacing w:after="120" w:line="240" w:lineRule="auto"/>
              <w:jc w:val="both"/>
              <w:rPr>
                <w:sz w:val="24"/>
                <w:szCs w:val="24"/>
              </w:rPr>
            </w:pPr>
            <w:r w:rsidRPr="002C4DAB">
              <w:rPr>
                <w:color w:val="000000"/>
              </w:rPr>
              <w:t>1. Nguyễn Minh Trí</w:t>
            </w:r>
          </w:p>
          <w:p w14:paraId="3D81DBE5" w14:textId="11F64B96" w:rsidR="002C4DAB" w:rsidRDefault="002C4DAB" w:rsidP="002C4DAB">
            <w:pPr>
              <w:jc w:val="both"/>
            </w:pPr>
            <w:r w:rsidRPr="002C4DAB">
              <w:rPr>
                <w:color w:val="000000"/>
              </w:rPr>
              <w:t>2. Nguyễn Thành Long</w:t>
            </w:r>
          </w:p>
        </w:tc>
      </w:tr>
      <w:tr w:rsidR="002C4DAB" w14:paraId="7E811FF6" w14:textId="77777777" w:rsidTr="007A40BC">
        <w:trPr>
          <w:trHeight w:val="591"/>
        </w:trPr>
        <w:tc>
          <w:tcPr>
            <w:tcW w:w="3632" w:type="dxa"/>
          </w:tcPr>
          <w:p w14:paraId="09C95B7F" w14:textId="41CF6F8F" w:rsidR="002C4DAB" w:rsidRDefault="002C4DAB" w:rsidP="002C4DAB">
            <w:pPr>
              <w:jc w:val="both"/>
            </w:pPr>
            <w:r w:rsidRPr="002C4DAB">
              <w:rPr>
                <w:color w:val="000000"/>
              </w:rPr>
              <w:t>Revised vision document</w:t>
            </w:r>
          </w:p>
        </w:tc>
        <w:tc>
          <w:tcPr>
            <w:tcW w:w="0" w:type="auto"/>
          </w:tcPr>
          <w:p w14:paraId="0CC7CD50" w14:textId="14A0B52F" w:rsidR="002C4DAB" w:rsidRDefault="002C4DAB" w:rsidP="002C4DAB">
            <w:pPr>
              <w:jc w:val="both"/>
            </w:pPr>
            <w:r w:rsidRPr="002C4DAB">
              <w:rPr>
                <w:color w:val="000000"/>
              </w:rPr>
              <w:t>3/11/2022</w:t>
            </w:r>
          </w:p>
        </w:tc>
        <w:tc>
          <w:tcPr>
            <w:tcW w:w="0" w:type="auto"/>
          </w:tcPr>
          <w:p w14:paraId="681C360D" w14:textId="74537967" w:rsidR="002C4DAB" w:rsidRDefault="002C4DAB" w:rsidP="002C4DAB">
            <w:pPr>
              <w:jc w:val="both"/>
            </w:pPr>
            <w:r w:rsidRPr="002C4DAB">
              <w:rPr>
                <w:color w:val="000000"/>
              </w:rPr>
              <w:t>16/11/2022</w:t>
            </w:r>
          </w:p>
        </w:tc>
        <w:tc>
          <w:tcPr>
            <w:tcW w:w="2998" w:type="dxa"/>
          </w:tcPr>
          <w:p w14:paraId="41656080" w14:textId="77777777" w:rsidR="002C4DAB" w:rsidRPr="002C4DAB" w:rsidRDefault="002C4DAB" w:rsidP="002C4DAB">
            <w:pPr>
              <w:widowControl/>
              <w:spacing w:after="120" w:line="240" w:lineRule="auto"/>
              <w:jc w:val="both"/>
              <w:rPr>
                <w:sz w:val="24"/>
                <w:szCs w:val="24"/>
              </w:rPr>
            </w:pPr>
            <w:r w:rsidRPr="002C4DAB">
              <w:rPr>
                <w:color w:val="000000"/>
              </w:rPr>
              <w:t>1. Nguyễn Hoàng Vinh</w:t>
            </w:r>
          </w:p>
          <w:p w14:paraId="1D526F36" w14:textId="6933E08B" w:rsidR="002C4DAB" w:rsidRDefault="002C4DAB" w:rsidP="002C4DAB">
            <w:pPr>
              <w:jc w:val="both"/>
            </w:pPr>
            <w:r w:rsidRPr="002C4DAB">
              <w:rPr>
                <w:color w:val="000000"/>
              </w:rPr>
              <w:t>2. Khúc Xuân Trương</w:t>
            </w:r>
          </w:p>
        </w:tc>
      </w:tr>
      <w:tr w:rsidR="002C4DAB" w14:paraId="6E974A29" w14:textId="77777777" w:rsidTr="007A40BC">
        <w:trPr>
          <w:trHeight w:val="591"/>
        </w:trPr>
        <w:tc>
          <w:tcPr>
            <w:tcW w:w="3632" w:type="dxa"/>
          </w:tcPr>
          <w:p w14:paraId="3AB42D28" w14:textId="694C6AA6" w:rsidR="002C4DAB" w:rsidRDefault="002C4DAB" w:rsidP="002C4DAB">
            <w:pPr>
              <w:jc w:val="both"/>
            </w:pPr>
            <w:r w:rsidRPr="002C4DAB">
              <w:rPr>
                <w:color w:val="000000"/>
              </w:rPr>
              <w:t>Design document</w:t>
            </w:r>
          </w:p>
        </w:tc>
        <w:tc>
          <w:tcPr>
            <w:tcW w:w="0" w:type="auto"/>
          </w:tcPr>
          <w:p w14:paraId="2D353D10" w14:textId="016C2F8F" w:rsidR="002C4DAB" w:rsidRDefault="002C4DAB" w:rsidP="002C4DAB">
            <w:pPr>
              <w:jc w:val="both"/>
            </w:pPr>
            <w:r w:rsidRPr="002C4DAB">
              <w:rPr>
                <w:color w:val="000000"/>
              </w:rPr>
              <w:t>3/11/2022</w:t>
            </w:r>
          </w:p>
        </w:tc>
        <w:tc>
          <w:tcPr>
            <w:tcW w:w="0" w:type="auto"/>
          </w:tcPr>
          <w:p w14:paraId="6E744702" w14:textId="2E692837" w:rsidR="002C4DAB" w:rsidRDefault="002C4DAB" w:rsidP="002C4DAB">
            <w:pPr>
              <w:jc w:val="both"/>
            </w:pPr>
            <w:r w:rsidRPr="002C4DAB">
              <w:rPr>
                <w:color w:val="000000"/>
              </w:rPr>
              <w:t>16/11/2022</w:t>
            </w:r>
          </w:p>
        </w:tc>
        <w:tc>
          <w:tcPr>
            <w:tcW w:w="2998" w:type="dxa"/>
          </w:tcPr>
          <w:p w14:paraId="1338805B" w14:textId="77777777" w:rsidR="002C4DAB" w:rsidRPr="002C4DAB" w:rsidRDefault="002C4DAB" w:rsidP="002C4DAB">
            <w:pPr>
              <w:widowControl/>
              <w:spacing w:after="120" w:line="240" w:lineRule="auto"/>
              <w:jc w:val="both"/>
              <w:rPr>
                <w:sz w:val="24"/>
                <w:szCs w:val="24"/>
              </w:rPr>
            </w:pPr>
            <w:r w:rsidRPr="002C4DAB">
              <w:rPr>
                <w:color w:val="000000"/>
              </w:rPr>
              <w:t>1. Nguyễn Thành Long</w:t>
            </w:r>
          </w:p>
          <w:p w14:paraId="7DD4FA67" w14:textId="79A0CEC7" w:rsidR="002C4DAB" w:rsidRDefault="002C4DAB" w:rsidP="002C4DAB">
            <w:pPr>
              <w:jc w:val="both"/>
            </w:pPr>
            <w:r w:rsidRPr="002C4DAB">
              <w:rPr>
                <w:color w:val="000000"/>
              </w:rPr>
              <w:t>2. Khúc Xuân Trường</w:t>
            </w:r>
          </w:p>
        </w:tc>
      </w:tr>
      <w:tr w:rsidR="002C4DAB" w14:paraId="141D831E" w14:textId="77777777" w:rsidTr="007A40BC">
        <w:trPr>
          <w:trHeight w:val="1303"/>
        </w:trPr>
        <w:tc>
          <w:tcPr>
            <w:tcW w:w="3632" w:type="dxa"/>
          </w:tcPr>
          <w:p w14:paraId="3D04F3C4" w14:textId="6EEF3E97" w:rsidR="002C4DAB" w:rsidRDefault="002C4DAB" w:rsidP="002C4DAB">
            <w:pPr>
              <w:jc w:val="both"/>
            </w:pPr>
            <w:r w:rsidRPr="002C4DAB">
              <w:rPr>
                <w:color w:val="000000"/>
              </w:rPr>
              <w:lastRenderedPageBreak/>
              <w:t>Use case document</w:t>
            </w:r>
          </w:p>
        </w:tc>
        <w:tc>
          <w:tcPr>
            <w:tcW w:w="0" w:type="auto"/>
          </w:tcPr>
          <w:p w14:paraId="02087D33" w14:textId="3B3F53DF" w:rsidR="002C4DAB" w:rsidRDefault="002C4DAB" w:rsidP="002C4DAB">
            <w:pPr>
              <w:jc w:val="both"/>
            </w:pPr>
            <w:r w:rsidRPr="002C4DAB">
              <w:rPr>
                <w:color w:val="000000"/>
              </w:rPr>
              <w:t>3/11/2022</w:t>
            </w:r>
          </w:p>
        </w:tc>
        <w:tc>
          <w:tcPr>
            <w:tcW w:w="0" w:type="auto"/>
          </w:tcPr>
          <w:p w14:paraId="1AB7BC96" w14:textId="07815719" w:rsidR="002C4DAB" w:rsidRDefault="002C4DAB" w:rsidP="002C4DAB">
            <w:pPr>
              <w:jc w:val="both"/>
            </w:pPr>
            <w:r w:rsidRPr="002C4DAB">
              <w:rPr>
                <w:color w:val="000000"/>
              </w:rPr>
              <w:t>16/11/2022</w:t>
            </w:r>
          </w:p>
        </w:tc>
        <w:tc>
          <w:tcPr>
            <w:tcW w:w="2998" w:type="dxa"/>
          </w:tcPr>
          <w:p w14:paraId="07F71FB2" w14:textId="77777777" w:rsidR="002C4DAB" w:rsidRPr="002C4DAB" w:rsidRDefault="002C4DAB" w:rsidP="002C4DAB">
            <w:pPr>
              <w:widowControl/>
              <w:spacing w:after="120" w:line="240" w:lineRule="auto"/>
              <w:jc w:val="both"/>
              <w:rPr>
                <w:sz w:val="24"/>
                <w:szCs w:val="24"/>
              </w:rPr>
            </w:pPr>
            <w:r w:rsidRPr="002C4DAB">
              <w:rPr>
                <w:color w:val="000000"/>
              </w:rPr>
              <w:t>1. Nguyễn Hoàng Vinh</w:t>
            </w:r>
          </w:p>
          <w:p w14:paraId="2E879953" w14:textId="77777777" w:rsidR="002C4DAB" w:rsidRPr="002C4DAB" w:rsidRDefault="002C4DAB" w:rsidP="002C4DAB">
            <w:pPr>
              <w:widowControl/>
              <w:spacing w:after="120" w:line="240" w:lineRule="auto"/>
              <w:jc w:val="both"/>
              <w:rPr>
                <w:sz w:val="24"/>
                <w:szCs w:val="24"/>
              </w:rPr>
            </w:pPr>
            <w:r w:rsidRPr="002C4DAB">
              <w:rPr>
                <w:color w:val="000000"/>
              </w:rPr>
              <w:t>2. Nguyễn Minh Trí</w:t>
            </w:r>
          </w:p>
          <w:p w14:paraId="2311DEB2" w14:textId="77777777" w:rsidR="002C4DAB" w:rsidRPr="002C4DAB" w:rsidRDefault="002C4DAB" w:rsidP="002C4DAB">
            <w:pPr>
              <w:widowControl/>
              <w:spacing w:after="120" w:line="240" w:lineRule="auto"/>
              <w:jc w:val="both"/>
              <w:rPr>
                <w:sz w:val="24"/>
                <w:szCs w:val="24"/>
              </w:rPr>
            </w:pPr>
            <w:r w:rsidRPr="002C4DAB">
              <w:rPr>
                <w:color w:val="000000"/>
              </w:rPr>
              <w:t>3. Nguyễn Thành Long</w:t>
            </w:r>
          </w:p>
          <w:p w14:paraId="15CA7CAC" w14:textId="7F990876" w:rsidR="002C4DAB" w:rsidRDefault="002C4DAB" w:rsidP="002C4DAB">
            <w:pPr>
              <w:jc w:val="both"/>
            </w:pPr>
            <w:r w:rsidRPr="002C4DAB">
              <w:rPr>
                <w:color w:val="000000"/>
              </w:rPr>
              <w:t>4. Khúc Xuân Trường</w:t>
            </w:r>
          </w:p>
        </w:tc>
      </w:tr>
      <w:tr w:rsidR="002C4DAB" w14:paraId="6F17B34D" w14:textId="77777777" w:rsidTr="007A40BC">
        <w:trPr>
          <w:trHeight w:val="591"/>
        </w:trPr>
        <w:tc>
          <w:tcPr>
            <w:tcW w:w="3632" w:type="dxa"/>
          </w:tcPr>
          <w:p w14:paraId="4B3BC4F4" w14:textId="36C040AF" w:rsidR="002C4DAB" w:rsidRDefault="002C4DAB" w:rsidP="002C4DAB">
            <w:pPr>
              <w:jc w:val="both"/>
            </w:pPr>
            <w:r w:rsidRPr="002C4DAB">
              <w:rPr>
                <w:color w:val="000000"/>
              </w:rPr>
              <w:t>Test plan</w:t>
            </w:r>
          </w:p>
        </w:tc>
        <w:tc>
          <w:tcPr>
            <w:tcW w:w="0" w:type="auto"/>
          </w:tcPr>
          <w:p w14:paraId="4EFFA12D" w14:textId="21E5C5D4" w:rsidR="002C4DAB" w:rsidRDefault="002C4DAB" w:rsidP="002C4DAB">
            <w:pPr>
              <w:jc w:val="both"/>
            </w:pPr>
            <w:r w:rsidRPr="002C4DAB">
              <w:rPr>
                <w:color w:val="000000"/>
              </w:rPr>
              <w:t>3/11/2022</w:t>
            </w:r>
          </w:p>
        </w:tc>
        <w:tc>
          <w:tcPr>
            <w:tcW w:w="0" w:type="auto"/>
          </w:tcPr>
          <w:p w14:paraId="3FD721B3" w14:textId="06E31077" w:rsidR="002C4DAB" w:rsidRDefault="002C4DAB" w:rsidP="002C4DAB">
            <w:pPr>
              <w:jc w:val="both"/>
            </w:pPr>
            <w:r w:rsidRPr="002C4DAB">
              <w:rPr>
                <w:color w:val="000000"/>
              </w:rPr>
              <w:t>16/11/2022</w:t>
            </w:r>
          </w:p>
        </w:tc>
        <w:tc>
          <w:tcPr>
            <w:tcW w:w="2998" w:type="dxa"/>
          </w:tcPr>
          <w:p w14:paraId="4FFB4C6B" w14:textId="77777777" w:rsidR="002C4DAB" w:rsidRPr="002C4DAB" w:rsidRDefault="002C4DAB" w:rsidP="002C4DAB">
            <w:pPr>
              <w:widowControl/>
              <w:spacing w:after="120" w:line="240" w:lineRule="auto"/>
              <w:jc w:val="both"/>
              <w:rPr>
                <w:sz w:val="24"/>
                <w:szCs w:val="24"/>
              </w:rPr>
            </w:pPr>
            <w:r w:rsidRPr="002C4DAB">
              <w:rPr>
                <w:color w:val="000000"/>
              </w:rPr>
              <w:t>1. Nguyễn Hoàng Vinh</w:t>
            </w:r>
          </w:p>
          <w:p w14:paraId="3B34AE83" w14:textId="76AF7EA2" w:rsidR="002C4DAB" w:rsidRDefault="002C4DAB" w:rsidP="002C4DAB">
            <w:pPr>
              <w:jc w:val="both"/>
            </w:pPr>
            <w:r w:rsidRPr="002C4DAB">
              <w:rPr>
                <w:color w:val="000000"/>
              </w:rPr>
              <w:t>2. Nguyễn Minh Trí</w:t>
            </w:r>
          </w:p>
        </w:tc>
      </w:tr>
      <w:tr w:rsidR="002C4DAB" w14:paraId="26EB4299" w14:textId="77777777" w:rsidTr="007A40BC">
        <w:trPr>
          <w:trHeight w:val="229"/>
        </w:trPr>
        <w:tc>
          <w:tcPr>
            <w:tcW w:w="3632" w:type="dxa"/>
          </w:tcPr>
          <w:p w14:paraId="7B467765" w14:textId="4D4A4B7E" w:rsidR="002C4DAB" w:rsidRDefault="002C4DAB" w:rsidP="002C4DAB">
            <w:pPr>
              <w:jc w:val="both"/>
            </w:pPr>
            <w:r w:rsidRPr="002C4DAB">
              <w:rPr>
                <w:color w:val="000000"/>
              </w:rPr>
              <w:t>Weekly report 1</w:t>
            </w:r>
          </w:p>
        </w:tc>
        <w:tc>
          <w:tcPr>
            <w:tcW w:w="0" w:type="auto"/>
          </w:tcPr>
          <w:p w14:paraId="595F6995" w14:textId="3FAEFDF5" w:rsidR="002C4DAB" w:rsidRDefault="002C4DAB" w:rsidP="002C4DAB">
            <w:pPr>
              <w:jc w:val="both"/>
            </w:pPr>
            <w:r w:rsidRPr="002C4DAB">
              <w:rPr>
                <w:color w:val="000000"/>
              </w:rPr>
              <w:t>3/11/2022</w:t>
            </w:r>
          </w:p>
        </w:tc>
        <w:tc>
          <w:tcPr>
            <w:tcW w:w="0" w:type="auto"/>
          </w:tcPr>
          <w:p w14:paraId="3C6257C4" w14:textId="375174D3" w:rsidR="002C4DAB" w:rsidRDefault="002C4DAB" w:rsidP="002C4DAB">
            <w:pPr>
              <w:jc w:val="both"/>
            </w:pPr>
            <w:r w:rsidRPr="002C4DAB">
              <w:rPr>
                <w:color w:val="000000"/>
              </w:rPr>
              <w:t>9/11/2022</w:t>
            </w:r>
          </w:p>
        </w:tc>
        <w:tc>
          <w:tcPr>
            <w:tcW w:w="2998" w:type="dxa"/>
          </w:tcPr>
          <w:p w14:paraId="23CDBD7E" w14:textId="4AFB8DCE" w:rsidR="002C4DAB" w:rsidRDefault="002C4DAB" w:rsidP="002C4DAB">
            <w:pPr>
              <w:jc w:val="both"/>
            </w:pPr>
            <w:r w:rsidRPr="002C4DAB">
              <w:rPr>
                <w:color w:val="000000"/>
              </w:rPr>
              <w:t>Nguyễn Minh Trí</w:t>
            </w:r>
          </w:p>
        </w:tc>
      </w:tr>
      <w:tr w:rsidR="002C4DAB" w14:paraId="1D86BEE8" w14:textId="77777777" w:rsidTr="007A40BC">
        <w:trPr>
          <w:trHeight w:val="241"/>
        </w:trPr>
        <w:tc>
          <w:tcPr>
            <w:tcW w:w="3632" w:type="dxa"/>
          </w:tcPr>
          <w:p w14:paraId="2A66A76C" w14:textId="2AED1B49" w:rsidR="002C4DAB" w:rsidRDefault="002C4DAB" w:rsidP="002C4DAB">
            <w:pPr>
              <w:jc w:val="both"/>
            </w:pPr>
            <w:r w:rsidRPr="002C4DAB">
              <w:rPr>
                <w:color w:val="000000"/>
              </w:rPr>
              <w:t>Weekly report 2</w:t>
            </w:r>
          </w:p>
        </w:tc>
        <w:tc>
          <w:tcPr>
            <w:tcW w:w="0" w:type="auto"/>
          </w:tcPr>
          <w:p w14:paraId="3F31AAC8" w14:textId="42045F3C" w:rsidR="002C4DAB" w:rsidRDefault="002C4DAB" w:rsidP="002C4DAB">
            <w:pPr>
              <w:jc w:val="both"/>
            </w:pPr>
            <w:r w:rsidRPr="002C4DAB">
              <w:rPr>
                <w:color w:val="000000"/>
              </w:rPr>
              <w:t>10/11/2022</w:t>
            </w:r>
          </w:p>
        </w:tc>
        <w:tc>
          <w:tcPr>
            <w:tcW w:w="0" w:type="auto"/>
          </w:tcPr>
          <w:p w14:paraId="6F719E9C" w14:textId="3CC65252" w:rsidR="002C4DAB" w:rsidRDefault="002C4DAB" w:rsidP="002C4DAB">
            <w:pPr>
              <w:jc w:val="both"/>
            </w:pPr>
            <w:r w:rsidRPr="002C4DAB">
              <w:rPr>
                <w:color w:val="000000"/>
              </w:rPr>
              <w:t>16/11/2022</w:t>
            </w:r>
          </w:p>
        </w:tc>
        <w:tc>
          <w:tcPr>
            <w:tcW w:w="2998" w:type="dxa"/>
          </w:tcPr>
          <w:p w14:paraId="74DEAC59" w14:textId="1F50DF3F" w:rsidR="002C4DAB" w:rsidRDefault="002C4DAB" w:rsidP="002C4DAB">
            <w:pPr>
              <w:jc w:val="both"/>
            </w:pPr>
            <w:r w:rsidRPr="002C4DAB">
              <w:rPr>
                <w:color w:val="000000"/>
              </w:rPr>
              <w:t>Nguyễn Minh Trí</w:t>
            </w:r>
          </w:p>
        </w:tc>
      </w:tr>
      <w:tr w:rsidR="002C4DAB" w14:paraId="05E2B798" w14:textId="77777777" w:rsidTr="007A40BC">
        <w:trPr>
          <w:trHeight w:val="241"/>
        </w:trPr>
        <w:tc>
          <w:tcPr>
            <w:tcW w:w="3632" w:type="dxa"/>
          </w:tcPr>
          <w:p w14:paraId="55568566" w14:textId="5F0E0487" w:rsidR="002C4DAB" w:rsidRDefault="002C4DAB" w:rsidP="002C4DAB">
            <w:pPr>
              <w:jc w:val="both"/>
            </w:pPr>
            <w:r w:rsidRPr="002C4DAB">
              <w:rPr>
                <w:b/>
                <w:bCs/>
                <w:color w:val="000000"/>
              </w:rPr>
              <w:t>Sprint 3</w:t>
            </w:r>
          </w:p>
        </w:tc>
        <w:tc>
          <w:tcPr>
            <w:tcW w:w="0" w:type="auto"/>
          </w:tcPr>
          <w:p w14:paraId="73487FF4" w14:textId="671E9246" w:rsidR="002C4DAB" w:rsidRDefault="002C4DAB" w:rsidP="002C4DAB">
            <w:pPr>
              <w:jc w:val="both"/>
            </w:pPr>
            <w:r w:rsidRPr="002C4DAB">
              <w:rPr>
                <w:color w:val="000000"/>
              </w:rPr>
              <w:t>17/11/2022</w:t>
            </w:r>
          </w:p>
        </w:tc>
        <w:tc>
          <w:tcPr>
            <w:tcW w:w="0" w:type="auto"/>
          </w:tcPr>
          <w:p w14:paraId="3F61B50B" w14:textId="1ADE80E4" w:rsidR="002C4DAB" w:rsidRDefault="002C4DAB" w:rsidP="002C4DAB">
            <w:pPr>
              <w:jc w:val="both"/>
            </w:pPr>
            <w:r w:rsidRPr="002C4DAB">
              <w:rPr>
                <w:color w:val="000000"/>
              </w:rPr>
              <w:t>30/11/2022</w:t>
            </w:r>
          </w:p>
        </w:tc>
        <w:tc>
          <w:tcPr>
            <w:tcW w:w="2998" w:type="dxa"/>
          </w:tcPr>
          <w:p w14:paraId="226B3526" w14:textId="77777777" w:rsidR="002C4DAB" w:rsidRDefault="002C4DAB" w:rsidP="002C4DAB">
            <w:pPr>
              <w:jc w:val="both"/>
            </w:pPr>
          </w:p>
        </w:tc>
      </w:tr>
      <w:tr w:rsidR="002C4DAB" w14:paraId="63832532" w14:textId="77777777" w:rsidTr="007A40BC">
        <w:trPr>
          <w:trHeight w:val="591"/>
        </w:trPr>
        <w:tc>
          <w:tcPr>
            <w:tcW w:w="3632" w:type="dxa"/>
          </w:tcPr>
          <w:p w14:paraId="65A9EBF4" w14:textId="008033F7" w:rsidR="002C4DAB" w:rsidRDefault="002C4DAB" w:rsidP="002C4DAB">
            <w:pPr>
              <w:jc w:val="both"/>
            </w:pPr>
            <w:r w:rsidRPr="002C4DAB">
              <w:rPr>
                <w:color w:val="000000"/>
              </w:rPr>
              <w:t>Design document</w:t>
            </w:r>
          </w:p>
        </w:tc>
        <w:tc>
          <w:tcPr>
            <w:tcW w:w="0" w:type="auto"/>
          </w:tcPr>
          <w:p w14:paraId="42CDD026" w14:textId="4FCC6AE9" w:rsidR="002C4DAB" w:rsidRDefault="002C4DAB" w:rsidP="002C4DAB">
            <w:pPr>
              <w:jc w:val="both"/>
            </w:pPr>
            <w:r w:rsidRPr="002C4DAB">
              <w:rPr>
                <w:color w:val="000000"/>
              </w:rPr>
              <w:t>17/11/2022</w:t>
            </w:r>
          </w:p>
        </w:tc>
        <w:tc>
          <w:tcPr>
            <w:tcW w:w="0" w:type="auto"/>
          </w:tcPr>
          <w:p w14:paraId="6CB719D8" w14:textId="702E3F83" w:rsidR="002C4DAB" w:rsidRDefault="002C4DAB" w:rsidP="002C4DAB">
            <w:pPr>
              <w:jc w:val="both"/>
            </w:pPr>
            <w:r w:rsidRPr="002C4DAB">
              <w:rPr>
                <w:color w:val="000000"/>
              </w:rPr>
              <w:t>30/11/2022</w:t>
            </w:r>
          </w:p>
        </w:tc>
        <w:tc>
          <w:tcPr>
            <w:tcW w:w="2998" w:type="dxa"/>
          </w:tcPr>
          <w:p w14:paraId="394780BF" w14:textId="77777777" w:rsidR="002C4DAB" w:rsidRPr="002C4DAB" w:rsidRDefault="002C4DAB" w:rsidP="002C4DAB">
            <w:pPr>
              <w:widowControl/>
              <w:spacing w:after="120" w:line="240" w:lineRule="auto"/>
              <w:jc w:val="both"/>
              <w:rPr>
                <w:sz w:val="24"/>
                <w:szCs w:val="24"/>
              </w:rPr>
            </w:pPr>
            <w:r w:rsidRPr="002C4DAB">
              <w:rPr>
                <w:color w:val="000000"/>
              </w:rPr>
              <w:t>1. Nguyễn Thành Long</w:t>
            </w:r>
          </w:p>
          <w:p w14:paraId="47675DB8" w14:textId="0722F87B" w:rsidR="002C4DAB" w:rsidRDefault="002C4DAB" w:rsidP="002C4DAB">
            <w:pPr>
              <w:jc w:val="both"/>
            </w:pPr>
            <w:r w:rsidRPr="002C4DAB">
              <w:rPr>
                <w:color w:val="000000"/>
              </w:rPr>
              <w:t>2. Khúc Xuân Trường</w:t>
            </w:r>
          </w:p>
        </w:tc>
      </w:tr>
      <w:tr w:rsidR="002C4DAB" w14:paraId="0D51AC9A" w14:textId="77777777" w:rsidTr="007A40BC">
        <w:trPr>
          <w:trHeight w:val="1291"/>
        </w:trPr>
        <w:tc>
          <w:tcPr>
            <w:tcW w:w="3632" w:type="dxa"/>
          </w:tcPr>
          <w:p w14:paraId="3936E8B3" w14:textId="0FC76FD9" w:rsidR="002C4DAB" w:rsidRDefault="002C4DAB" w:rsidP="002C4DAB">
            <w:pPr>
              <w:jc w:val="both"/>
            </w:pPr>
            <w:r w:rsidRPr="002C4DAB">
              <w:rPr>
                <w:color w:val="000000"/>
              </w:rPr>
              <w:t>Use case document</w:t>
            </w:r>
          </w:p>
        </w:tc>
        <w:tc>
          <w:tcPr>
            <w:tcW w:w="0" w:type="auto"/>
          </w:tcPr>
          <w:p w14:paraId="0A89E655" w14:textId="07CFEA83" w:rsidR="002C4DAB" w:rsidRDefault="002C4DAB" w:rsidP="002C4DAB">
            <w:pPr>
              <w:jc w:val="both"/>
            </w:pPr>
            <w:r w:rsidRPr="002C4DAB">
              <w:rPr>
                <w:color w:val="000000"/>
              </w:rPr>
              <w:t>17/11/2022</w:t>
            </w:r>
          </w:p>
        </w:tc>
        <w:tc>
          <w:tcPr>
            <w:tcW w:w="0" w:type="auto"/>
          </w:tcPr>
          <w:p w14:paraId="67561368" w14:textId="4E6447B4" w:rsidR="002C4DAB" w:rsidRDefault="002C4DAB" w:rsidP="002C4DAB">
            <w:pPr>
              <w:jc w:val="both"/>
            </w:pPr>
            <w:r w:rsidRPr="002C4DAB">
              <w:rPr>
                <w:color w:val="000000"/>
              </w:rPr>
              <w:t>30/11/2022</w:t>
            </w:r>
          </w:p>
        </w:tc>
        <w:tc>
          <w:tcPr>
            <w:tcW w:w="2998" w:type="dxa"/>
          </w:tcPr>
          <w:p w14:paraId="781FB35B" w14:textId="77777777" w:rsidR="002C4DAB" w:rsidRPr="002C4DAB" w:rsidRDefault="002C4DAB" w:rsidP="002C4DAB">
            <w:pPr>
              <w:widowControl/>
              <w:spacing w:after="120" w:line="240" w:lineRule="auto"/>
              <w:jc w:val="both"/>
              <w:rPr>
                <w:sz w:val="24"/>
                <w:szCs w:val="24"/>
              </w:rPr>
            </w:pPr>
            <w:r w:rsidRPr="002C4DAB">
              <w:rPr>
                <w:color w:val="000000"/>
              </w:rPr>
              <w:t>1. Nguyễn Hoàng Vinh</w:t>
            </w:r>
          </w:p>
          <w:p w14:paraId="7330AAA2" w14:textId="77777777" w:rsidR="002C4DAB" w:rsidRPr="002C4DAB" w:rsidRDefault="002C4DAB" w:rsidP="002C4DAB">
            <w:pPr>
              <w:widowControl/>
              <w:spacing w:after="120" w:line="240" w:lineRule="auto"/>
              <w:jc w:val="both"/>
              <w:rPr>
                <w:sz w:val="24"/>
                <w:szCs w:val="24"/>
              </w:rPr>
            </w:pPr>
            <w:r w:rsidRPr="002C4DAB">
              <w:rPr>
                <w:color w:val="000000"/>
              </w:rPr>
              <w:t>2. Nguyễn Minh Trí</w:t>
            </w:r>
          </w:p>
          <w:p w14:paraId="2D0EFD5E" w14:textId="77777777" w:rsidR="002C4DAB" w:rsidRPr="002C4DAB" w:rsidRDefault="002C4DAB" w:rsidP="002C4DAB">
            <w:pPr>
              <w:widowControl/>
              <w:spacing w:after="120" w:line="240" w:lineRule="auto"/>
              <w:jc w:val="both"/>
              <w:rPr>
                <w:sz w:val="24"/>
                <w:szCs w:val="24"/>
              </w:rPr>
            </w:pPr>
            <w:r w:rsidRPr="002C4DAB">
              <w:rPr>
                <w:color w:val="000000"/>
              </w:rPr>
              <w:t>3. Nguyễn Thành Long</w:t>
            </w:r>
          </w:p>
          <w:p w14:paraId="6C337663" w14:textId="331AC402" w:rsidR="002C4DAB" w:rsidRDefault="002C4DAB" w:rsidP="002C4DAB">
            <w:pPr>
              <w:jc w:val="both"/>
            </w:pPr>
            <w:r w:rsidRPr="002C4DAB">
              <w:rPr>
                <w:color w:val="000000"/>
              </w:rPr>
              <w:t>4. Khúc Xuân Trường</w:t>
            </w:r>
          </w:p>
        </w:tc>
      </w:tr>
      <w:tr w:rsidR="002C4DAB" w14:paraId="0F729E01" w14:textId="77777777" w:rsidTr="007A40BC">
        <w:trPr>
          <w:trHeight w:val="591"/>
        </w:trPr>
        <w:tc>
          <w:tcPr>
            <w:tcW w:w="3632" w:type="dxa"/>
          </w:tcPr>
          <w:p w14:paraId="11575482" w14:textId="4C7072F7" w:rsidR="002C4DAB" w:rsidRDefault="002C4DAB" w:rsidP="002C4DAB">
            <w:pPr>
              <w:jc w:val="both"/>
            </w:pPr>
            <w:r w:rsidRPr="002C4DAB">
              <w:rPr>
                <w:color w:val="000000"/>
              </w:rPr>
              <w:t>Test plan</w:t>
            </w:r>
          </w:p>
        </w:tc>
        <w:tc>
          <w:tcPr>
            <w:tcW w:w="0" w:type="auto"/>
          </w:tcPr>
          <w:p w14:paraId="5E51BA6B" w14:textId="00DAE323" w:rsidR="002C4DAB" w:rsidRDefault="002C4DAB" w:rsidP="002C4DAB">
            <w:pPr>
              <w:jc w:val="both"/>
            </w:pPr>
            <w:r w:rsidRPr="002C4DAB">
              <w:rPr>
                <w:color w:val="000000"/>
              </w:rPr>
              <w:t>17/11/2022</w:t>
            </w:r>
          </w:p>
        </w:tc>
        <w:tc>
          <w:tcPr>
            <w:tcW w:w="0" w:type="auto"/>
          </w:tcPr>
          <w:p w14:paraId="006987BF" w14:textId="684867C4" w:rsidR="002C4DAB" w:rsidRDefault="002C4DAB" w:rsidP="002C4DAB">
            <w:pPr>
              <w:jc w:val="both"/>
            </w:pPr>
            <w:r w:rsidRPr="002C4DAB">
              <w:rPr>
                <w:color w:val="000000"/>
              </w:rPr>
              <w:t>30/11/2022</w:t>
            </w:r>
          </w:p>
        </w:tc>
        <w:tc>
          <w:tcPr>
            <w:tcW w:w="2998" w:type="dxa"/>
          </w:tcPr>
          <w:p w14:paraId="3CC1B0EE" w14:textId="77777777" w:rsidR="002C4DAB" w:rsidRPr="002C4DAB" w:rsidRDefault="002C4DAB" w:rsidP="002C4DAB">
            <w:pPr>
              <w:widowControl/>
              <w:spacing w:after="120" w:line="240" w:lineRule="auto"/>
              <w:jc w:val="both"/>
              <w:rPr>
                <w:sz w:val="24"/>
                <w:szCs w:val="24"/>
              </w:rPr>
            </w:pPr>
            <w:r w:rsidRPr="002C4DAB">
              <w:rPr>
                <w:color w:val="000000"/>
              </w:rPr>
              <w:t>1. Nguyễn Hoàng Vinh</w:t>
            </w:r>
          </w:p>
          <w:p w14:paraId="6B895AF0" w14:textId="6DAD80E3" w:rsidR="002C4DAB" w:rsidRDefault="002C4DAB" w:rsidP="002C4DAB">
            <w:pPr>
              <w:jc w:val="both"/>
            </w:pPr>
            <w:r w:rsidRPr="002C4DAB">
              <w:rPr>
                <w:color w:val="000000"/>
              </w:rPr>
              <w:t>2. Nguyễn Minh Trí</w:t>
            </w:r>
          </w:p>
        </w:tc>
      </w:tr>
      <w:tr w:rsidR="002C4DAB" w14:paraId="676DBAE3" w14:textId="77777777" w:rsidTr="007A40BC">
        <w:trPr>
          <w:trHeight w:val="241"/>
        </w:trPr>
        <w:tc>
          <w:tcPr>
            <w:tcW w:w="3632" w:type="dxa"/>
          </w:tcPr>
          <w:p w14:paraId="3B24551F" w14:textId="5E994D07" w:rsidR="002C4DAB" w:rsidRDefault="002C4DAB" w:rsidP="002C4DAB">
            <w:pPr>
              <w:jc w:val="both"/>
            </w:pPr>
            <w:r w:rsidRPr="002C4DAB">
              <w:rPr>
                <w:color w:val="000000"/>
              </w:rPr>
              <w:t>Weekly report 1</w:t>
            </w:r>
          </w:p>
        </w:tc>
        <w:tc>
          <w:tcPr>
            <w:tcW w:w="0" w:type="auto"/>
          </w:tcPr>
          <w:p w14:paraId="7BE2480C" w14:textId="268A341D" w:rsidR="002C4DAB" w:rsidRDefault="002C4DAB" w:rsidP="002C4DAB">
            <w:pPr>
              <w:jc w:val="both"/>
            </w:pPr>
            <w:r w:rsidRPr="002C4DAB">
              <w:rPr>
                <w:color w:val="000000"/>
              </w:rPr>
              <w:t>17/11/2022</w:t>
            </w:r>
          </w:p>
        </w:tc>
        <w:tc>
          <w:tcPr>
            <w:tcW w:w="0" w:type="auto"/>
          </w:tcPr>
          <w:p w14:paraId="32F2E0A2" w14:textId="1EFE0AEA" w:rsidR="002C4DAB" w:rsidRDefault="002C4DAB" w:rsidP="002C4DAB">
            <w:pPr>
              <w:jc w:val="both"/>
            </w:pPr>
            <w:r w:rsidRPr="002C4DAB">
              <w:rPr>
                <w:color w:val="000000"/>
              </w:rPr>
              <w:t>23/11/2022</w:t>
            </w:r>
          </w:p>
        </w:tc>
        <w:tc>
          <w:tcPr>
            <w:tcW w:w="2998" w:type="dxa"/>
          </w:tcPr>
          <w:p w14:paraId="2AA06C76" w14:textId="12F56656" w:rsidR="002C4DAB" w:rsidRDefault="002C4DAB" w:rsidP="002C4DAB">
            <w:pPr>
              <w:jc w:val="both"/>
            </w:pPr>
            <w:r w:rsidRPr="002C4DAB">
              <w:rPr>
                <w:color w:val="000000"/>
              </w:rPr>
              <w:t>Nguyễn Minh Trí</w:t>
            </w:r>
          </w:p>
        </w:tc>
      </w:tr>
      <w:tr w:rsidR="002C4DAB" w14:paraId="32B1737B" w14:textId="77777777" w:rsidTr="007A40BC">
        <w:trPr>
          <w:trHeight w:val="241"/>
        </w:trPr>
        <w:tc>
          <w:tcPr>
            <w:tcW w:w="3632" w:type="dxa"/>
          </w:tcPr>
          <w:p w14:paraId="77A7965D" w14:textId="7B36ABCB" w:rsidR="002C4DAB" w:rsidRDefault="002C4DAB" w:rsidP="002C4DAB">
            <w:pPr>
              <w:jc w:val="both"/>
            </w:pPr>
            <w:r w:rsidRPr="002C4DAB">
              <w:rPr>
                <w:color w:val="000000"/>
              </w:rPr>
              <w:t>Weekly report 2</w:t>
            </w:r>
          </w:p>
        </w:tc>
        <w:tc>
          <w:tcPr>
            <w:tcW w:w="0" w:type="auto"/>
          </w:tcPr>
          <w:p w14:paraId="7340704F" w14:textId="6B22BC73" w:rsidR="002C4DAB" w:rsidRDefault="002C4DAB" w:rsidP="002C4DAB">
            <w:pPr>
              <w:jc w:val="both"/>
            </w:pPr>
            <w:r w:rsidRPr="002C4DAB">
              <w:rPr>
                <w:color w:val="000000"/>
              </w:rPr>
              <w:t>24/11/2022</w:t>
            </w:r>
          </w:p>
        </w:tc>
        <w:tc>
          <w:tcPr>
            <w:tcW w:w="0" w:type="auto"/>
          </w:tcPr>
          <w:p w14:paraId="0A2170BA" w14:textId="2EA47BB1" w:rsidR="002C4DAB" w:rsidRDefault="002C4DAB" w:rsidP="002C4DAB">
            <w:pPr>
              <w:jc w:val="both"/>
            </w:pPr>
            <w:r w:rsidRPr="002C4DAB">
              <w:rPr>
                <w:color w:val="000000"/>
              </w:rPr>
              <w:t>30/11/2022</w:t>
            </w:r>
          </w:p>
        </w:tc>
        <w:tc>
          <w:tcPr>
            <w:tcW w:w="2998" w:type="dxa"/>
          </w:tcPr>
          <w:p w14:paraId="3FEE43F2" w14:textId="772A0F23" w:rsidR="002C4DAB" w:rsidRDefault="002C4DAB" w:rsidP="002C4DAB">
            <w:pPr>
              <w:jc w:val="both"/>
            </w:pPr>
            <w:r w:rsidRPr="002C4DAB">
              <w:rPr>
                <w:color w:val="000000"/>
              </w:rPr>
              <w:t>Nguyễn Minh Trí</w:t>
            </w:r>
          </w:p>
        </w:tc>
      </w:tr>
      <w:tr w:rsidR="002C4DAB" w14:paraId="2AC65646" w14:textId="77777777" w:rsidTr="007A40BC">
        <w:trPr>
          <w:trHeight w:val="241"/>
        </w:trPr>
        <w:tc>
          <w:tcPr>
            <w:tcW w:w="3632" w:type="dxa"/>
          </w:tcPr>
          <w:p w14:paraId="5CA803FB" w14:textId="2393A9C1" w:rsidR="002C4DAB" w:rsidRDefault="002C4DAB" w:rsidP="002C4DAB">
            <w:pPr>
              <w:jc w:val="both"/>
            </w:pPr>
            <w:r w:rsidRPr="002C4DAB">
              <w:rPr>
                <w:b/>
                <w:bCs/>
                <w:color w:val="000000"/>
              </w:rPr>
              <w:t>Construction</w:t>
            </w:r>
          </w:p>
        </w:tc>
        <w:tc>
          <w:tcPr>
            <w:tcW w:w="0" w:type="auto"/>
          </w:tcPr>
          <w:p w14:paraId="34ADAD45" w14:textId="72E40449" w:rsidR="002C4DAB" w:rsidRDefault="002C4DAB" w:rsidP="002C4DAB">
            <w:pPr>
              <w:jc w:val="both"/>
            </w:pPr>
            <w:r w:rsidRPr="002C4DAB">
              <w:rPr>
                <w:color w:val="000000"/>
              </w:rPr>
              <w:t>1/12/2022</w:t>
            </w:r>
          </w:p>
        </w:tc>
        <w:tc>
          <w:tcPr>
            <w:tcW w:w="0" w:type="auto"/>
          </w:tcPr>
          <w:p w14:paraId="05DCF7ED" w14:textId="3085670C" w:rsidR="002C4DAB" w:rsidRDefault="002C4DAB" w:rsidP="002C4DAB">
            <w:pPr>
              <w:jc w:val="both"/>
            </w:pPr>
            <w:r w:rsidRPr="002C4DAB">
              <w:rPr>
                <w:color w:val="000000"/>
              </w:rPr>
              <w:t>28/12/2022</w:t>
            </w:r>
          </w:p>
        </w:tc>
        <w:tc>
          <w:tcPr>
            <w:tcW w:w="2998" w:type="dxa"/>
          </w:tcPr>
          <w:p w14:paraId="091FF9FF" w14:textId="77777777" w:rsidR="002C4DAB" w:rsidRDefault="002C4DAB" w:rsidP="002C4DAB">
            <w:pPr>
              <w:jc w:val="both"/>
            </w:pPr>
          </w:p>
        </w:tc>
      </w:tr>
      <w:tr w:rsidR="002C4DAB" w14:paraId="486E77E4" w14:textId="77777777" w:rsidTr="007A40BC">
        <w:trPr>
          <w:trHeight w:val="241"/>
        </w:trPr>
        <w:tc>
          <w:tcPr>
            <w:tcW w:w="3632" w:type="dxa"/>
          </w:tcPr>
          <w:p w14:paraId="15E87C78" w14:textId="19103488" w:rsidR="002C4DAB" w:rsidRDefault="002C4DAB" w:rsidP="002C4DAB">
            <w:pPr>
              <w:jc w:val="both"/>
            </w:pPr>
            <w:r w:rsidRPr="002C4DAB">
              <w:rPr>
                <w:b/>
                <w:bCs/>
                <w:color w:val="000000"/>
              </w:rPr>
              <w:t>Sprint 4</w:t>
            </w:r>
          </w:p>
        </w:tc>
        <w:tc>
          <w:tcPr>
            <w:tcW w:w="0" w:type="auto"/>
          </w:tcPr>
          <w:p w14:paraId="12FBD48C" w14:textId="0780C97C" w:rsidR="002C4DAB" w:rsidRDefault="002C4DAB" w:rsidP="002C4DAB">
            <w:pPr>
              <w:jc w:val="both"/>
            </w:pPr>
            <w:r w:rsidRPr="002C4DAB">
              <w:rPr>
                <w:color w:val="000000"/>
              </w:rPr>
              <w:t>1/12/2022</w:t>
            </w:r>
          </w:p>
        </w:tc>
        <w:tc>
          <w:tcPr>
            <w:tcW w:w="0" w:type="auto"/>
          </w:tcPr>
          <w:p w14:paraId="6215C73D" w14:textId="72BE4547" w:rsidR="002C4DAB" w:rsidRDefault="002C4DAB" w:rsidP="002C4DAB">
            <w:pPr>
              <w:jc w:val="both"/>
            </w:pPr>
            <w:r w:rsidRPr="002C4DAB">
              <w:rPr>
                <w:color w:val="000000"/>
              </w:rPr>
              <w:t>14/12/2022</w:t>
            </w:r>
          </w:p>
        </w:tc>
        <w:tc>
          <w:tcPr>
            <w:tcW w:w="2998" w:type="dxa"/>
          </w:tcPr>
          <w:p w14:paraId="78895AD4" w14:textId="77777777" w:rsidR="002C4DAB" w:rsidRDefault="002C4DAB" w:rsidP="002C4DAB">
            <w:pPr>
              <w:jc w:val="both"/>
            </w:pPr>
          </w:p>
        </w:tc>
      </w:tr>
      <w:tr w:rsidR="002C4DAB" w14:paraId="56D5CE01" w14:textId="77777777" w:rsidTr="007A40BC">
        <w:trPr>
          <w:trHeight w:val="241"/>
        </w:trPr>
        <w:tc>
          <w:tcPr>
            <w:tcW w:w="3632" w:type="dxa"/>
          </w:tcPr>
          <w:p w14:paraId="50FA4FDA" w14:textId="18B1B9D3" w:rsidR="002C4DAB" w:rsidRDefault="002C4DAB" w:rsidP="002C4DAB">
            <w:pPr>
              <w:jc w:val="both"/>
            </w:pPr>
            <w:r w:rsidRPr="002C4DAB">
              <w:rPr>
                <w:color w:val="000000"/>
              </w:rPr>
              <w:t>Revised artifacts submitted in Eleboration </w:t>
            </w:r>
          </w:p>
        </w:tc>
        <w:tc>
          <w:tcPr>
            <w:tcW w:w="0" w:type="auto"/>
          </w:tcPr>
          <w:p w14:paraId="2DD638DC" w14:textId="77777777" w:rsidR="002C4DAB" w:rsidRDefault="002C4DAB" w:rsidP="002C4DAB">
            <w:pPr>
              <w:jc w:val="both"/>
            </w:pPr>
          </w:p>
        </w:tc>
        <w:tc>
          <w:tcPr>
            <w:tcW w:w="0" w:type="auto"/>
          </w:tcPr>
          <w:p w14:paraId="0E502186" w14:textId="77777777" w:rsidR="002C4DAB" w:rsidRDefault="002C4DAB" w:rsidP="002C4DAB">
            <w:pPr>
              <w:jc w:val="both"/>
            </w:pPr>
          </w:p>
        </w:tc>
        <w:tc>
          <w:tcPr>
            <w:tcW w:w="2998" w:type="dxa"/>
          </w:tcPr>
          <w:p w14:paraId="3322BDBD" w14:textId="77777777" w:rsidR="002C4DAB" w:rsidRDefault="002C4DAB" w:rsidP="002C4DAB">
            <w:pPr>
              <w:jc w:val="both"/>
            </w:pPr>
          </w:p>
        </w:tc>
      </w:tr>
      <w:tr w:rsidR="002C4DAB" w14:paraId="1F2A79DD" w14:textId="77777777" w:rsidTr="007A40BC">
        <w:trPr>
          <w:trHeight w:val="591"/>
        </w:trPr>
        <w:tc>
          <w:tcPr>
            <w:tcW w:w="3632" w:type="dxa"/>
          </w:tcPr>
          <w:p w14:paraId="634CEE1A" w14:textId="68E00D53" w:rsidR="002C4DAB" w:rsidRDefault="002C4DAB" w:rsidP="002C4DAB">
            <w:pPr>
              <w:jc w:val="both"/>
            </w:pPr>
            <w:r w:rsidRPr="002C4DAB">
              <w:rPr>
                <w:color w:val="000000"/>
              </w:rPr>
              <w:t>Test cases</w:t>
            </w:r>
          </w:p>
        </w:tc>
        <w:tc>
          <w:tcPr>
            <w:tcW w:w="0" w:type="auto"/>
          </w:tcPr>
          <w:p w14:paraId="1957514F" w14:textId="031CF8EB" w:rsidR="002C4DAB" w:rsidRDefault="002C4DAB" w:rsidP="002C4DAB">
            <w:pPr>
              <w:jc w:val="both"/>
            </w:pPr>
            <w:r w:rsidRPr="002C4DAB">
              <w:rPr>
                <w:color w:val="000000"/>
              </w:rPr>
              <w:t>1/12/2022</w:t>
            </w:r>
          </w:p>
        </w:tc>
        <w:tc>
          <w:tcPr>
            <w:tcW w:w="0" w:type="auto"/>
          </w:tcPr>
          <w:p w14:paraId="45D712D3" w14:textId="0985F8A9" w:rsidR="002C4DAB" w:rsidRDefault="002C4DAB" w:rsidP="002C4DAB">
            <w:pPr>
              <w:jc w:val="both"/>
            </w:pPr>
            <w:r w:rsidRPr="002C4DAB">
              <w:rPr>
                <w:color w:val="000000"/>
              </w:rPr>
              <w:t>14/12/2022</w:t>
            </w:r>
          </w:p>
        </w:tc>
        <w:tc>
          <w:tcPr>
            <w:tcW w:w="2998" w:type="dxa"/>
          </w:tcPr>
          <w:p w14:paraId="73A12217" w14:textId="77777777" w:rsidR="002C4DAB" w:rsidRPr="002C4DAB" w:rsidRDefault="002C4DAB" w:rsidP="002C4DAB">
            <w:pPr>
              <w:widowControl/>
              <w:spacing w:after="120" w:line="240" w:lineRule="auto"/>
              <w:jc w:val="both"/>
              <w:rPr>
                <w:sz w:val="24"/>
                <w:szCs w:val="24"/>
              </w:rPr>
            </w:pPr>
            <w:r w:rsidRPr="002C4DAB">
              <w:rPr>
                <w:color w:val="000000"/>
              </w:rPr>
              <w:t>1. Nguyễn Hoàng Vinh</w:t>
            </w:r>
          </w:p>
          <w:p w14:paraId="66F9FB4C" w14:textId="07A5D41F" w:rsidR="002C4DAB" w:rsidRDefault="002C4DAB" w:rsidP="002C4DAB">
            <w:pPr>
              <w:jc w:val="both"/>
            </w:pPr>
            <w:r w:rsidRPr="002C4DAB">
              <w:rPr>
                <w:color w:val="000000"/>
              </w:rPr>
              <w:t>2. Nguyễn Minh Trí</w:t>
            </w:r>
          </w:p>
        </w:tc>
      </w:tr>
      <w:tr w:rsidR="002C4DAB" w14:paraId="67F197B8" w14:textId="77777777" w:rsidTr="007A40BC">
        <w:trPr>
          <w:trHeight w:val="591"/>
        </w:trPr>
        <w:tc>
          <w:tcPr>
            <w:tcW w:w="3632" w:type="dxa"/>
          </w:tcPr>
          <w:p w14:paraId="3B91D24D" w14:textId="341EB5CF" w:rsidR="002C4DAB" w:rsidRDefault="002C4DAB" w:rsidP="002C4DAB">
            <w:pPr>
              <w:jc w:val="both"/>
            </w:pPr>
            <w:r w:rsidRPr="002C4DAB">
              <w:rPr>
                <w:color w:val="000000"/>
              </w:rPr>
              <w:t>Test report</w:t>
            </w:r>
          </w:p>
        </w:tc>
        <w:tc>
          <w:tcPr>
            <w:tcW w:w="0" w:type="auto"/>
          </w:tcPr>
          <w:p w14:paraId="643DA498" w14:textId="1CBC61AA" w:rsidR="002C4DAB" w:rsidRDefault="002C4DAB" w:rsidP="002C4DAB">
            <w:pPr>
              <w:jc w:val="both"/>
            </w:pPr>
            <w:r w:rsidRPr="002C4DAB">
              <w:rPr>
                <w:color w:val="000000"/>
              </w:rPr>
              <w:t>1/12/2022</w:t>
            </w:r>
          </w:p>
        </w:tc>
        <w:tc>
          <w:tcPr>
            <w:tcW w:w="0" w:type="auto"/>
          </w:tcPr>
          <w:p w14:paraId="2BE04625" w14:textId="01FB78EC" w:rsidR="002C4DAB" w:rsidRDefault="002C4DAB" w:rsidP="002C4DAB">
            <w:pPr>
              <w:jc w:val="both"/>
            </w:pPr>
            <w:r w:rsidRPr="002C4DAB">
              <w:rPr>
                <w:color w:val="000000"/>
              </w:rPr>
              <w:t>14/12/2022</w:t>
            </w:r>
          </w:p>
        </w:tc>
        <w:tc>
          <w:tcPr>
            <w:tcW w:w="2998" w:type="dxa"/>
          </w:tcPr>
          <w:p w14:paraId="275AB81F" w14:textId="77777777" w:rsidR="002C4DAB" w:rsidRPr="002C4DAB" w:rsidRDefault="002C4DAB" w:rsidP="002C4DAB">
            <w:pPr>
              <w:widowControl/>
              <w:spacing w:after="120" w:line="240" w:lineRule="auto"/>
              <w:jc w:val="both"/>
              <w:rPr>
                <w:sz w:val="24"/>
                <w:szCs w:val="24"/>
              </w:rPr>
            </w:pPr>
            <w:r w:rsidRPr="002C4DAB">
              <w:rPr>
                <w:color w:val="000000"/>
              </w:rPr>
              <w:t>1. Nguyễn Hoàng Vinh</w:t>
            </w:r>
          </w:p>
          <w:p w14:paraId="55EFB4A2" w14:textId="5E56548E" w:rsidR="002C4DAB" w:rsidRDefault="002C4DAB" w:rsidP="002C4DAB">
            <w:pPr>
              <w:jc w:val="both"/>
            </w:pPr>
            <w:r w:rsidRPr="002C4DAB">
              <w:rPr>
                <w:color w:val="000000"/>
              </w:rPr>
              <w:t>2. Nguyễn Minh Trí</w:t>
            </w:r>
          </w:p>
        </w:tc>
      </w:tr>
      <w:tr w:rsidR="002C4DAB" w14:paraId="6C2A2B2D" w14:textId="77777777" w:rsidTr="007A40BC">
        <w:trPr>
          <w:trHeight w:val="1291"/>
        </w:trPr>
        <w:tc>
          <w:tcPr>
            <w:tcW w:w="3632" w:type="dxa"/>
          </w:tcPr>
          <w:p w14:paraId="3A566B20" w14:textId="0446C5A4" w:rsidR="002C4DAB" w:rsidRDefault="002C4DAB" w:rsidP="002C4DAB">
            <w:pPr>
              <w:jc w:val="both"/>
            </w:pPr>
            <w:r w:rsidRPr="002C4DAB">
              <w:rPr>
                <w:color w:val="000000"/>
              </w:rPr>
              <w:t>Code </w:t>
            </w:r>
          </w:p>
        </w:tc>
        <w:tc>
          <w:tcPr>
            <w:tcW w:w="0" w:type="auto"/>
          </w:tcPr>
          <w:p w14:paraId="20587914" w14:textId="026B8A4E" w:rsidR="002C4DAB" w:rsidRDefault="002C4DAB" w:rsidP="002C4DAB">
            <w:pPr>
              <w:jc w:val="both"/>
            </w:pPr>
            <w:r w:rsidRPr="002C4DAB">
              <w:rPr>
                <w:color w:val="000000"/>
              </w:rPr>
              <w:t>1/12/2022</w:t>
            </w:r>
          </w:p>
        </w:tc>
        <w:tc>
          <w:tcPr>
            <w:tcW w:w="0" w:type="auto"/>
          </w:tcPr>
          <w:p w14:paraId="7D29AE8E" w14:textId="72A594A5" w:rsidR="002C4DAB" w:rsidRDefault="002C4DAB" w:rsidP="002C4DAB">
            <w:pPr>
              <w:jc w:val="both"/>
            </w:pPr>
            <w:r w:rsidRPr="002C4DAB">
              <w:rPr>
                <w:color w:val="000000"/>
              </w:rPr>
              <w:t>14/12/2022</w:t>
            </w:r>
          </w:p>
        </w:tc>
        <w:tc>
          <w:tcPr>
            <w:tcW w:w="2998" w:type="dxa"/>
          </w:tcPr>
          <w:p w14:paraId="554474A1" w14:textId="77777777" w:rsidR="002C4DAB" w:rsidRPr="002C4DAB" w:rsidRDefault="002C4DAB" w:rsidP="002C4DAB">
            <w:pPr>
              <w:widowControl/>
              <w:spacing w:after="120" w:line="240" w:lineRule="auto"/>
              <w:jc w:val="both"/>
              <w:rPr>
                <w:sz w:val="24"/>
                <w:szCs w:val="24"/>
              </w:rPr>
            </w:pPr>
            <w:r w:rsidRPr="002C4DAB">
              <w:rPr>
                <w:color w:val="000000"/>
              </w:rPr>
              <w:t>1. Nguyễn Hoàng Vinh</w:t>
            </w:r>
          </w:p>
          <w:p w14:paraId="3E3B2A9E" w14:textId="77777777" w:rsidR="002C4DAB" w:rsidRPr="002C4DAB" w:rsidRDefault="002C4DAB" w:rsidP="002C4DAB">
            <w:pPr>
              <w:widowControl/>
              <w:spacing w:after="120" w:line="240" w:lineRule="auto"/>
              <w:jc w:val="both"/>
              <w:rPr>
                <w:sz w:val="24"/>
                <w:szCs w:val="24"/>
              </w:rPr>
            </w:pPr>
            <w:r w:rsidRPr="002C4DAB">
              <w:rPr>
                <w:color w:val="000000"/>
              </w:rPr>
              <w:t>2. Nguyễn Minh Trí</w:t>
            </w:r>
          </w:p>
          <w:p w14:paraId="7EDEB8F9" w14:textId="77777777" w:rsidR="002C4DAB" w:rsidRPr="002C4DAB" w:rsidRDefault="002C4DAB" w:rsidP="002C4DAB">
            <w:pPr>
              <w:widowControl/>
              <w:spacing w:after="120" w:line="240" w:lineRule="auto"/>
              <w:jc w:val="both"/>
              <w:rPr>
                <w:sz w:val="24"/>
                <w:szCs w:val="24"/>
              </w:rPr>
            </w:pPr>
            <w:r w:rsidRPr="002C4DAB">
              <w:rPr>
                <w:color w:val="000000"/>
              </w:rPr>
              <w:t>3. Nguyễn Thành Long</w:t>
            </w:r>
          </w:p>
          <w:p w14:paraId="431A89ED" w14:textId="416B36E5" w:rsidR="002C4DAB" w:rsidRDefault="002C4DAB" w:rsidP="002C4DAB">
            <w:pPr>
              <w:jc w:val="both"/>
            </w:pPr>
            <w:r w:rsidRPr="002C4DAB">
              <w:rPr>
                <w:color w:val="000000"/>
              </w:rPr>
              <w:t>4. Khúc Xuân Trường</w:t>
            </w:r>
          </w:p>
        </w:tc>
      </w:tr>
      <w:tr w:rsidR="002C4DAB" w14:paraId="3D1763E7" w14:textId="77777777" w:rsidTr="007A40BC">
        <w:trPr>
          <w:trHeight w:val="241"/>
        </w:trPr>
        <w:tc>
          <w:tcPr>
            <w:tcW w:w="3632" w:type="dxa"/>
          </w:tcPr>
          <w:p w14:paraId="28C754A3" w14:textId="6735ACD5" w:rsidR="002C4DAB" w:rsidRDefault="002C4DAB" w:rsidP="002C4DAB">
            <w:pPr>
              <w:jc w:val="both"/>
            </w:pPr>
            <w:r w:rsidRPr="002C4DAB">
              <w:rPr>
                <w:color w:val="000000"/>
              </w:rPr>
              <w:t>Weekly report 1</w:t>
            </w:r>
          </w:p>
        </w:tc>
        <w:tc>
          <w:tcPr>
            <w:tcW w:w="0" w:type="auto"/>
          </w:tcPr>
          <w:p w14:paraId="0206AB4A" w14:textId="4B58B5A9" w:rsidR="002C4DAB" w:rsidRDefault="002C4DAB" w:rsidP="002C4DAB">
            <w:pPr>
              <w:jc w:val="both"/>
            </w:pPr>
            <w:r w:rsidRPr="002C4DAB">
              <w:rPr>
                <w:color w:val="000000"/>
              </w:rPr>
              <w:t>1/12/2022</w:t>
            </w:r>
          </w:p>
        </w:tc>
        <w:tc>
          <w:tcPr>
            <w:tcW w:w="0" w:type="auto"/>
          </w:tcPr>
          <w:p w14:paraId="54E5E097" w14:textId="253DFF52" w:rsidR="002C4DAB" w:rsidRDefault="002C4DAB" w:rsidP="002C4DAB">
            <w:pPr>
              <w:jc w:val="both"/>
            </w:pPr>
            <w:r w:rsidRPr="002C4DAB">
              <w:rPr>
                <w:color w:val="000000"/>
              </w:rPr>
              <w:t>7/12/2022</w:t>
            </w:r>
          </w:p>
        </w:tc>
        <w:tc>
          <w:tcPr>
            <w:tcW w:w="2998" w:type="dxa"/>
          </w:tcPr>
          <w:p w14:paraId="11E5EF3B" w14:textId="5678A7FB" w:rsidR="002C4DAB" w:rsidRDefault="002C4DAB" w:rsidP="002C4DAB">
            <w:pPr>
              <w:jc w:val="both"/>
            </w:pPr>
            <w:r w:rsidRPr="002C4DAB">
              <w:rPr>
                <w:color w:val="000000"/>
              </w:rPr>
              <w:t>Nguyễn Minh Trí</w:t>
            </w:r>
          </w:p>
        </w:tc>
      </w:tr>
      <w:tr w:rsidR="002C4DAB" w14:paraId="3247EA3A" w14:textId="77777777" w:rsidTr="007A40BC">
        <w:trPr>
          <w:trHeight w:val="241"/>
        </w:trPr>
        <w:tc>
          <w:tcPr>
            <w:tcW w:w="3632" w:type="dxa"/>
          </w:tcPr>
          <w:p w14:paraId="45607AF8" w14:textId="7804AB05" w:rsidR="002C4DAB" w:rsidRDefault="002C4DAB" w:rsidP="002C4DAB">
            <w:r w:rsidRPr="002C4DAB">
              <w:rPr>
                <w:color w:val="000000"/>
              </w:rPr>
              <w:t>Weekly report 2</w:t>
            </w:r>
          </w:p>
        </w:tc>
        <w:tc>
          <w:tcPr>
            <w:tcW w:w="0" w:type="auto"/>
          </w:tcPr>
          <w:p w14:paraId="215A6512" w14:textId="0DED3102" w:rsidR="002C4DAB" w:rsidRDefault="002C4DAB" w:rsidP="002C4DAB">
            <w:r w:rsidRPr="002C4DAB">
              <w:rPr>
                <w:color w:val="000000"/>
              </w:rPr>
              <w:t>8/12/2022</w:t>
            </w:r>
          </w:p>
        </w:tc>
        <w:tc>
          <w:tcPr>
            <w:tcW w:w="0" w:type="auto"/>
          </w:tcPr>
          <w:p w14:paraId="23E42960" w14:textId="5F7DC1D0" w:rsidR="002C4DAB" w:rsidRDefault="002C4DAB" w:rsidP="002C4DAB">
            <w:r w:rsidRPr="002C4DAB">
              <w:rPr>
                <w:color w:val="000000"/>
              </w:rPr>
              <w:t>14/12/2022</w:t>
            </w:r>
          </w:p>
        </w:tc>
        <w:tc>
          <w:tcPr>
            <w:tcW w:w="2998" w:type="dxa"/>
          </w:tcPr>
          <w:p w14:paraId="03140672" w14:textId="76812938" w:rsidR="002C4DAB" w:rsidRDefault="002C4DAB" w:rsidP="002C4DAB">
            <w:r w:rsidRPr="002C4DAB">
              <w:rPr>
                <w:color w:val="000000"/>
              </w:rPr>
              <w:t>Nguyễn Minh Trí</w:t>
            </w:r>
          </w:p>
        </w:tc>
      </w:tr>
      <w:tr w:rsidR="002C4DAB" w14:paraId="1F44F925" w14:textId="77777777" w:rsidTr="007A40BC">
        <w:trPr>
          <w:trHeight w:val="241"/>
        </w:trPr>
        <w:tc>
          <w:tcPr>
            <w:tcW w:w="3632" w:type="dxa"/>
          </w:tcPr>
          <w:p w14:paraId="0BF1905D" w14:textId="39173B5D" w:rsidR="002C4DAB" w:rsidRDefault="002C4DAB" w:rsidP="002C4DAB">
            <w:r w:rsidRPr="002C4DAB">
              <w:rPr>
                <w:b/>
                <w:bCs/>
                <w:color w:val="000000"/>
              </w:rPr>
              <w:t>Sprint 5</w:t>
            </w:r>
          </w:p>
        </w:tc>
        <w:tc>
          <w:tcPr>
            <w:tcW w:w="0" w:type="auto"/>
          </w:tcPr>
          <w:p w14:paraId="4D3BE95F" w14:textId="187F3EDF" w:rsidR="002C4DAB" w:rsidRDefault="002C4DAB" w:rsidP="002C4DAB">
            <w:r w:rsidRPr="002C4DAB">
              <w:rPr>
                <w:color w:val="000000"/>
              </w:rPr>
              <w:t>15/12/2022</w:t>
            </w:r>
          </w:p>
        </w:tc>
        <w:tc>
          <w:tcPr>
            <w:tcW w:w="0" w:type="auto"/>
          </w:tcPr>
          <w:p w14:paraId="0E74B416" w14:textId="649BC1EF" w:rsidR="002C4DAB" w:rsidRDefault="002C4DAB" w:rsidP="002C4DAB">
            <w:r w:rsidRPr="002C4DAB">
              <w:rPr>
                <w:color w:val="000000"/>
              </w:rPr>
              <w:t>28/12/2022</w:t>
            </w:r>
          </w:p>
        </w:tc>
        <w:tc>
          <w:tcPr>
            <w:tcW w:w="2998" w:type="dxa"/>
          </w:tcPr>
          <w:p w14:paraId="2E2D69EA" w14:textId="77777777" w:rsidR="002C4DAB" w:rsidRDefault="002C4DAB" w:rsidP="002C4DAB"/>
        </w:tc>
      </w:tr>
      <w:tr w:rsidR="002C4DAB" w14:paraId="3563CC40" w14:textId="77777777" w:rsidTr="007A40BC">
        <w:trPr>
          <w:trHeight w:val="591"/>
        </w:trPr>
        <w:tc>
          <w:tcPr>
            <w:tcW w:w="3632" w:type="dxa"/>
          </w:tcPr>
          <w:p w14:paraId="3416D0B1" w14:textId="53AF8812" w:rsidR="002C4DAB" w:rsidRDefault="002C4DAB" w:rsidP="002C4DAB">
            <w:r w:rsidRPr="002C4DAB">
              <w:rPr>
                <w:color w:val="000000"/>
              </w:rPr>
              <w:t>Test cases</w:t>
            </w:r>
          </w:p>
        </w:tc>
        <w:tc>
          <w:tcPr>
            <w:tcW w:w="0" w:type="auto"/>
          </w:tcPr>
          <w:p w14:paraId="6A50DE61" w14:textId="30D48B0D" w:rsidR="002C4DAB" w:rsidRDefault="002C4DAB" w:rsidP="002C4DAB">
            <w:r w:rsidRPr="002C4DAB">
              <w:rPr>
                <w:color w:val="000000"/>
              </w:rPr>
              <w:t>15/12/2022</w:t>
            </w:r>
          </w:p>
        </w:tc>
        <w:tc>
          <w:tcPr>
            <w:tcW w:w="0" w:type="auto"/>
          </w:tcPr>
          <w:p w14:paraId="3B702567" w14:textId="64E739BA" w:rsidR="002C4DAB" w:rsidRDefault="002C4DAB" w:rsidP="002C4DAB">
            <w:r w:rsidRPr="002C4DAB">
              <w:rPr>
                <w:color w:val="000000"/>
              </w:rPr>
              <w:t>28/12/2022</w:t>
            </w:r>
          </w:p>
        </w:tc>
        <w:tc>
          <w:tcPr>
            <w:tcW w:w="2998" w:type="dxa"/>
          </w:tcPr>
          <w:p w14:paraId="159E83C4" w14:textId="77777777" w:rsidR="002C4DAB" w:rsidRPr="002C4DAB" w:rsidRDefault="002C4DAB" w:rsidP="002C4DAB">
            <w:pPr>
              <w:widowControl/>
              <w:spacing w:after="120" w:line="240" w:lineRule="auto"/>
              <w:rPr>
                <w:sz w:val="24"/>
                <w:szCs w:val="24"/>
              </w:rPr>
            </w:pPr>
            <w:r w:rsidRPr="002C4DAB">
              <w:rPr>
                <w:color w:val="000000"/>
              </w:rPr>
              <w:t>1. Nguyễn Hoàng Vinh</w:t>
            </w:r>
          </w:p>
          <w:p w14:paraId="5857A50D" w14:textId="7D31BEF5" w:rsidR="002C4DAB" w:rsidRDefault="002C4DAB" w:rsidP="002C4DAB">
            <w:r w:rsidRPr="002C4DAB">
              <w:rPr>
                <w:color w:val="000000"/>
              </w:rPr>
              <w:t>2. Nguyễn Minh Trí</w:t>
            </w:r>
          </w:p>
        </w:tc>
      </w:tr>
      <w:tr w:rsidR="002C4DAB" w14:paraId="60136CFA" w14:textId="77777777" w:rsidTr="007A40BC">
        <w:trPr>
          <w:trHeight w:val="591"/>
        </w:trPr>
        <w:tc>
          <w:tcPr>
            <w:tcW w:w="3632" w:type="dxa"/>
          </w:tcPr>
          <w:p w14:paraId="509F75A3" w14:textId="31D3794C" w:rsidR="002C4DAB" w:rsidRDefault="002C4DAB" w:rsidP="002C4DAB">
            <w:r w:rsidRPr="002C4DAB">
              <w:rPr>
                <w:color w:val="000000"/>
              </w:rPr>
              <w:t>Test report</w:t>
            </w:r>
          </w:p>
        </w:tc>
        <w:tc>
          <w:tcPr>
            <w:tcW w:w="0" w:type="auto"/>
          </w:tcPr>
          <w:p w14:paraId="1070C582" w14:textId="2107B597" w:rsidR="002C4DAB" w:rsidRDefault="002C4DAB" w:rsidP="002C4DAB">
            <w:r w:rsidRPr="002C4DAB">
              <w:rPr>
                <w:color w:val="000000"/>
              </w:rPr>
              <w:t>15/12/2022</w:t>
            </w:r>
          </w:p>
        </w:tc>
        <w:tc>
          <w:tcPr>
            <w:tcW w:w="0" w:type="auto"/>
          </w:tcPr>
          <w:p w14:paraId="5155D727" w14:textId="3FCE3567" w:rsidR="002C4DAB" w:rsidRDefault="002C4DAB" w:rsidP="002C4DAB">
            <w:r w:rsidRPr="002C4DAB">
              <w:rPr>
                <w:color w:val="000000"/>
              </w:rPr>
              <w:t>28/12/2022</w:t>
            </w:r>
          </w:p>
        </w:tc>
        <w:tc>
          <w:tcPr>
            <w:tcW w:w="2998" w:type="dxa"/>
          </w:tcPr>
          <w:p w14:paraId="64E37833" w14:textId="77777777" w:rsidR="002C4DAB" w:rsidRPr="002C4DAB" w:rsidRDefault="002C4DAB" w:rsidP="002C4DAB">
            <w:pPr>
              <w:widowControl/>
              <w:spacing w:after="120" w:line="240" w:lineRule="auto"/>
              <w:rPr>
                <w:sz w:val="24"/>
                <w:szCs w:val="24"/>
              </w:rPr>
            </w:pPr>
            <w:r w:rsidRPr="002C4DAB">
              <w:rPr>
                <w:color w:val="000000"/>
              </w:rPr>
              <w:t>1. Nguyễn Hoàng Vinh</w:t>
            </w:r>
          </w:p>
          <w:p w14:paraId="652BE595" w14:textId="058716D2" w:rsidR="002C4DAB" w:rsidRDefault="002C4DAB" w:rsidP="002C4DAB">
            <w:r w:rsidRPr="002C4DAB">
              <w:rPr>
                <w:color w:val="000000"/>
              </w:rPr>
              <w:t>2. Nguyễn Minh Trí</w:t>
            </w:r>
          </w:p>
        </w:tc>
      </w:tr>
      <w:tr w:rsidR="002C4DAB" w14:paraId="704BE01A" w14:textId="77777777" w:rsidTr="007A40BC">
        <w:trPr>
          <w:trHeight w:val="1291"/>
        </w:trPr>
        <w:tc>
          <w:tcPr>
            <w:tcW w:w="3632" w:type="dxa"/>
          </w:tcPr>
          <w:p w14:paraId="6448A994" w14:textId="45A1A9B0" w:rsidR="002C4DAB" w:rsidRDefault="002C4DAB" w:rsidP="002C4DAB">
            <w:r w:rsidRPr="002C4DAB">
              <w:rPr>
                <w:color w:val="000000"/>
              </w:rPr>
              <w:t>Code</w:t>
            </w:r>
          </w:p>
        </w:tc>
        <w:tc>
          <w:tcPr>
            <w:tcW w:w="0" w:type="auto"/>
          </w:tcPr>
          <w:p w14:paraId="529E8F25" w14:textId="0430FE07" w:rsidR="002C4DAB" w:rsidRDefault="002C4DAB" w:rsidP="002C4DAB">
            <w:r w:rsidRPr="002C4DAB">
              <w:rPr>
                <w:color w:val="000000"/>
              </w:rPr>
              <w:t>15/12/2022</w:t>
            </w:r>
          </w:p>
        </w:tc>
        <w:tc>
          <w:tcPr>
            <w:tcW w:w="0" w:type="auto"/>
          </w:tcPr>
          <w:p w14:paraId="27E66C5D" w14:textId="668DFCA7" w:rsidR="002C4DAB" w:rsidRDefault="002C4DAB" w:rsidP="002C4DAB">
            <w:r w:rsidRPr="002C4DAB">
              <w:rPr>
                <w:color w:val="000000"/>
              </w:rPr>
              <w:t>28/12/2022</w:t>
            </w:r>
          </w:p>
        </w:tc>
        <w:tc>
          <w:tcPr>
            <w:tcW w:w="2998" w:type="dxa"/>
          </w:tcPr>
          <w:p w14:paraId="70226FA7" w14:textId="77777777" w:rsidR="002C4DAB" w:rsidRPr="002C4DAB" w:rsidRDefault="002C4DAB" w:rsidP="002C4DAB">
            <w:pPr>
              <w:widowControl/>
              <w:spacing w:after="120" w:line="240" w:lineRule="auto"/>
              <w:rPr>
                <w:sz w:val="24"/>
                <w:szCs w:val="24"/>
              </w:rPr>
            </w:pPr>
            <w:r w:rsidRPr="002C4DAB">
              <w:rPr>
                <w:color w:val="000000"/>
              </w:rPr>
              <w:t>1. Nguyễn Hoàng Vinh</w:t>
            </w:r>
          </w:p>
          <w:p w14:paraId="74224377" w14:textId="77777777" w:rsidR="002C4DAB" w:rsidRPr="002C4DAB" w:rsidRDefault="002C4DAB" w:rsidP="002C4DAB">
            <w:pPr>
              <w:widowControl/>
              <w:spacing w:after="120" w:line="240" w:lineRule="auto"/>
              <w:rPr>
                <w:sz w:val="24"/>
                <w:szCs w:val="24"/>
              </w:rPr>
            </w:pPr>
            <w:r w:rsidRPr="002C4DAB">
              <w:rPr>
                <w:color w:val="000000"/>
              </w:rPr>
              <w:t>2. Nguyễn Minh Trí</w:t>
            </w:r>
          </w:p>
          <w:p w14:paraId="6183185A" w14:textId="77777777" w:rsidR="002C4DAB" w:rsidRPr="002C4DAB" w:rsidRDefault="002C4DAB" w:rsidP="002C4DAB">
            <w:pPr>
              <w:widowControl/>
              <w:spacing w:after="120" w:line="240" w:lineRule="auto"/>
              <w:rPr>
                <w:sz w:val="24"/>
                <w:szCs w:val="24"/>
              </w:rPr>
            </w:pPr>
            <w:r w:rsidRPr="002C4DAB">
              <w:rPr>
                <w:color w:val="000000"/>
              </w:rPr>
              <w:t>3. Nguyễn Thành Long</w:t>
            </w:r>
          </w:p>
          <w:p w14:paraId="4DD7F12B" w14:textId="7D4A12BA" w:rsidR="002C4DAB" w:rsidRDefault="002C4DAB" w:rsidP="002C4DAB">
            <w:r w:rsidRPr="002C4DAB">
              <w:rPr>
                <w:color w:val="000000"/>
              </w:rPr>
              <w:t>4. Khúc Xuân Trường</w:t>
            </w:r>
          </w:p>
        </w:tc>
      </w:tr>
      <w:tr w:rsidR="002C4DAB" w14:paraId="757CAAB3" w14:textId="77777777" w:rsidTr="007A40BC">
        <w:trPr>
          <w:trHeight w:val="591"/>
        </w:trPr>
        <w:tc>
          <w:tcPr>
            <w:tcW w:w="3632" w:type="dxa"/>
          </w:tcPr>
          <w:p w14:paraId="29E12B59" w14:textId="1AE3B6DB" w:rsidR="002C4DAB" w:rsidRDefault="002C4DAB" w:rsidP="002C4DAB">
            <w:r w:rsidRPr="002C4DAB">
              <w:rPr>
                <w:color w:val="000000"/>
              </w:rPr>
              <w:lastRenderedPageBreak/>
              <w:t>Defects</w:t>
            </w:r>
          </w:p>
        </w:tc>
        <w:tc>
          <w:tcPr>
            <w:tcW w:w="0" w:type="auto"/>
          </w:tcPr>
          <w:p w14:paraId="3E48D05F" w14:textId="06534579" w:rsidR="002C4DAB" w:rsidRDefault="002C4DAB" w:rsidP="002C4DAB">
            <w:r w:rsidRPr="002C4DAB">
              <w:rPr>
                <w:color w:val="000000"/>
              </w:rPr>
              <w:t>15/12/2022</w:t>
            </w:r>
          </w:p>
        </w:tc>
        <w:tc>
          <w:tcPr>
            <w:tcW w:w="0" w:type="auto"/>
          </w:tcPr>
          <w:p w14:paraId="0A6E9A97" w14:textId="439CD75F" w:rsidR="002C4DAB" w:rsidRDefault="002C4DAB" w:rsidP="002C4DAB">
            <w:r w:rsidRPr="002C4DAB">
              <w:rPr>
                <w:color w:val="000000"/>
              </w:rPr>
              <w:t>28/12/2022</w:t>
            </w:r>
          </w:p>
        </w:tc>
        <w:tc>
          <w:tcPr>
            <w:tcW w:w="2998" w:type="dxa"/>
          </w:tcPr>
          <w:p w14:paraId="72FF3BFD" w14:textId="77777777" w:rsidR="002C4DAB" w:rsidRPr="002C4DAB" w:rsidRDefault="002C4DAB" w:rsidP="002C4DAB">
            <w:pPr>
              <w:widowControl/>
              <w:spacing w:after="120" w:line="240" w:lineRule="auto"/>
              <w:rPr>
                <w:sz w:val="24"/>
                <w:szCs w:val="24"/>
              </w:rPr>
            </w:pPr>
            <w:r w:rsidRPr="002C4DAB">
              <w:rPr>
                <w:color w:val="000000"/>
              </w:rPr>
              <w:t>1. Nguyễn Hoàng Vinh</w:t>
            </w:r>
          </w:p>
          <w:p w14:paraId="502D50AC" w14:textId="44AD4901" w:rsidR="002C4DAB" w:rsidRDefault="002C4DAB" w:rsidP="002C4DAB">
            <w:r w:rsidRPr="002C4DAB">
              <w:rPr>
                <w:color w:val="000000"/>
              </w:rPr>
              <w:t>2. Nguyễn Minh Trí</w:t>
            </w:r>
          </w:p>
        </w:tc>
      </w:tr>
      <w:tr w:rsidR="002C4DAB" w14:paraId="6C08E787" w14:textId="77777777" w:rsidTr="007A40BC">
        <w:trPr>
          <w:trHeight w:val="241"/>
        </w:trPr>
        <w:tc>
          <w:tcPr>
            <w:tcW w:w="3632" w:type="dxa"/>
          </w:tcPr>
          <w:p w14:paraId="4AAD9B86" w14:textId="343D690B" w:rsidR="002C4DAB" w:rsidRDefault="002C4DAB" w:rsidP="002C4DAB">
            <w:r w:rsidRPr="002C4DAB">
              <w:rPr>
                <w:color w:val="000000"/>
              </w:rPr>
              <w:t>Weekly report 1</w:t>
            </w:r>
          </w:p>
        </w:tc>
        <w:tc>
          <w:tcPr>
            <w:tcW w:w="0" w:type="auto"/>
          </w:tcPr>
          <w:p w14:paraId="01343F52" w14:textId="2D39FF27" w:rsidR="002C4DAB" w:rsidRDefault="002C4DAB" w:rsidP="002C4DAB">
            <w:r w:rsidRPr="002C4DAB">
              <w:rPr>
                <w:color w:val="000000"/>
              </w:rPr>
              <w:t>15/12/2022</w:t>
            </w:r>
          </w:p>
        </w:tc>
        <w:tc>
          <w:tcPr>
            <w:tcW w:w="0" w:type="auto"/>
          </w:tcPr>
          <w:p w14:paraId="4C6DE5E2" w14:textId="24FE4593" w:rsidR="002C4DAB" w:rsidRDefault="002C4DAB" w:rsidP="002C4DAB">
            <w:r w:rsidRPr="002C4DAB">
              <w:rPr>
                <w:color w:val="000000"/>
              </w:rPr>
              <w:t>21/12/2022</w:t>
            </w:r>
          </w:p>
        </w:tc>
        <w:tc>
          <w:tcPr>
            <w:tcW w:w="2998" w:type="dxa"/>
          </w:tcPr>
          <w:p w14:paraId="2F18F8AE" w14:textId="49BFDA0A" w:rsidR="002C4DAB" w:rsidRDefault="002C4DAB" w:rsidP="002C4DAB">
            <w:r w:rsidRPr="002C4DAB">
              <w:rPr>
                <w:color w:val="000000"/>
              </w:rPr>
              <w:t>Nguyễn Minh Trí</w:t>
            </w:r>
          </w:p>
        </w:tc>
      </w:tr>
      <w:tr w:rsidR="002C4DAB" w14:paraId="4FDE34E7" w14:textId="77777777" w:rsidTr="007A40BC">
        <w:trPr>
          <w:trHeight w:val="241"/>
        </w:trPr>
        <w:tc>
          <w:tcPr>
            <w:tcW w:w="3632" w:type="dxa"/>
          </w:tcPr>
          <w:p w14:paraId="2CA7085A" w14:textId="540EE7D6" w:rsidR="002C4DAB" w:rsidRDefault="002C4DAB" w:rsidP="002C4DAB">
            <w:r w:rsidRPr="002C4DAB">
              <w:rPr>
                <w:color w:val="000000"/>
              </w:rPr>
              <w:t>Weekly report 2</w:t>
            </w:r>
          </w:p>
        </w:tc>
        <w:tc>
          <w:tcPr>
            <w:tcW w:w="0" w:type="auto"/>
          </w:tcPr>
          <w:p w14:paraId="1EF82429" w14:textId="42CBEADF" w:rsidR="002C4DAB" w:rsidRDefault="002C4DAB" w:rsidP="002C4DAB">
            <w:r w:rsidRPr="002C4DAB">
              <w:rPr>
                <w:color w:val="000000"/>
              </w:rPr>
              <w:t>22/12/2022</w:t>
            </w:r>
          </w:p>
        </w:tc>
        <w:tc>
          <w:tcPr>
            <w:tcW w:w="0" w:type="auto"/>
          </w:tcPr>
          <w:p w14:paraId="30900CF7" w14:textId="23FE3552" w:rsidR="002C4DAB" w:rsidRDefault="002C4DAB" w:rsidP="002C4DAB">
            <w:r w:rsidRPr="002C4DAB">
              <w:rPr>
                <w:color w:val="000000"/>
              </w:rPr>
              <w:t>28/12/2022</w:t>
            </w:r>
          </w:p>
        </w:tc>
        <w:tc>
          <w:tcPr>
            <w:tcW w:w="2998" w:type="dxa"/>
          </w:tcPr>
          <w:p w14:paraId="214E31EE" w14:textId="6A504921" w:rsidR="002C4DAB" w:rsidRDefault="002C4DAB" w:rsidP="002C4DAB">
            <w:r w:rsidRPr="002C4DAB">
              <w:rPr>
                <w:color w:val="000000"/>
              </w:rPr>
              <w:t>Nguyễn Minh Trí</w:t>
            </w:r>
          </w:p>
        </w:tc>
      </w:tr>
      <w:tr w:rsidR="002C4DAB" w14:paraId="31D2B7C0" w14:textId="77777777" w:rsidTr="007A40BC">
        <w:trPr>
          <w:trHeight w:val="1291"/>
        </w:trPr>
        <w:tc>
          <w:tcPr>
            <w:tcW w:w="3632" w:type="dxa"/>
          </w:tcPr>
          <w:p w14:paraId="1AA059A9" w14:textId="46043F7F" w:rsidR="002C4DAB" w:rsidRDefault="002C4DAB" w:rsidP="002C4DAB">
            <w:r w:rsidRPr="002C4DAB">
              <w:rPr>
                <w:color w:val="000000"/>
              </w:rPr>
              <w:t>Presentation &amp; Demo</w:t>
            </w:r>
          </w:p>
        </w:tc>
        <w:tc>
          <w:tcPr>
            <w:tcW w:w="0" w:type="auto"/>
          </w:tcPr>
          <w:p w14:paraId="149C76C6" w14:textId="4B6B9E69" w:rsidR="002C4DAB" w:rsidRDefault="002C4DAB" w:rsidP="002C4DAB">
            <w:r w:rsidRPr="002C4DAB">
              <w:rPr>
                <w:color w:val="000000"/>
              </w:rPr>
              <w:t>1/2023</w:t>
            </w:r>
          </w:p>
        </w:tc>
        <w:tc>
          <w:tcPr>
            <w:tcW w:w="0" w:type="auto"/>
          </w:tcPr>
          <w:p w14:paraId="51853D41" w14:textId="7AA90053" w:rsidR="002C4DAB" w:rsidRDefault="002C4DAB" w:rsidP="002C4DAB">
            <w:r w:rsidRPr="002C4DAB">
              <w:rPr>
                <w:color w:val="000000"/>
              </w:rPr>
              <w:t>1/2023</w:t>
            </w:r>
          </w:p>
        </w:tc>
        <w:tc>
          <w:tcPr>
            <w:tcW w:w="2998" w:type="dxa"/>
          </w:tcPr>
          <w:p w14:paraId="407E7CB8" w14:textId="77777777" w:rsidR="002C4DAB" w:rsidRPr="002C4DAB" w:rsidRDefault="002C4DAB" w:rsidP="002C4DAB">
            <w:pPr>
              <w:widowControl/>
              <w:spacing w:after="120" w:line="240" w:lineRule="auto"/>
              <w:rPr>
                <w:sz w:val="24"/>
                <w:szCs w:val="24"/>
              </w:rPr>
            </w:pPr>
            <w:r w:rsidRPr="002C4DAB">
              <w:rPr>
                <w:color w:val="000000"/>
              </w:rPr>
              <w:t>1. Nguyễn Hoàng Vinh</w:t>
            </w:r>
          </w:p>
          <w:p w14:paraId="4F836F64" w14:textId="77777777" w:rsidR="002C4DAB" w:rsidRPr="002C4DAB" w:rsidRDefault="002C4DAB" w:rsidP="002C4DAB">
            <w:pPr>
              <w:widowControl/>
              <w:spacing w:after="120" w:line="240" w:lineRule="auto"/>
              <w:rPr>
                <w:sz w:val="24"/>
                <w:szCs w:val="24"/>
              </w:rPr>
            </w:pPr>
            <w:r w:rsidRPr="002C4DAB">
              <w:rPr>
                <w:color w:val="000000"/>
              </w:rPr>
              <w:t>2. Nguyễn Minh Trí</w:t>
            </w:r>
          </w:p>
          <w:p w14:paraId="00553349" w14:textId="77777777" w:rsidR="002C4DAB" w:rsidRPr="002C4DAB" w:rsidRDefault="002C4DAB" w:rsidP="002C4DAB">
            <w:pPr>
              <w:widowControl/>
              <w:spacing w:after="120" w:line="240" w:lineRule="auto"/>
              <w:rPr>
                <w:sz w:val="24"/>
                <w:szCs w:val="24"/>
              </w:rPr>
            </w:pPr>
            <w:r w:rsidRPr="002C4DAB">
              <w:rPr>
                <w:color w:val="000000"/>
              </w:rPr>
              <w:t>3. Nguyễn Thành Long</w:t>
            </w:r>
          </w:p>
          <w:p w14:paraId="7F8BD0B5" w14:textId="5F9D36D5" w:rsidR="002C4DAB" w:rsidRDefault="002C4DAB" w:rsidP="002C4DAB">
            <w:r w:rsidRPr="002C4DAB">
              <w:rPr>
                <w:color w:val="000000"/>
              </w:rPr>
              <w:t>4. Khúc Xuân Trường</w:t>
            </w:r>
          </w:p>
        </w:tc>
      </w:tr>
    </w:tbl>
    <w:p w14:paraId="4D887C9E" w14:textId="77777777" w:rsidR="007C47A5" w:rsidRDefault="007C47A5">
      <w:pPr>
        <w:pStyle w:val="Heading2"/>
      </w:pPr>
      <w:bookmarkStart w:id="43" w:name="_Toc447095892"/>
      <w:bookmarkStart w:id="44" w:name="_Toc512930361"/>
      <w:bookmarkStart w:id="45" w:name="_Toc447095893"/>
      <w:bookmarkStart w:id="46" w:name="_Toc512930362"/>
      <w:bookmarkStart w:id="47" w:name="_Toc430447687"/>
      <w:bookmarkStart w:id="48" w:name="_Toc447095894"/>
      <w:bookmarkStart w:id="49" w:name="_Toc512930363"/>
      <w:bookmarkStart w:id="50" w:name="_Toc430447688"/>
      <w:bookmarkStart w:id="51" w:name="_Toc430447689"/>
      <w:bookmarkStart w:id="52" w:name="_Toc447095895"/>
      <w:bookmarkStart w:id="53" w:name="_Toc512930364"/>
      <w:bookmarkStart w:id="54" w:name="_Toc430447690"/>
      <w:bookmarkStart w:id="55" w:name="_Toc447095896"/>
      <w:bookmarkStart w:id="56" w:name="_Toc512930365"/>
      <w:bookmarkStart w:id="57" w:name="_Toc447095897"/>
      <w:bookmarkStart w:id="58" w:name="_Toc512930366"/>
      <w:bookmarkStart w:id="59" w:name="_Toc430447691"/>
      <w:bookmarkStart w:id="60" w:name="_Toc447095898"/>
      <w:bookmarkStart w:id="61" w:name="_Toc512930367"/>
      <w:bookmarkStart w:id="62" w:name="_Toc447095908"/>
      <w:bookmarkStart w:id="63" w:name="_Toc512930368"/>
      <w:bookmarkStart w:id="64" w:name="_Toc513004379"/>
      <w:bookmarkStart w:id="65" w:name="_Toc307271030"/>
      <w:bookmarkStart w:id="66" w:name="_Toc119424500"/>
      <w:bookmarkEnd w:id="0"/>
      <w:bookmarkEnd w:id="4"/>
      <w:bookmarkEnd w:id="5"/>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r>
        <w:t>Project Monitoring and Control</w:t>
      </w:r>
      <w:bookmarkEnd w:id="64"/>
      <w:bookmarkEnd w:id="65"/>
      <w:bookmarkEnd w:id="66"/>
    </w:p>
    <w:p w14:paraId="0821A78C" w14:textId="77777777" w:rsidR="007C47A5" w:rsidRPr="00F761F6" w:rsidRDefault="007C47A5" w:rsidP="00F761F6">
      <w:pPr>
        <w:pStyle w:val="Heading3"/>
      </w:pPr>
      <w:bookmarkStart w:id="67" w:name="_Toc447095913"/>
      <w:bookmarkStart w:id="68" w:name="_Toc307271032"/>
      <w:bookmarkStart w:id="69" w:name="_Toc119424501"/>
      <w:r w:rsidRPr="00F761F6">
        <w:t>Reporting</w:t>
      </w:r>
      <w:bookmarkEnd w:id="67"/>
      <w:bookmarkEnd w:id="68"/>
      <w:bookmarkEnd w:id="69"/>
    </w:p>
    <w:p w14:paraId="3DA43C06" w14:textId="77777777" w:rsidR="00A3527D" w:rsidRDefault="00A3527D" w:rsidP="00A3527D">
      <w:pPr>
        <w:pStyle w:val="ListParagraph"/>
        <w:numPr>
          <w:ilvl w:val="0"/>
          <w:numId w:val="7"/>
        </w:numPr>
      </w:pPr>
      <w:bookmarkStart w:id="70" w:name="_Toc307271033"/>
      <w:bookmarkStart w:id="71" w:name="_Toc447095915"/>
      <w:r>
        <w:t>Weekly meeting: Google Meet/Zoom</w:t>
      </w:r>
    </w:p>
    <w:p w14:paraId="609F9635" w14:textId="77777777" w:rsidR="00A3527D" w:rsidRDefault="00A3527D" w:rsidP="00A3527D">
      <w:pPr>
        <w:pStyle w:val="ListParagraph"/>
        <w:numPr>
          <w:ilvl w:val="0"/>
          <w:numId w:val="7"/>
        </w:numPr>
      </w:pPr>
      <w:r>
        <w:t>Weekly status report: MS Word</w:t>
      </w:r>
    </w:p>
    <w:p w14:paraId="65525BE6" w14:textId="77777777" w:rsidR="00A3527D" w:rsidRDefault="00A3527D" w:rsidP="00A3527D">
      <w:pPr>
        <w:pStyle w:val="ListParagraph"/>
        <w:numPr>
          <w:ilvl w:val="0"/>
          <w:numId w:val="7"/>
        </w:numPr>
      </w:pPr>
      <w:r>
        <w:t>Informal chats: Slack, Messenger</w:t>
      </w:r>
    </w:p>
    <w:p w14:paraId="4148E446" w14:textId="77777777" w:rsidR="007C47A5" w:rsidRPr="00F761F6" w:rsidRDefault="007C47A5" w:rsidP="00F761F6">
      <w:pPr>
        <w:pStyle w:val="Heading3"/>
      </w:pPr>
      <w:bookmarkStart w:id="72" w:name="_Toc119424502"/>
      <w:r w:rsidRPr="00F761F6">
        <w:t>Risk Management</w:t>
      </w:r>
      <w:bookmarkEnd w:id="70"/>
      <w:bookmarkEnd w:id="72"/>
      <w:r w:rsidRPr="00F761F6">
        <w:t xml:space="preserve"> </w:t>
      </w:r>
      <w:bookmarkEnd w:id="71"/>
    </w:p>
    <w:p w14:paraId="3787AFC2" w14:textId="77777777" w:rsidR="007C47A5" w:rsidRPr="00F761F6" w:rsidRDefault="007C47A5" w:rsidP="00F761F6">
      <w:pPr>
        <w:pStyle w:val="Heading3"/>
      </w:pPr>
      <w:bookmarkStart w:id="73" w:name="_Toc307271034"/>
      <w:bookmarkStart w:id="74" w:name="_Toc119424503"/>
      <w:bookmarkStart w:id="75" w:name="_Toc447095916"/>
      <w:r w:rsidRPr="00F761F6">
        <w:t>Configuration Management</w:t>
      </w:r>
      <w:bookmarkEnd w:id="73"/>
      <w:bookmarkEnd w:id="74"/>
    </w:p>
    <w:p w14:paraId="7003C2D8" w14:textId="77777777" w:rsidR="00A3527D" w:rsidRDefault="00A3527D" w:rsidP="00A3527D">
      <w:pPr>
        <w:pStyle w:val="ListParagraph"/>
        <w:numPr>
          <w:ilvl w:val="0"/>
          <w:numId w:val="8"/>
        </w:numPr>
      </w:pPr>
      <w:bookmarkStart w:id="76" w:name="_Toc447095917"/>
      <w:bookmarkStart w:id="77" w:name="_Toc512930369"/>
      <w:bookmarkStart w:id="78" w:name="_Toc447095932"/>
      <w:bookmarkStart w:id="79" w:name="_Toc512930370"/>
      <w:bookmarkEnd w:id="75"/>
      <w:bookmarkEnd w:id="76"/>
      <w:bookmarkEnd w:id="77"/>
      <w:bookmarkEnd w:id="78"/>
      <w:bookmarkEnd w:id="79"/>
      <w:r>
        <w:t>Google drive dùng để lưu trữ, chia sẻ các tài liệu, tài nguyên.</w:t>
      </w:r>
    </w:p>
    <w:p w14:paraId="1FC29E71" w14:textId="44AFDE83" w:rsidR="007C47A5" w:rsidRDefault="00A3527D" w:rsidP="00A3527D">
      <w:pPr>
        <w:pStyle w:val="ListParagraph"/>
        <w:numPr>
          <w:ilvl w:val="0"/>
          <w:numId w:val="8"/>
        </w:numPr>
      </w:pPr>
      <w:r>
        <w:t>Github dùng để quản lý các tài liệu, source code và các tài nguyên liên quan đến dự án.</w:t>
      </w:r>
    </w:p>
    <w:p w14:paraId="084521EE" w14:textId="77777777" w:rsidR="00EE3C86" w:rsidRDefault="00EE3C86">
      <w:pPr>
        <w:pStyle w:val="BodyText"/>
      </w:pPr>
    </w:p>
    <w:p w14:paraId="5F3368DF" w14:textId="77777777" w:rsidR="00EE3C86" w:rsidRDefault="00EE3C86">
      <w:pPr>
        <w:pStyle w:val="BodyText"/>
      </w:pPr>
    </w:p>
    <w:p w14:paraId="524B22CE" w14:textId="77777777" w:rsidR="00EE3C86" w:rsidRDefault="00EE3C86">
      <w:pPr>
        <w:pStyle w:val="BodyText"/>
      </w:pPr>
    </w:p>
    <w:sectPr w:rsidR="00EE3C86">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72C07" w14:textId="77777777" w:rsidR="00506582" w:rsidRDefault="00506582">
      <w:r>
        <w:separator/>
      </w:r>
    </w:p>
  </w:endnote>
  <w:endnote w:type="continuationSeparator" w:id="0">
    <w:p w14:paraId="62199705" w14:textId="77777777" w:rsidR="00506582" w:rsidRDefault="00506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50414" w14:textId="77777777" w:rsidR="00694855" w:rsidRDefault="006948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3A5173" w14:textId="77777777" w:rsidR="00694855" w:rsidRDefault="006948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94855" w14:paraId="319CC0D4" w14:textId="77777777">
      <w:tc>
        <w:tcPr>
          <w:tcW w:w="3162" w:type="dxa"/>
          <w:tcBorders>
            <w:top w:val="nil"/>
            <w:left w:val="nil"/>
            <w:bottom w:val="nil"/>
            <w:right w:val="nil"/>
          </w:tcBorders>
        </w:tcPr>
        <w:p w14:paraId="114D320D" w14:textId="77777777" w:rsidR="00694855" w:rsidRDefault="00694855">
          <w:pPr>
            <w:ind w:right="360"/>
          </w:pPr>
        </w:p>
      </w:tc>
      <w:tc>
        <w:tcPr>
          <w:tcW w:w="3162" w:type="dxa"/>
          <w:tcBorders>
            <w:top w:val="nil"/>
            <w:left w:val="nil"/>
            <w:bottom w:val="nil"/>
            <w:right w:val="nil"/>
          </w:tcBorders>
        </w:tcPr>
        <w:p w14:paraId="5985DA8A" w14:textId="7F58E2F9" w:rsidR="00694855" w:rsidRDefault="00694855" w:rsidP="006139BA">
          <w:pPr>
            <w:jc w:val="center"/>
          </w:pPr>
          <w:r>
            <w:sym w:font="Symbol" w:char="F0D3"/>
          </w:r>
          <w:fldSimple w:instr=" DOCPROPERTY &quot;Company&quot;  \* MERGEFORMAT ">
            <w:r w:rsidR="00356C43">
              <w:t>Group 15</w:t>
            </w:r>
          </w:fldSimple>
          <w:r>
            <w:t xml:space="preserve">, </w:t>
          </w:r>
          <w:r>
            <w:fldChar w:fldCharType="begin"/>
          </w:r>
          <w:r>
            <w:instrText xml:space="preserve"> DATE \@ "yyyy" </w:instrText>
          </w:r>
          <w:r>
            <w:fldChar w:fldCharType="separate"/>
          </w:r>
          <w:r w:rsidR="00356C43">
            <w:rPr>
              <w:noProof/>
            </w:rPr>
            <w:t>2022</w:t>
          </w:r>
          <w:r>
            <w:fldChar w:fldCharType="end"/>
          </w:r>
        </w:p>
      </w:tc>
      <w:tc>
        <w:tcPr>
          <w:tcW w:w="3162" w:type="dxa"/>
          <w:tcBorders>
            <w:top w:val="nil"/>
            <w:left w:val="nil"/>
            <w:bottom w:val="nil"/>
            <w:right w:val="nil"/>
          </w:tcBorders>
        </w:tcPr>
        <w:p w14:paraId="7F1DB459" w14:textId="77777777" w:rsidR="00694855" w:rsidRDefault="0069485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360BB">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4360BB">
            <w:rPr>
              <w:rStyle w:val="PageNumber"/>
              <w:noProof/>
            </w:rPr>
            <w:t>6</w:t>
          </w:r>
          <w:r>
            <w:rPr>
              <w:rStyle w:val="PageNumber"/>
            </w:rPr>
            <w:fldChar w:fldCharType="end"/>
          </w:r>
        </w:p>
      </w:tc>
    </w:tr>
  </w:tbl>
  <w:p w14:paraId="659E60A7" w14:textId="77777777" w:rsidR="00694855" w:rsidRDefault="00694855" w:rsidP="0057699C">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E0D59" w14:textId="77777777" w:rsidR="00694855" w:rsidRDefault="00694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01831" w14:textId="77777777" w:rsidR="00506582" w:rsidRDefault="00506582">
      <w:r>
        <w:separator/>
      </w:r>
    </w:p>
  </w:footnote>
  <w:footnote w:type="continuationSeparator" w:id="0">
    <w:p w14:paraId="051888A5" w14:textId="77777777" w:rsidR="00506582" w:rsidRDefault="005065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6A66D" w14:textId="77777777" w:rsidR="00694855" w:rsidRDefault="00694855">
    <w:pPr>
      <w:rPr>
        <w:sz w:val="24"/>
      </w:rPr>
    </w:pPr>
  </w:p>
  <w:p w14:paraId="1FDB81EF" w14:textId="77777777" w:rsidR="00694855" w:rsidRDefault="00694855">
    <w:pPr>
      <w:pBdr>
        <w:top w:val="single" w:sz="6" w:space="1" w:color="auto"/>
      </w:pBdr>
      <w:rPr>
        <w:sz w:val="24"/>
      </w:rPr>
    </w:pPr>
  </w:p>
  <w:p w14:paraId="43147B9A" w14:textId="76015BD9" w:rsidR="00694855" w:rsidRDefault="0069485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56C43">
      <w:rPr>
        <w:rFonts w:ascii="Arial" w:hAnsi="Arial"/>
        <w:b/>
        <w:sz w:val="36"/>
      </w:rPr>
      <w:t>Group 15</w:t>
    </w:r>
    <w:r>
      <w:rPr>
        <w:rFonts w:ascii="Arial" w:hAnsi="Arial"/>
        <w:b/>
        <w:sz w:val="36"/>
      </w:rPr>
      <w:fldChar w:fldCharType="end"/>
    </w:r>
  </w:p>
  <w:p w14:paraId="03D68B41" w14:textId="77777777" w:rsidR="00694855" w:rsidRDefault="00694855">
    <w:pPr>
      <w:pBdr>
        <w:bottom w:val="single" w:sz="6" w:space="1" w:color="auto"/>
      </w:pBdr>
      <w:jc w:val="right"/>
      <w:rPr>
        <w:sz w:val="24"/>
      </w:rPr>
    </w:pPr>
  </w:p>
  <w:p w14:paraId="58A8FAF4" w14:textId="77777777" w:rsidR="00694855" w:rsidRDefault="006948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94855" w14:paraId="0046CA04" w14:textId="77777777">
      <w:tc>
        <w:tcPr>
          <w:tcW w:w="6379" w:type="dxa"/>
        </w:tcPr>
        <w:p w14:paraId="0AA103BC" w14:textId="4702811F" w:rsidR="00694855" w:rsidRDefault="00000000">
          <w:fldSimple w:instr=" SUBJECT  \* MERGEFORMAT ">
            <w:r w:rsidR="00356C43">
              <w:t>Website Xem Phim</w:t>
            </w:r>
          </w:fldSimple>
        </w:p>
      </w:tc>
      <w:tc>
        <w:tcPr>
          <w:tcW w:w="3179" w:type="dxa"/>
        </w:tcPr>
        <w:p w14:paraId="5E1900F6" w14:textId="2D553122" w:rsidR="00694855" w:rsidRDefault="00694855">
          <w:pPr>
            <w:tabs>
              <w:tab w:val="left" w:pos="1135"/>
            </w:tabs>
            <w:spacing w:before="40"/>
            <w:ind w:right="68"/>
          </w:pPr>
          <w:r>
            <w:t xml:space="preserve"> Version:          &lt;</w:t>
          </w:r>
          <w:r w:rsidR="00F543A8">
            <w:t>2</w:t>
          </w:r>
          <w:r>
            <w:t>.0&gt;</w:t>
          </w:r>
        </w:p>
      </w:tc>
    </w:tr>
    <w:tr w:rsidR="00694855" w14:paraId="4F31E8EA" w14:textId="77777777">
      <w:tc>
        <w:tcPr>
          <w:tcW w:w="6379" w:type="dxa"/>
        </w:tcPr>
        <w:p w14:paraId="36C0BD77" w14:textId="63ADB547" w:rsidR="00694855" w:rsidRDefault="00000000" w:rsidP="00066F3C">
          <w:fldSimple w:instr=" TITLE  \* MERGEFORMAT ">
            <w:r w:rsidR="00356C43">
              <w:t>Software Development Plan (Small Project)</w:t>
            </w:r>
          </w:fldSimple>
        </w:p>
      </w:tc>
      <w:tc>
        <w:tcPr>
          <w:tcW w:w="3179" w:type="dxa"/>
        </w:tcPr>
        <w:p w14:paraId="1B31590C" w14:textId="5E4E7351" w:rsidR="00694855" w:rsidRDefault="00694855">
          <w:r>
            <w:t xml:space="preserve">  Date: &lt;</w:t>
          </w:r>
          <w:r w:rsidR="00F543A8">
            <w:t>15</w:t>
          </w:r>
          <w:r>
            <w:t>/</w:t>
          </w:r>
          <w:r w:rsidR="00A3527D">
            <w:t>11</w:t>
          </w:r>
          <w:r>
            <w:t>/</w:t>
          </w:r>
          <w:r w:rsidR="00A3527D">
            <w:t>2022</w:t>
          </w:r>
          <w:r>
            <w:t>&gt;</w:t>
          </w:r>
        </w:p>
      </w:tc>
    </w:tr>
    <w:tr w:rsidR="00694855" w14:paraId="39778199" w14:textId="77777777">
      <w:tc>
        <w:tcPr>
          <w:tcW w:w="9558" w:type="dxa"/>
          <w:gridSpan w:val="2"/>
        </w:tcPr>
        <w:p w14:paraId="48C144C1" w14:textId="77777777" w:rsidR="00694855" w:rsidRDefault="00694855">
          <w:r>
            <w:t>&lt;document identifier&gt;</w:t>
          </w:r>
        </w:p>
      </w:tc>
    </w:tr>
  </w:tbl>
  <w:p w14:paraId="38B38A1F" w14:textId="77777777" w:rsidR="00694855" w:rsidRDefault="006948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3A332" w14:textId="77777777" w:rsidR="00694855" w:rsidRDefault="006948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3C027C"/>
    <w:multiLevelType w:val="hybridMultilevel"/>
    <w:tmpl w:val="FED25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44DBA"/>
    <w:multiLevelType w:val="multilevel"/>
    <w:tmpl w:val="4CC6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C723198"/>
    <w:multiLevelType w:val="hybridMultilevel"/>
    <w:tmpl w:val="A42812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EB58DB"/>
    <w:multiLevelType w:val="multilevel"/>
    <w:tmpl w:val="0C88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E52BC"/>
    <w:multiLevelType w:val="multilevel"/>
    <w:tmpl w:val="8CD6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E4EF9"/>
    <w:multiLevelType w:val="hybridMultilevel"/>
    <w:tmpl w:val="B7921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2E5659"/>
    <w:multiLevelType w:val="hybridMultilevel"/>
    <w:tmpl w:val="D2F0F9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615B43"/>
    <w:multiLevelType w:val="hybridMultilevel"/>
    <w:tmpl w:val="DD4EA6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4325AC9"/>
    <w:multiLevelType w:val="hybridMultilevel"/>
    <w:tmpl w:val="FDC055D4"/>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1" w15:restartNumberingAfterBreak="0">
    <w:nsid w:val="269A25F0"/>
    <w:multiLevelType w:val="multilevel"/>
    <w:tmpl w:val="65BE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EE3DC1"/>
    <w:multiLevelType w:val="hybridMultilevel"/>
    <w:tmpl w:val="54F228DA"/>
    <w:lvl w:ilvl="0" w:tplc="FFFFFFFF">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2F4806DB"/>
    <w:multiLevelType w:val="hybridMultilevel"/>
    <w:tmpl w:val="831AEC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7B12D7B"/>
    <w:multiLevelType w:val="hybridMultilevel"/>
    <w:tmpl w:val="EC66C1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3712FF"/>
    <w:multiLevelType w:val="multilevel"/>
    <w:tmpl w:val="C6CC0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3021EF"/>
    <w:multiLevelType w:val="hybridMultilevel"/>
    <w:tmpl w:val="02DE40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DFD206C"/>
    <w:multiLevelType w:val="hybridMultilevel"/>
    <w:tmpl w:val="1EB43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0DB2283"/>
    <w:multiLevelType w:val="hybridMultilevel"/>
    <w:tmpl w:val="5B8C8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CE537A"/>
    <w:multiLevelType w:val="hybridMultilevel"/>
    <w:tmpl w:val="6EFE934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BC417F4"/>
    <w:multiLevelType w:val="hybridMultilevel"/>
    <w:tmpl w:val="A1C8F2CE"/>
    <w:lvl w:ilvl="0" w:tplc="FFFFFFFF">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70A9428F"/>
    <w:multiLevelType w:val="hybridMultilevel"/>
    <w:tmpl w:val="654A3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0277C8"/>
    <w:multiLevelType w:val="hybridMultilevel"/>
    <w:tmpl w:val="1908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7F53A6"/>
    <w:multiLevelType w:val="multilevel"/>
    <w:tmpl w:val="99E0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7E065C"/>
    <w:multiLevelType w:val="hybridMultilevel"/>
    <w:tmpl w:val="6ABAF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37515E"/>
    <w:multiLevelType w:val="hybridMultilevel"/>
    <w:tmpl w:val="0A02420C"/>
    <w:lvl w:ilvl="0" w:tplc="8C9CE63C">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85D69D2"/>
    <w:multiLevelType w:val="hybridMultilevel"/>
    <w:tmpl w:val="3B9E9906"/>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BDC68F8"/>
    <w:multiLevelType w:val="multilevel"/>
    <w:tmpl w:val="A056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821772644">
    <w:abstractNumId w:val="0"/>
  </w:num>
  <w:num w:numId="2" w16cid:durableId="1634210002">
    <w:abstractNumId w:val="28"/>
  </w:num>
  <w:num w:numId="3" w16cid:durableId="609623999">
    <w:abstractNumId w:val="3"/>
  </w:num>
  <w:num w:numId="4" w16cid:durableId="705909637">
    <w:abstractNumId w:val="17"/>
  </w:num>
  <w:num w:numId="5" w16cid:durableId="1898584025">
    <w:abstractNumId w:val="25"/>
  </w:num>
  <w:num w:numId="6" w16cid:durableId="909655453">
    <w:abstractNumId w:val="13"/>
  </w:num>
  <w:num w:numId="7" w16cid:durableId="96407445">
    <w:abstractNumId w:val="8"/>
  </w:num>
  <w:num w:numId="8" w16cid:durableId="1422137500">
    <w:abstractNumId w:val="4"/>
  </w:num>
  <w:num w:numId="9" w16cid:durableId="396755293">
    <w:abstractNumId w:val="2"/>
  </w:num>
  <w:num w:numId="10" w16cid:durableId="139348274">
    <w:abstractNumId w:val="27"/>
  </w:num>
  <w:num w:numId="11" w16cid:durableId="1091587369">
    <w:abstractNumId w:val="23"/>
  </w:num>
  <w:num w:numId="12" w16cid:durableId="1401555623">
    <w:abstractNumId w:val="5"/>
  </w:num>
  <w:num w:numId="13" w16cid:durableId="2064399499">
    <w:abstractNumId w:val="18"/>
  </w:num>
  <w:num w:numId="14" w16cid:durableId="1236208559">
    <w:abstractNumId w:val="22"/>
  </w:num>
  <w:num w:numId="15" w16cid:durableId="992413335">
    <w:abstractNumId w:val="21"/>
  </w:num>
  <w:num w:numId="16" w16cid:durableId="334116706">
    <w:abstractNumId w:val="24"/>
  </w:num>
  <w:num w:numId="17" w16cid:durableId="1403287265">
    <w:abstractNumId w:val="11"/>
  </w:num>
  <w:num w:numId="18" w16cid:durableId="1760515829">
    <w:abstractNumId w:val="6"/>
  </w:num>
  <w:num w:numId="19" w16cid:durableId="995496217">
    <w:abstractNumId w:val="7"/>
  </w:num>
  <w:num w:numId="20" w16cid:durableId="280695401">
    <w:abstractNumId w:val="1"/>
  </w:num>
  <w:num w:numId="21" w16cid:durableId="1110398409">
    <w:abstractNumId w:val="15"/>
  </w:num>
  <w:num w:numId="22" w16cid:durableId="2026323693">
    <w:abstractNumId w:val="16"/>
  </w:num>
  <w:num w:numId="23" w16cid:durableId="861673391">
    <w:abstractNumId w:val="20"/>
  </w:num>
  <w:num w:numId="24" w16cid:durableId="941453710">
    <w:abstractNumId w:val="14"/>
  </w:num>
  <w:num w:numId="25" w16cid:durableId="419644474">
    <w:abstractNumId w:val="9"/>
  </w:num>
  <w:num w:numId="26" w16cid:durableId="1209033727">
    <w:abstractNumId w:val="26"/>
  </w:num>
  <w:num w:numId="27" w16cid:durableId="1314287911">
    <w:abstractNumId w:val="12"/>
  </w:num>
  <w:num w:numId="28" w16cid:durableId="111829758">
    <w:abstractNumId w:val="19"/>
  </w:num>
  <w:num w:numId="29" w16cid:durableId="4617300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538F"/>
    <w:rsid w:val="00066F3C"/>
    <w:rsid w:val="0009538F"/>
    <w:rsid w:val="000A4604"/>
    <w:rsid w:val="00125F67"/>
    <w:rsid w:val="00172C81"/>
    <w:rsid w:val="001E37A8"/>
    <w:rsid w:val="001F5B45"/>
    <w:rsid w:val="00207E78"/>
    <w:rsid w:val="0021376E"/>
    <w:rsid w:val="00245E8A"/>
    <w:rsid w:val="002A42C6"/>
    <w:rsid w:val="002C4DAB"/>
    <w:rsid w:val="002F42CA"/>
    <w:rsid w:val="003003A2"/>
    <w:rsid w:val="0034622B"/>
    <w:rsid w:val="00356C43"/>
    <w:rsid w:val="00356D57"/>
    <w:rsid w:val="003C1713"/>
    <w:rsid w:val="004360BB"/>
    <w:rsid w:val="004E7285"/>
    <w:rsid w:val="0050121D"/>
    <w:rsid w:val="00506582"/>
    <w:rsid w:val="005306B3"/>
    <w:rsid w:val="0057699C"/>
    <w:rsid w:val="006139BA"/>
    <w:rsid w:val="00641F97"/>
    <w:rsid w:val="00651BFA"/>
    <w:rsid w:val="00694855"/>
    <w:rsid w:val="00705445"/>
    <w:rsid w:val="00723A88"/>
    <w:rsid w:val="007A40BC"/>
    <w:rsid w:val="007C47A5"/>
    <w:rsid w:val="008558B8"/>
    <w:rsid w:val="008F3CB9"/>
    <w:rsid w:val="009F07C3"/>
    <w:rsid w:val="00A3527D"/>
    <w:rsid w:val="00A83434"/>
    <w:rsid w:val="00AB63D7"/>
    <w:rsid w:val="00B71DE9"/>
    <w:rsid w:val="00BD4E1F"/>
    <w:rsid w:val="00BE0B34"/>
    <w:rsid w:val="00C83806"/>
    <w:rsid w:val="00D177E5"/>
    <w:rsid w:val="00D253B3"/>
    <w:rsid w:val="00D45597"/>
    <w:rsid w:val="00D728C9"/>
    <w:rsid w:val="00DD47C5"/>
    <w:rsid w:val="00E44956"/>
    <w:rsid w:val="00E536EB"/>
    <w:rsid w:val="00E61278"/>
    <w:rsid w:val="00EE3C86"/>
    <w:rsid w:val="00F15696"/>
    <w:rsid w:val="00F543A8"/>
    <w:rsid w:val="00F761F6"/>
    <w:rsid w:val="00F8137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3020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D253B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253B3"/>
    <w:rPr>
      <w:rFonts w:ascii="Tahoma" w:hAnsi="Tahoma" w:cs="Tahoma"/>
      <w:sz w:val="16"/>
      <w:szCs w:val="16"/>
      <w:lang w:val="en-US" w:eastAsia="en-US"/>
    </w:rPr>
  </w:style>
  <w:style w:type="paragraph" w:styleId="TOCHeading">
    <w:name w:val="TOC Heading"/>
    <w:basedOn w:val="Heading1"/>
    <w:next w:val="Normal"/>
    <w:uiPriority w:val="39"/>
    <w:semiHidden/>
    <w:unhideWhenUsed/>
    <w:qFormat/>
    <w:rsid w:val="00EE3C86"/>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table" w:styleId="TableGrid">
    <w:name w:val="Table Grid"/>
    <w:basedOn w:val="TableNormal"/>
    <w:rsid w:val="003C17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61278"/>
    <w:pPr>
      <w:widowControl w:val="0"/>
    </w:pPr>
    <w:rPr>
      <w:lang w:val="en-US" w:eastAsia="en-US"/>
    </w:rPr>
  </w:style>
  <w:style w:type="paragraph" w:styleId="ListParagraph">
    <w:name w:val="List Paragraph"/>
    <w:basedOn w:val="Normal"/>
    <w:uiPriority w:val="34"/>
    <w:qFormat/>
    <w:rsid w:val="00A352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129166">
      <w:bodyDiv w:val="1"/>
      <w:marLeft w:val="0"/>
      <w:marRight w:val="0"/>
      <w:marTop w:val="0"/>
      <w:marBottom w:val="0"/>
      <w:divBdr>
        <w:top w:val="none" w:sz="0" w:space="0" w:color="auto"/>
        <w:left w:val="none" w:sz="0" w:space="0" w:color="auto"/>
        <w:bottom w:val="none" w:sz="0" w:space="0" w:color="auto"/>
        <w:right w:val="none" w:sz="0" w:space="0" w:color="auto"/>
      </w:divBdr>
    </w:div>
    <w:div w:id="707491935">
      <w:bodyDiv w:val="1"/>
      <w:marLeft w:val="0"/>
      <w:marRight w:val="0"/>
      <w:marTop w:val="0"/>
      <w:marBottom w:val="0"/>
      <w:divBdr>
        <w:top w:val="none" w:sz="0" w:space="0" w:color="auto"/>
        <w:left w:val="none" w:sz="0" w:space="0" w:color="auto"/>
        <w:bottom w:val="none" w:sz="0" w:space="0" w:color="auto"/>
        <w:right w:val="none" w:sz="0" w:space="0" w:color="auto"/>
      </w:divBdr>
    </w:div>
    <w:div w:id="763233633">
      <w:bodyDiv w:val="1"/>
      <w:marLeft w:val="0"/>
      <w:marRight w:val="0"/>
      <w:marTop w:val="0"/>
      <w:marBottom w:val="0"/>
      <w:divBdr>
        <w:top w:val="none" w:sz="0" w:space="0" w:color="auto"/>
        <w:left w:val="none" w:sz="0" w:space="0" w:color="auto"/>
        <w:bottom w:val="none" w:sz="0" w:space="0" w:color="auto"/>
        <w:right w:val="none" w:sz="0" w:space="0" w:color="auto"/>
      </w:divBdr>
    </w:div>
    <w:div w:id="1176572061">
      <w:bodyDiv w:val="1"/>
      <w:marLeft w:val="0"/>
      <w:marRight w:val="0"/>
      <w:marTop w:val="0"/>
      <w:marBottom w:val="0"/>
      <w:divBdr>
        <w:top w:val="none" w:sz="0" w:space="0" w:color="auto"/>
        <w:left w:val="none" w:sz="0" w:space="0" w:color="auto"/>
        <w:bottom w:val="none" w:sz="0" w:space="0" w:color="auto"/>
        <w:right w:val="none" w:sz="0" w:space="0" w:color="auto"/>
      </w:divBdr>
    </w:div>
    <w:div w:id="1443067686">
      <w:bodyDiv w:val="1"/>
      <w:marLeft w:val="0"/>
      <w:marRight w:val="0"/>
      <w:marTop w:val="0"/>
      <w:marBottom w:val="0"/>
      <w:divBdr>
        <w:top w:val="none" w:sz="0" w:space="0" w:color="auto"/>
        <w:left w:val="none" w:sz="0" w:space="0" w:color="auto"/>
        <w:bottom w:val="none" w:sz="0" w:space="0" w:color="auto"/>
        <w:right w:val="none" w:sz="0" w:space="0" w:color="auto"/>
      </w:divBdr>
    </w:div>
    <w:div w:id="1823081013">
      <w:bodyDiv w:val="1"/>
      <w:marLeft w:val="0"/>
      <w:marRight w:val="0"/>
      <w:marTop w:val="0"/>
      <w:marBottom w:val="0"/>
      <w:divBdr>
        <w:top w:val="none" w:sz="0" w:space="0" w:color="auto"/>
        <w:left w:val="none" w:sz="0" w:space="0" w:color="auto"/>
        <w:bottom w:val="none" w:sz="0" w:space="0" w:color="auto"/>
        <w:right w:val="none" w:sz="0" w:space="0" w:color="auto"/>
      </w:divBdr>
    </w:div>
    <w:div w:id="2114468398">
      <w:bodyDiv w:val="1"/>
      <w:marLeft w:val="0"/>
      <w:marRight w:val="0"/>
      <w:marTop w:val="0"/>
      <w:marBottom w:val="0"/>
      <w:divBdr>
        <w:top w:val="none" w:sz="0" w:space="0" w:color="auto"/>
        <w:left w:val="none" w:sz="0" w:space="0" w:color="auto"/>
        <w:bottom w:val="none" w:sz="0" w:space="0" w:color="auto"/>
        <w:right w:val="none" w:sz="0" w:space="0" w:color="auto"/>
      </w:divBdr>
      <w:divsChild>
        <w:div w:id="225264901">
          <w:marLeft w:val="87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sdpln_sp.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C2B266-0832-455B-815D-36AA8F75820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EAAD575-7B31-4971-A433-72AE3E7E917C}">
      <dgm:prSet phldrT="[Text]"/>
      <dgm:spPr/>
      <dgm:t>
        <a:bodyPr/>
        <a:lstStyle/>
        <a:p>
          <a:r>
            <a:rPr lang="en-US"/>
            <a:t>Team Lead: Nguyễn Minh Trí</a:t>
          </a:r>
        </a:p>
      </dgm:t>
    </dgm:pt>
    <dgm:pt modelId="{E041E444-1868-4A03-BB31-BF376919F478}" type="parTrans" cxnId="{7C12F9CB-7C4E-4B91-9654-2DA93550073C}">
      <dgm:prSet/>
      <dgm:spPr/>
      <dgm:t>
        <a:bodyPr/>
        <a:lstStyle/>
        <a:p>
          <a:endParaRPr lang="en-US"/>
        </a:p>
      </dgm:t>
    </dgm:pt>
    <dgm:pt modelId="{7456659D-7205-464B-948C-4796C8AEEBDD}" type="sibTrans" cxnId="{7C12F9CB-7C4E-4B91-9654-2DA93550073C}">
      <dgm:prSet/>
      <dgm:spPr/>
      <dgm:t>
        <a:bodyPr/>
        <a:lstStyle/>
        <a:p>
          <a:endParaRPr lang="en-US"/>
        </a:p>
      </dgm:t>
    </dgm:pt>
    <dgm:pt modelId="{EFE09C88-D3CF-41A9-A2CB-992E999D721F}">
      <dgm:prSet phldrT="[Text]"/>
      <dgm:spPr/>
      <dgm:t>
        <a:bodyPr/>
        <a:lstStyle/>
        <a:p>
          <a:r>
            <a:rPr lang="en-US"/>
            <a:t>Developer: Nguyễn Minh Trí, Nguyễn Hoàng Vinh, Khúc Xuân Trường, Nguyễn Thành Long</a:t>
          </a:r>
        </a:p>
      </dgm:t>
    </dgm:pt>
    <dgm:pt modelId="{E977EEB0-AA17-4C07-A376-D7B3FDEBCA08}" type="parTrans" cxnId="{88844F2B-7586-4225-917C-067FE0F1C502}">
      <dgm:prSet/>
      <dgm:spPr/>
      <dgm:t>
        <a:bodyPr/>
        <a:lstStyle/>
        <a:p>
          <a:endParaRPr lang="en-US"/>
        </a:p>
      </dgm:t>
    </dgm:pt>
    <dgm:pt modelId="{9AE73E97-A540-42C5-90D7-BC77BFB1B5E3}" type="sibTrans" cxnId="{88844F2B-7586-4225-917C-067FE0F1C502}">
      <dgm:prSet/>
      <dgm:spPr/>
      <dgm:t>
        <a:bodyPr/>
        <a:lstStyle/>
        <a:p>
          <a:endParaRPr lang="en-US"/>
        </a:p>
      </dgm:t>
    </dgm:pt>
    <dgm:pt modelId="{633BEF0A-3F0B-4FD4-AA4E-69C26CB839F3}">
      <dgm:prSet phldrT="[Text]"/>
      <dgm:spPr/>
      <dgm:t>
        <a:bodyPr/>
        <a:lstStyle/>
        <a:p>
          <a:r>
            <a:rPr lang="en-US"/>
            <a:t>Business Analyst: Khúc Xuân Trường</a:t>
          </a:r>
        </a:p>
      </dgm:t>
    </dgm:pt>
    <dgm:pt modelId="{02615C3B-FB80-45E3-A998-3E4280BA4A2E}" type="parTrans" cxnId="{DFF2C8C7-4E4B-412A-B14D-B7B1E1B579FD}">
      <dgm:prSet/>
      <dgm:spPr/>
      <dgm:t>
        <a:bodyPr/>
        <a:lstStyle/>
        <a:p>
          <a:endParaRPr lang="en-US"/>
        </a:p>
      </dgm:t>
    </dgm:pt>
    <dgm:pt modelId="{DF04D97C-7E9D-48BC-9917-40114744B0E9}" type="sibTrans" cxnId="{DFF2C8C7-4E4B-412A-B14D-B7B1E1B579FD}">
      <dgm:prSet/>
      <dgm:spPr/>
      <dgm:t>
        <a:bodyPr/>
        <a:lstStyle/>
        <a:p>
          <a:endParaRPr lang="en-US"/>
        </a:p>
      </dgm:t>
    </dgm:pt>
    <dgm:pt modelId="{50679DC1-86F5-4983-BF2E-F644154465FB}">
      <dgm:prSet phldrT="[Text]"/>
      <dgm:spPr/>
      <dgm:t>
        <a:bodyPr/>
        <a:lstStyle/>
        <a:p>
          <a:r>
            <a:rPr lang="en-US"/>
            <a:t>Tester: Nguyễn Hoàng Vinh, Nguyễn Minh Trí</a:t>
          </a:r>
        </a:p>
      </dgm:t>
    </dgm:pt>
    <dgm:pt modelId="{81295C6F-BB5D-493D-AA2F-A8559145DCF8}" type="parTrans" cxnId="{8979E481-6014-431C-BBA5-4ADE550AEB0D}">
      <dgm:prSet/>
      <dgm:spPr/>
      <dgm:t>
        <a:bodyPr/>
        <a:lstStyle/>
        <a:p>
          <a:endParaRPr lang="en-US"/>
        </a:p>
      </dgm:t>
    </dgm:pt>
    <dgm:pt modelId="{266B5CA6-CAFD-45C8-AB71-BD8C82B53C09}" type="sibTrans" cxnId="{8979E481-6014-431C-BBA5-4ADE550AEB0D}">
      <dgm:prSet/>
      <dgm:spPr/>
      <dgm:t>
        <a:bodyPr/>
        <a:lstStyle/>
        <a:p>
          <a:endParaRPr lang="en-US"/>
        </a:p>
      </dgm:t>
    </dgm:pt>
    <dgm:pt modelId="{CD87160B-2C3B-47F4-BF53-F715360FD953}">
      <dgm:prSet phldrT="[Text]"/>
      <dgm:spPr/>
      <dgm:t>
        <a:bodyPr/>
        <a:lstStyle/>
        <a:p>
          <a:r>
            <a:rPr lang="en-US"/>
            <a:t>Designer: Nguyễn Thành Long, Khúc Xuân Trường</a:t>
          </a:r>
        </a:p>
      </dgm:t>
    </dgm:pt>
    <dgm:pt modelId="{F84F38C7-45E6-4F5C-844B-3275E8AAEAA0}" type="parTrans" cxnId="{4972E4D7-76F6-4891-9823-398CB23D3711}">
      <dgm:prSet/>
      <dgm:spPr/>
      <dgm:t>
        <a:bodyPr/>
        <a:lstStyle/>
        <a:p>
          <a:endParaRPr lang="en-US"/>
        </a:p>
      </dgm:t>
    </dgm:pt>
    <dgm:pt modelId="{4522E431-375B-464D-8E98-F807BAA98ECA}" type="sibTrans" cxnId="{4972E4D7-76F6-4891-9823-398CB23D3711}">
      <dgm:prSet/>
      <dgm:spPr/>
      <dgm:t>
        <a:bodyPr/>
        <a:lstStyle/>
        <a:p>
          <a:endParaRPr lang="en-US"/>
        </a:p>
      </dgm:t>
    </dgm:pt>
    <dgm:pt modelId="{94C29E6B-0213-45A5-9CF8-70DA0B40B5A1}" type="pres">
      <dgm:prSet presAssocID="{13C2B266-0832-455B-815D-36AA8F75820A}" presName="hierChild1" presStyleCnt="0">
        <dgm:presLayoutVars>
          <dgm:orgChart val="1"/>
          <dgm:chPref val="1"/>
          <dgm:dir/>
          <dgm:animOne val="branch"/>
          <dgm:animLvl val="lvl"/>
          <dgm:resizeHandles/>
        </dgm:presLayoutVars>
      </dgm:prSet>
      <dgm:spPr/>
    </dgm:pt>
    <dgm:pt modelId="{157B0E89-5BDC-4B40-91F0-4A12F96CBF2B}" type="pres">
      <dgm:prSet presAssocID="{EEAAD575-7B31-4971-A433-72AE3E7E917C}" presName="hierRoot1" presStyleCnt="0">
        <dgm:presLayoutVars>
          <dgm:hierBranch val="init"/>
        </dgm:presLayoutVars>
      </dgm:prSet>
      <dgm:spPr/>
    </dgm:pt>
    <dgm:pt modelId="{E268D2DE-62C4-4FA7-B6F6-B977D53DCE3A}" type="pres">
      <dgm:prSet presAssocID="{EEAAD575-7B31-4971-A433-72AE3E7E917C}" presName="rootComposite1" presStyleCnt="0"/>
      <dgm:spPr/>
    </dgm:pt>
    <dgm:pt modelId="{D74AC025-4850-4064-B0F8-EE483081AFE9}" type="pres">
      <dgm:prSet presAssocID="{EEAAD575-7B31-4971-A433-72AE3E7E917C}" presName="rootText1" presStyleLbl="node0" presStyleIdx="0" presStyleCnt="1">
        <dgm:presLayoutVars>
          <dgm:chPref val="3"/>
        </dgm:presLayoutVars>
      </dgm:prSet>
      <dgm:spPr/>
    </dgm:pt>
    <dgm:pt modelId="{BB57E2B5-64C4-45B0-9989-950A800D0ED5}" type="pres">
      <dgm:prSet presAssocID="{EEAAD575-7B31-4971-A433-72AE3E7E917C}" presName="rootConnector1" presStyleLbl="node1" presStyleIdx="0" presStyleCnt="0"/>
      <dgm:spPr/>
    </dgm:pt>
    <dgm:pt modelId="{8F1518CD-B5AD-4A0A-AD26-74F968BC76E1}" type="pres">
      <dgm:prSet presAssocID="{EEAAD575-7B31-4971-A433-72AE3E7E917C}" presName="hierChild2" presStyleCnt="0"/>
      <dgm:spPr/>
    </dgm:pt>
    <dgm:pt modelId="{07225FC8-1613-400D-A2AE-F12D6A250A15}" type="pres">
      <dgm:prSet presAssocID="{E977EEB0-AA17-4C07-A376-D7B3FDEBCA08}" presName="Name37" presStyleLbl="parChTrans1D2" presStyleIdx="0" presStyleCnt="4"/>
      <dgm:spPr/>
    </dgm:pt>
    <dgm:pt modelId="{1E7B8734-A681-4E45-AC4A-304F7353872D}" type="pres">
      <dgm:prSet presAssocID="{EFE09C88-D3CF-41A9-A2CB-992E999D721F}" presName="hierRoot2" presStyleCnt="0">
        <dgm:presLayoutVars>
          <dgm:hierBranch val="init"/>
        </dgm:presLayoutVars>
      </dgm:prSet>
      <dgm:spPr/>
    </dgm:pt>
    <dgm:pt modelId="{AEDA2630-0861-45BD-B228-E4B3463CFF34}" type="pres">
      <dgm:prSet presAssocID="{EFE09C88-D3CF-41A9-A2CB-992E999D721F}" presName="rootComposite" presStyleCnt="0"/>
      <dgm:spPr/>
    </dgm:pt>
    <dgm:pt modelId="{2C8DA449-6A39-4427-BD10-384E53D11287}" type="pres">
      <dgm:prSet presAssocID="{EFE09C88-D3CF-41A9-A2CB-992E999D721F}" presName="rootText" presStyleLbl="node2" presStyleIdx="0" presStyleCnt="4">
        <dgm:presLayoutVars>
          <dgm:chPref val="3"/>
        </dgm:presLayoutVars>
      </dgm:prSet>
      <dgm:spPr/>
    </dgm:pt>
    <dgm:pt modelId="{AB459C0D-5795-459F-B6EA-6F154CAB6317}" type="pres">
      <dgm:prSet presAssocID="{EFE09C88-D3CF-41A9-A2CB-992E999D721F}" presName="rootConnector" presStyleLbl="node2" presStyleIdx="0" presStyleCnt="4"/>
      <dgm:spPr/>
    </dgm:pt>
    <dgm:pt modelId="{DC52927A-F49D-421E-BFDF-C805AE38C050}" type="pres">
      <dgm:prSet presAssocID="{EFE09C88-D3CF-41A9-A2CB-992E999D721F}" presName="hierChild4" presStyleCnt="0"/>
      <dgm:spPr/>
    </dgm:pt>
    <dgm:pt modelId="{95C20F6B-8882-40A3-8BEE-59C4956F6669}" type="pres">
      <dgm:prSet presAssocID="{EFE09C88-D3CF-41A9-A2CB-992E999D721F}" presName="hierChild5" presStyleCnt="0"/>
      <dgm:spPr/>
    </dgm:pt>
    <dgm:pt modelId="{E7C6AC64-4921-4508-89F5-906D8C31D3F8}" type="pres">
      <dgm:prSet presAssocID="{02615C3B-FB80-45E3-A998-3E4280BA4A2E}" presName="Name37" presStyleLbl="parChTrans1D2" presStyleIdx="1" presStyleCnt="4"/>
      <dgm:spPr/>
    </dgm:pt>
    <dgm:pt modelId="{0FFD5578-645C-4EE8-BB63-8C09C33E7010}" type="pres">
      <dgm:prSet presAssocID="{633BEF0A-3F0B-4FD4-AA4E-69C26CB839F3}" presName="hierRoot2" presStyleCnt="0">
        <dgm:presLayoutVars>
          <dgm:hierBranch val="init"/>
        </dgm:presLayoutVars>
      </dgm:prSet>
      <dgm:spPr/>
    </dgm:pt>
    <dgm:pt modelId="{54ABA509-013C-4B1E-8270-2662FE0DF77F}" type="pres">
      <dgm:prSet presAssocID="{633BEF0A-3F0B-4FD4-AA4E-69C26CB839F3}" presName="rootComposite" presStyleCnt="0"/>
      <dgm:spPr/>
    </dgm:pt>
    <dgm:pt modelId="{FCB4F10E-495A-4EA3-AB8F-87418CE8D986}" type="pres">
      <dgm:prSet presAssocID="{633BEF0A-3F0B-4FD4-AA4E-69C26CB839F3}" presName="rootText" presStyleLbl="node2" presStyleIdx="1" presStyleCnt="4">
        <dgm:presLayoutVars>
          <dgm:chPref val="3"/>
        </dgm:presLayoutVars>
      </dgm:prSet>
      <dgm:spPr/>
    </dgm:pt>
    <dgm:pt modelId="{50EC973B-92C0-4606-B1FC-B3585F3470F6}" type="pres">
      <dgm:prSet presAssocID="{633BEF0A-3F0B-4FD4-AA4E-69C26CB839F3}" presName="rootConnector" presStyleLbl="node2" presStyleIdx="1" presStyleCnt="4"/>
      <dgm:spPr/>
    </dgm:pt>
    <dgm:pt modelId="{174DD87D-72F7-49D5-BB02-FAB2E49A96E0}" type="pres">
      <dgm:prSet presAssocID="{633BEF0A-3F0B-4FD4-AA4E-69C26CB839F3}" presName="hierChild4" presStyleCnt="0"/>
      <dgm:spPr/>
    </dgm:pt>
    <dgm:pt modelId="{7AFFC37F-C8AA-463F-9681-729BA8E07722}" type="pres">
      <dgm:prSet presAssocID="{633BEF0A-3F0B-4FD4-AA4E-69C26CB839F3}" presName="hierChild5" presStyleCnt="0"/>
      <dgm:spPr/>
    </dgm:pt>
    <dgm:pt modelId="{01FD4BD1-5982-4E24-AD2F-92F5B7557FE5}" type="pres">
      <dgm:prSet presAssocID="{81295C6F-BB5D-493D-AA2F-A8559145DCF8}" presName="Name37" presStyleLbl="parChTrans1D2" presStyleIdx="2" presStyleCnt="4"/>
      <dgm:spPr/>
    </dgm:pt>
    <dgm:pt modelId="{B5FF1BFD-6743-4A7B-B08B-DDB1DE4F7D0A}" type="pres">
      <dgm:prSet presAssocID="{50679DC1-86F5-4983-BF2E-F644154465FB}" presName="hierRoot2" presStyleCnt="0">
        <dgm:presLayoutVars>
          <dgm:hierBranch val="init"/>
        </dgm:presLayoutVars>
      </dgm:prSet>
      <dgm:spPr/>
    </dgm:pt>
    <dgm:pt modelId="{3CA95B36-0C22-4BD3-A663-CBBE52738462}" type="pres">
      <dgm:prSet presAssocID="{50679DC1-86F5-4983-BF2E-F644154465FB}" presName="rootComposite" presStyleCnt="0"/>
      <dgm:spPr/>
    </dgm:pt>
    <dgm:pt modelId="{C6E6A924-81D4-49B3-B84A-085270A87EA7}" type="pres">
      <dgm:prSet presAssocID="{50679DC1-86F5-4983-BF2E-F644154465FB}" presName="rootText" presStyleLbl="node2" presStyleIdx="2" presStyleCnt="4">
        <dgm:presLayoutVars>
          <dgm:chPref val="3"/>
        </dgm:presLayoutVars>
      </dgm:prSet>
      <dgm:spPr/>
    </dgm:pt>
    <dgm:pt modelId="{FDE3E566-4D11-48A9-A443-AD833E925797}" type="pres">
      <dgm:prSet presAssocID="{50679DC1-86F5-4983-BF2E-F644154465FB}" presName="rootConnector" presStyleLbl="node2" presStyleIdx="2" presStyleCnt="4"/>
      <dgm:spPr/>
    </dgm:pt>
    <dgm:pt modelId="{4D983BC7-4D81-44CC-8F93-03CC21EBD288}" type="pres">
      <dgm:prSet presAssocID="{50679DC1-86F5-4983-BF2E-F644154465FB}" presName="hierChild4" presStyleCnt="0"/>
      <dgm:spPr/>
    </dgm:pt>
    <dgm:pt modelId="{67988559-0728-4AF7-A3D3-F5DEADE7E0F2}" type="pres">
      <dgm:prSet presAssocID="{50679DC1-86F5-4983-BF2E-F644154465FB}" presName="hierChild5" presStyleCnt="0"/>
      <dgm:spPr/>
    </dgm:pt>
    <dgm:pt modelId="{4FB036FB-144F-48E0-9A7B-57F4B70D14A5}" type="pres">
      <dgm:prSet presAssocID="{F84F38C7-45E6-4F5C-844B-3275E8AAEAA0}" presName="Name37" presStyleLbl="parChTrans1D2" presStyleIdx="3" presStyleCnt="4"/>
      <dgm:spPr/>
    </dgm:pt>
    <dgm:pt modelId="{00A94821-D276-46CD-9EA9-8F99BDC2D683}" type="pres">
      <dgm:prSet presAssocID="{CD87160B-2C3B-47F4-BF53-F715360FD953}" presName="hierRoot2" presStyleCnt="0">
        <dgm:presLayoutVars>
          <dgm:hierBranch val="init"/>
        </dgm:presLayoutVars>
      </dgm:prSet>
      <dgm:spPr/>
    </dgm:pt>
    <dgm:pt modelId="{1E9CFC00-AC85-4F88-BAD4-538D0A6B122D}" type="pres">
      <dgm:prSet presAssocID="{CD87160B-2C3B-47F4-BF53-F715360FD953}" presName="rootComposite" presStyleCnt="0"/>
      <dgm:spPr/>
    </dgm:pt>
    <dgm:pt modelId="{BE466F73-97FD-48F7-B60E-6C98B02E0C3D}" type="pres">
      <dgm:prSet presAssocID="{CD87160B-2C3B-47F4-BF53-F715360FD953}" presName="rootText" presStyleLbl="node2" presStyleIdx="3" presStyleCnt="4">
        <dgm:presLayoutVars>
          <dgm:chPref val="3"/>
        </dgm:presLayoutVars>
      </dgm:prSet>
      <dgm:spPr/>
    </dgm:pt>
    <dgm:pt modelId="{C7BA6232-57FC-4748-B7B3-58C5BC1D83A3}" type="pres">
      <dgm:prSet presAssocID="{CD87160B-2C3B-47F4-BF53-F715360FD953}" presName="rootConnector" presStyleLbl="node2" presStyleIdx="3" presStyleCnt="4"/>
      <dgm:spPr/>
    </dgm:pt>
    <dgm:pt modelId="{2974DAC6-7233-442E-829E-7F0D7B09797F}" type="pres">
      <dgm:prSet presAssocID="{CD87160B-2C3B-47F4-BF53-F715360FD953}" presName="hierChild4" presStyleCnt="0"/>
      <dgm:spPr/>
    </dgm:pt>
    <dgm:pt modelId="{468D9B46-DCF3-4988-906E-5117C7B4D3DD}" type="pres">
      <dgm:prSet presAssocID="{CD87160B-2C3B-47F4-BF53-F715360FD953}" presName="hierChild5" presStyleCnt="0"/>
      <dgm:spPr/>
    </dgm:pt>
    <dgm:pt modelId="{5222B204-FC51-4A3B-9471-7885FDBAC427}" type="pres">
      <dgm:prSet presAssocID="{EEAAD575-7B31-4971-A433-72AE3E7E917C}" presName="hierChild3" presStyleCnt="0"/>
      <dgm:spPr/>
    </dgm:pt>
  </dgm:ptLst>
  <dgm:cxnLst>
    <dgm:cxn modelId="{8DE3430B-F486-45F3-93F6-69DBFA3F4638}" type="presOf" srcId="{CD87160B-2C3B-47F4-BF53-F715360FD953}" destId="{BE466F73-97FD-48F7-B60E-6C98B02E0C3D}" srcOrd="0" destOrd="0" presId="urn:microsoft.com/office/officeart/2005/8/layout/orgChart1"/>
    <dgm:cxn modelId="{AB3DF612-BE90-6A4A-8B55-FB1DC03DA9CA}" type="presOf" srcId="{633BEF0A-3F0B-4FD4-AA4E-69C26CB839F3}" destId="{FCB4F10E-495A-4EA3-AB8F-87418CE8D986}" srcOrd="0" destOrd="0" presId="urn:microsoft.com/office/officeart/2005/8/layout/orgChart1"/>
    <dgm:cxn modelId="{C158D927-B652-9340-A37C-D0A0D247126E}" type="presOf" srcId="{13C2B266-0832-455B-815D-36AA8F75820A}" destId="{94C29E6B-0213-45A5-9CF8-70DA0B40B5A1}" srcOrd="0" destOrd="0" presId="urn:microsoft.com/office/officeart/2005/8/layout/orgChart1"/>
    <dgm:cxn modelId="{88844F2B-7586-4225-917C-067FE0F1C502}" srcId="{EEAAD575-7B31-4971-A433-72AE3E7E917C}" destId="{EFE09C88-D3CF-41A9-A2CB-992E999D721F}" srcOrd="0" destOrd="0" parTransId="{E977EEB0-AA17-4C07-A376-D7B3FDEBCA08}" sibTransId="{9AE73E97-A540-42C5-90D7-BC77BFB1B5E3}"/>
    <dgm:cxn modelId="{2A62C836-0E61-874A-B45D-EA7C97A8A07A}" type="presOf" srcId="{E977EEB0-AA17-4C07-A376-D7B3FDEBCA08}" destId="{07225FC8-1613-400D-A2AE-F12D6A250A15}" srcOrd="0" destOrd="0" presId="urn:microsoft.com/office/officeart/2005/8/layout/orgChart1"/>
    <dgm:cxn modelId="{4AE10664-CF2C-A34D-B363-1D325A6C8EDA}" type="presOf" srcId="{02615C3B-FB80-45E3-A998-3E4280BA4A2E}" destId="{E7C6AC64-4921-4508-89F5-906D8C31D3F8}" srcOrd="0" destOrd="0" presId="urn:microsoft.com/office/officeart/2005/8/layout/orgChart1"/>
    <dgm:cxn modelId="{6C84EF47-1C17-4259-9AC1-105A576E9796}" type="presOf" srcId="{F84F38C7-45E6-4F5C-844B-3275E8AAEAA0}" destId="{4FB036FB-144F-48E0-9A7B-57F4B70D14A5}" srcOrd="0" destOrd="0" presId="urn:microsoft.com/office/officeart/2005/8/layout/orgChart1"/>
    <dgm:cxn modelId="{32671252-7D50-0941-9916-CF028FE7BBEF}" type="presOf" srcId="{EEAAD575-7B31-4971-A433-72AE3E7E917C}" destId="{D74AC025-4850-4064-B0F8-EE483081AFE9}" srcOrd="0" destOrd="0" presId="urn:microsoft.com/office/officeart/2005/8/layout/orgChart1"/>
    <dgm:cxn modelId="{EC13A354-F114-1848-8EE8-3D14A08FCBE8}" type="presOf" srcId="{50679DC1-86F5-4983-BF2E-F644154465FB}" destId="{FDE3E566-4D11-48A9-A443-AD833E925797}" srcOrd="1" destOrd="0" presId="urn:microsoft.com/office/officeart/2005/8/layout/orgChart1"/>
    <dgm:cxn modelId="{17B18979-9478-E145-A0DA-240B9FAD05C0}" type="presOf" srcId="{EFE09C88-D3CF-41A9-A2CB-992E999D721F}" destId="{AB459C0D-5795-459F-B6EA-6F154CAB6317}" srcOrd="1" destOrd="0" presId="urn:microsoft.com/office/officeart/2005/8/layout/orgChart1"/>
    <dgm:cxn modelId="{500CDE7E-BC38-7F40-803F-954B8EFF1900}" type="presOf" srcId="{50679DC1-86F5-4983-BF2E-F644154465FB}" destId="{C6E6A924-81D4-49B3-B84A-085270A87EA7}" srcOrd="0" destOrd="0" presId="urn:microsoft.com/office/officeart/2005/8/layout/orgChart1"/>
    <dgm:cxn modelId="{8979E481-6014-431C-BBA5-4ADE550AEB0D}" srcId="{EEAAD575-7B31-4971-A433-72AE3E7E917C}" destId="{50679DC1-86F5-4983-BF2E-F644154465FB}" srcOrd="2" destOrd="0" parTransId="{81295C6F-BB5D-493D-AA2F-A8559145DCF8}" sibTransId="{266B5CA6-CAFD-45C8-AB71-BD8C82B53C09}"/>
    <dgm:cxn modelId="{73E31E83-31A6-47A2-A755-E805AEA83764}" type="presOf" srcId="{CD87160B-2C3B-47F4-BF53-F715360FD953}" destId="{C7BA6232-57FC-4748-B7B3-58C5BC1D83A3}" srcOrd="1" destOrd="0" presId="urn:microsoft.com/office/officeart/2005/8/layout/orgChart1"/>
    <dgm:cxn modelId="{E1E16398-DB37-D247-BAD4-DA9171307F9A}" type="presOf" srcId="{EFE09C88-D3CF-41A9-A2CB-992E999D721F}" destId="{2C8DA449-6A39-4427-BD10-384E53D11287}" srcOrd="0" destOrd="0" presId="urn:microsoft.com/office/officeart/2005/8/layout/orgChart1"/>
    <dgm:cxn modelId="{4857CAA3-69D0-974C-BA71-F68EEB4A1AA9}" type="presOf" srcId="{633BEF0A-3F0B-4FD4-AA4E-69C26CB839F3}" destId="{50EC973B-92C0-4606-B1FC-B3585F3470F6}" srcOrd="1" destOrd="0" presId="urn:microsoft.com/office/officeart/2005/8/layout/orgChart1"/>
    <dgm:cxn modelId="{DFF2C8C7-4E4B-412A-B14D-B7B1E1B579FD}" srcId="{EEAAD575-7B31-4971-A433-72AE3E7E917C}" destId="{633BEF0A-3F0B-4FD4-AA4E-69C26CB839F3}" srcOrd="1" destOrd="0" parTransId="{02615C3B-FB80-45E3-A998-3E4280BA4A2E}" sibTransId="{DF04D97C-7E9D-48BC-9917-40114744B0E9}"/>
    <dgm:cxn modelId="{7C12F9CB-7C4E-4B91-9654-2DA93550073C}" srcId="{13C2B266-0832-455B-815D-36AA8F75820A}" destId="{EEAAD575-7B31-4971-A433-72AE3E7E917C}" srcOrd="0" destOrd="0" parTransId="{E041E444-1868-4A03-BB31-BF376919F478}" sibTransId="{7456659D-7205-464B-948C-4796C8AEEBDD}"/>
    <dgm:cxn modelId="{4972E4D7-76F6-4891-9823-398CB23D3711}" srcId="{EEAAD575-7B31-4971-A433-72AE3E7E917C}" destId="{CD87160B-2C3B-47F4-BF53-F715360FD953}" srcOrd="3" destOrd="0" parTransId="{F84F38C7-45E6-4F5C-844B-3275E8AAEAA0}" sibTransId="{4522E431-375B-464D-8E98-F807BAA98ECA}"/>
    <dgm:cxn modelId="{F6F241DE-93BE-9C4D-9981-89564963BB21}" type="presOf" srcId="{EEAAD575-7B31-4971-A433-72AE3E7E917C}" destId="{BB57E2B5-64C4-45B0-9989-950A800D0ED5}" srcOrd="1" destOrd="0" presId="urn:microsoft.com/office/officeart/2005/8/layout/orgChart1"/>
    <dgm:cxn modelId="{ABF34DF4-2302-254C-A50A-CFC9A7FB3D1D}" type="presOf" srcId="{81295C6F-BB5D-493D-AA2F-A8559145DCF8}" destId="{01FD4BD1-5982-4E24-AD2F-92F5B7557FE5}" srcOrd="0" destOrd="0" presId="urn:microsoft.com/office/officeart/2005/8/layout/orgChart1"/>
    <dgm:cxn modelId="{7799AE07-ED84-0F4C-B034-C2DF968E998C}" type="presParOf" srcId="{94C29E6B-0213-45A5-9CF8-70DA0B40B5A1}" destId="{157B0E89-5BDC-4B40-91F0-4A12F96CBF2B}" srcOrd="0" destOrd="0" presId="urn:microsoft.com/office/officeart/2005/8/layout/orgChart1"/>
    <dgm:cxn modelId="{D45A559B-F753-F74D-A74C-97824E2B14F3}" type="presParOf" srcId="{157B0E89-5BDC-4B40-91F0-4A12F96CBF2B}" destId="{E268D2DE-62C4-4FA7-B6F6-B977D53DCE3A}" srcOrd="0" destOrd="0" presId="urn:microsoft.com/office/officeart/2005/8/layout/orgChart1"/>
    <dgm:cxn modelId="{8F829498-E246-2140-8C24-6A3F971E15A3}" type="presParOf" srcId="{E268D2DE-62C4-4FA7-B6F6-B977D53DCE3A}" destId="{D74AC025-4850-4064-B0F8-EE483081AFE9}" srcOrd="0" destOrd="0" presId="urn:microsoft.com/office/officeart/2005/8/layout/orgChart1"/>
    <dgm:cxn modelId="{A2E60278-06F2-F541-A653-96871E9BFB5C}" type="presParOf" srcId="{E268D2DE-62C4-4FA7-B6F6-B977D53DCE3A}" destId="{BB57E2B5-64C4-45B0-9989-950A800D0ED5}" srcOrd="1" destOrd="0" presId="urn:microsoft.com/office/officeart/2005/8/layout/orgChart1"/>
    <dgm:cxn modelId="{A24ECBCD-BB37-C340-976E-7B77A6A6B5EC}" type="presParOf" srcId="{157B0E89-5BDC-4B40-91F0-4A12F96CBF2B}" destId="{8F1518CD-B5AD-4A0A-AD26-74F968BC76E1}" srcOrd="1" destOrd="0" presId="urn:microsoft.com/office/officeart/2005/8/layout/orgChart1"/>
    <dgm:cxn modelId="{5DB6613C-532E-244E-9003-F10D094CE2B5}" type="presParOf" srcId="{8F1518CD-B5AD-4A0A-AD26-74F968BC76E1}" destId="{07225FC8-1613-400D-A2AE-F12D6A250A15}" srcOrd="0" destOrd="0" presId="urn:microsoft.com/office/officeart/2005/8/layout/orgChart1"/>
    <dgm:cxn modelId="{BED5CB1F-DB91-9E47-80E2-A2E4769CBED5}" type="presParOf" srcId="{8F1518CD-B5AD-4A0A-AD26-74F968BC76E1}" destId="{1E7B8734-A681-4E45-AC4A-304F7353872D}" srcOrd="1" destOrd="0" presId="urn:microsoft.com/office/officeart/2005/8/layout/orgChart1"/>
    <dgm:cxn modelId="{D87138CA-D5B0-BC45-8935-917430FA84C5}" type="presParOf" srcId="{1E7B8734-A681-4E45-AC4A-304F7353872D}" destId="{AEDA2630-0861-45BD-B228-E4B3463CFF34}" srcOrd="0" destOrd="0" presId="urn:microsoft.com/office/officeart/2005/8/layout/orgChart1"/>
    <dgm:cxn modelId="{47EB382A-1522-314B-9D95-BA16A8C63BFC}" type="presParOf" srcId="{AEDA2630-0861-45BD-B228-E4B3463CFF34}" destId="{2C8DA449-6A39-4427-BD10-384E53D11287}" srcOrd="0" destOrd="0" presId="urn:microsoft.com/office/officeart/2005/8/layout/orgChart1"/>
    <dgm:cxn modelId="{6D550392-05D2-B94E-8644-8B64524E8664}" type="presParOf" srcId="{AEDA2630-0861-45BD-B228-E4B3463CFF34}" destId="{AB459C0D-5795-459F-B6EA-6F154CAB6317}" srcOrd="1" destOrd="0" presId="urn:microsoft.com/office/officeart/2005/8/layout/orgChart1"/>
    <dgm:cxn modelId="{E3560B75-EA5B-574D-AD28-3BB2281DF068}" type="presParOf" srcId="{1E7B8734-A681-4E45-AC4A-304F7353872D}" destId="{DC52927A-F49D-421E-BFDF-C805AE38C050}" srcOrd="1" destOrd="0" presId="urn:microsoft.com/office/officeart/2005/8/layout/orgChart1"/>
    <dgm:cxn modelId="{9DC6AF05-A75E-FB4E-8888-D2ED65A76676}" type="presParOf" srcId="{1E7B8734-A681-4E45-AC4A-304F7353872D}" destId="{95C20F6B-8882-40A3-8BEE-59C4956F6669}" srcOrd="2" destOrd="0" presId="urn:microsoft.com/office/officeart/2005/8/layout/orgChart1"/>
    <dgm:cxn modelId="{20C4879F-2AC1-6B44-987E-F8C14D3E8F71}" type="presParOf" srcId="{8F1518CD-B5AD-4A0A-AD26-74F968BC76E1}" destId="{E7C6AC64-4921-4508-89F5-906D8C31D3F8}" srcOrd="2" destOrd="0" presId="urn:microsoft.com/office/officeart/2005/8/layout/orgChart1"/>
    <dgm:cxn modelId="{45540D32-F46D-F54F-8286-1C060D94DA54}" type="presParOf" srcId="{8F1518CD-B5AD-4A0A-AD26-74F968BC76E1}" destId="{0FFD5578-645C-4EE8-BB63-8C09C33E7010}" srcOrd="3" destOrd="0" presId="urn:microsoft.com/office/officeart/2005/8/layout/orgChart1"/>
    <dgm:cxn modelId="{359751BB-8346-C644-9FBF-F7EE6986FF13}" type="presParOf" srcId="{0FFD5578-645C-4EE8-BB63-8C09C33E7010}" destId="{54ABA509-013C-4B1E-8270-2662FE0DF77F}" srcOrd="0" destOrd="0" presId="urn:microsoft.com/office/officeart/2005/8/layout/orgChart1"/>
    <dgm:cxn modelId="{DA3BC49F-ECB3-3247-816B-E4CF97EAEF78}" type="presParOf" srcId="{54ABA509-013C-4B1E-8270-2662FE0DF77F}" destId="{FCB4F10E-495A-4EA3-AB8F-87418CE8D986}" srcOrd="0" destOrd="0" presId="urn:microsoft.com/office/officeart/2005/8/layout/orgChart1"/>
    <dgm:cxn modelId="{1C404FF5-983C-EF4C-A372-6983BD615BAF}" type="presParOf" srcId="{54ABA509-013C-4B1E-8270-2662FE0DF77F}" destId="{50EC973B-92C0-4606-B1FC-B3585F3470F6}" srcOrd="1" destOrd="0" presId="urn:microsoft.com/office/officeart/2005/8/layout/orgChart1"/>
    <dgm:cxn modelId="{FC2990E8-87A6-3B4B-BE39-528320152A03}" type="presParOf" srcId="{0FFD5578-645C-4EE8-BB63-8C09C33E7010}" destId="{174DD87D-72F7-49D5-BB02-FAB2E49A96E0}" srcOrd="1" destOrd="0" presId="urn:microsoft.com/office/officeart/2005/8/layout/orgChart1"/>
    <dgm:cxn modelId="{B2D3F007-6CA5-5B49-813B-CF8DD9B82E89}" type="presParOf" srcId="{0FFD5578-645C-4EE8-BB63-8C09C33E7010}" destId="{7AFFC37F-C8AA-463F-9681-729BA8E07722}" srcOrd="2" destOrd="0" presId="urn:microsoft.com/office/officeart/2005/8/layout/orgChart1"/>
    <dgm:cxn modelId="{6066CB0C-B0EC-8143-A403-7DCCD75A26A9}" type="presParOf" srcId="{8F1518CD-B5AD-4A0A-AD26-74F968BC76E1}" destId="{01FD4BD1-5982-4E24-AD2F-92F5B7557FE5}" srcOrd="4" destOrd="0" presId="urn:microsoft.com/office/officeart/2005/8/layout/orgChart1"/>
    <dgm:cxn modelId="{B2F897B3-9A5F-7B42-9E2E-49B11F292B68}" type="presParOf" srcId="{8F1518CD-B5AD-4A0A-AD26-74F968BC76E1}" destId="{B5FF1BFD-6743-4A7B-B08B-DDB1DE4F7D0A}" srcOrd="5" destOrd="0" presId="urn:microsoft.com/office/officeart/2005/8/layout/orgChart1"/>
    <dgm:cxn modelId="{FB818592-6764-534C-B8D8-ABA953B81C34}" type="presParOf" srcId="{B5FF1BFD-6743-4A7B-B08B-DDB1DE4F7D0A}" destId="{3CA95B36-0C22-4BD3-A663-CBBE52738462}" srcOrd="0" destOrd="0" presId="urn:microsoft.com/office/officeart/2005/8/layout/orgChart1"/>
    <dgm:cxn modelId="{B906C325-73D5-E34A-B7F6-A692CFCC22C2}" type="presParOf" srcId="{3CA95B36-0C22-4BD3-A663-CBBE52738462}" destId="{C6E6A924-81D4-49B3-B84A-085270A87EA7}" srcOrd="0" destOrd="0" presId="urn:microsoft.com/office/officeart/2005/8/layout/orgChart1"/>
    <dgm:cxn modelId="{515146D5-959C-1443-92A9-3BD2FECAF48F}" type="presParOf" srcId="{3CA95B36-0C22-4BD3-A663-CBBE52738462}" destId="{FDE3E566-4D11-48A9-A443-AD833E925797}" srcOrd="1" destOrd="0" presId="urn:microsoft.com/office/officeart/2005/8/layout/orgChart1"/>
    <dgm:cxn modelId="{AB199CD1-7FC6-F544-8771-652AFB9B3F65}" type="presParOf" srcId="{B5FF1BFD-6743-4A7B-B08B-DDB1DE4F7D0A}" destId="{4D983BC7-4D81-44CC-8F93-03CC21EBD288}" srcOrd="1" destOrd="0" presId="urn:microsoft.com/office/officeart/2005/8/layout/orgChart1"/>
    <dgm:cxn modelId="{09E09D24-57C6-0B46-B02E-8ED90DC9F918}" type="presParOf" srcId="{B5FF1BFD-6743-4A7B-B08B-DDB1DE4F7D0A}" destId="{67988559-0728-4AF7-A3D3-F5DEADE7E0F2}" srcOrd="2" destOrd="0" presId="urn:microsoft.com/office/officeart/2005/8/layout/orgChart1"/>
    <dgm:cxn modelId="{16B96AD1-5FAC-4570-BA2D-895C4724ABF9}" type="presParOf" srcId="{8F1518CD-B5AD-4A0A-AD26-74F968BC76E1}" destId="{4FB036FB-144F-48E0-9A7B-57F4B70D14A5}" srcOrd="6" destOrd="0" presId="urn:microsoft.com/office/officeart/2005/8/layout/orgChart1"/>
    <dgm:cxn modelId="{80E287BB-F69F-4681-855D-AFDE2C8E5A49}" type="presParOf" srcId="{8F1518CD-B5AD-4A0A-AD26-74F968BC76E1}" destId="{00A94821-D276-46CD-9EA9-8F99BDC2D683}" srcOrd="7" destOrd="0" presId="urn:microsoft.com/office/officeart/2005/8/layout/orgChart1"/>
    <dgm:cxn modelId="{BDA13752-4EB0-4907-A06A-5F6FD540515B}" type="presParOf" srcId="{00A94821-D276-46CD-9EA9-8F99BDC2D683}" destId="{1E9CFC00-AC85-4F88-BAD4-538D0A6B122D}" srcOrd="0" destOrd="0" presId="urn:microsoft.com/office/officeart/2005/8/layout/orgChart1"/>
    <dgm:cxn modelId="{FA715766-B054-4CE6-91AE-7EC1D3BF8A3B}" type="presParOf" srcId="{1E9CFC00-AC85-4F88-BAD4-538D0A6B122D}" destId="{BE466F73-97FD-48F7-B60E-6C98B02E0C3D}" srcOrd="0" destOrd="0" presId="urn:microsoft.com/office/officeart/2005/8/layout/orgChart1"/>
    <dgm:cxn modelId="{01442221-F8E8-4CA9-9EDF-DF4459C08B2E}" type="presParOf" srcId="{1E9CFC00-AC85-4F88-BAD4-538D0A6B122D}" destId="{C7BA6232-57FC-4748-B7B3-58C5BC1D83A3}" srcOrd="1" destOrd="0" presId="urn:microsoft.com/office/officeart/2005/8/layout/orgChart1"/>
    <dgm:cxn modelId="{8C7E57AE-A349-4D51-BEC6-6CBAE7154464}" type="presParOf" srcId="{00A94821-D276-46CD-9EA9-8F99BDC2D683}" destId="{2974DAC6-7233-442E-829E-7F0D7B09797F}" srcOrd="1" destOrd="0" presId="urn:microsoft.com/office/officeart/2005/8/layout/orgChart1"/>
    <dgm:cxn modelId="{4DDFE018-571D-48DC-A56A-48BBD8115355}" type="presParOf" srcId="{00A94821-D276-46CD-9EA9-8F99BDC2D683}" destId="{468D9B46-DCF3-4988-906E-5117C7B4D3DD}" srcOrd="2" destOrd="0" presId="urn:microsoft.com/office/officeart/2005/8/layout/orgChart1"/>
    <dgm:cxn modelId="{86E5136B-8CF0-AD4B-A7F2-E64EB67DD3B3}" type="presParOf" srcId="{157B0E89-5BDC-4B40-91F0-4A12F96CBF2B}" destId="{5222B204-FC51-4A3B-9471-7885FDBAC427}"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036FB-144F-48E0-9A7B-57F4B70D14A5}">
      <dsp:nvSpPr>
        <dsp:cNvPr id="0" name=""/>
        <dsp:cNvSpPr/>
      </dsp:nvSpPr>
      <dsp:spPr>
        <a:xfrm>
          <a:off x="2415116" y="542505"/>
          <a:ext cx="1891534" cy="218855"/>
        </a:xfrm>
        <a:custGeom>
          <a:avLst/>
          <a:gdLst/>
          <a:ahLst/>
          <a:cxnLst/>
          <a:rect l="0" t="0" r="0" b="0"/>
          <a:pathLst>
            <a:path>
              <a:moveTo>
                <a:pt x="0" y="0"/>
              </a:moveTo>
              <a:lnTo>
                <a:pt x="0" y="109427"/>
              </a:lnTo>
              <a:lnTo>
                <a:pt x="1891534" y="109427"/>
              </a:lnTo>
              <a:lnTo>
                <a:pt x="1891534" y="2188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FD4BD1-5982-4E24-AD2F-92F5B7557FE5}">
      <dsp:nvSpPr>
        <dsp:cNvPr id="0" name=""/>
        <dsp:cNvSpPr/>
      </dsp:nvSpPr>
      <dsp:spPr>
        <a:xfrm>
          <a:off x="2415116" y="542505"/>
          <a:ext cx="630511" cy="218855"/>
        </a:xfrm>
        <a:custGeom>
          <a:avLst/>
          <a:gdLst/>
          <a:ahLst/>
          <a:cxnLst/>
          <a:rect l="0" t="0" r="0" b="0"/>
          <a:pathLst>
            <a:path>
              <a:moveTo>
                <a:pt x="0" y="0"/>
              </a:moveTo>
              <a:lnTo>
                <a:pt x="0" y="109427"/>
              </a:lnTo>
              <a:lnTo>
                <a:pt x="630511" y="109427"/>
              </a:lnTo>
              <a:lnTo>
                <a:pt x="630511" y="2188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C6AC64-4921-4508-89F5-906D8C31D3F8}">
      <dsp:nvSpPr>
        <dsp:cNvPr id="0" name=""/>
        <dsp:cNvSpPr/>
      </dsp:nvSpPr>
      <dsp:spPr>
        <a:xfrm>
          <a:off x="1784605" y="542505"/>
          <a:ext cx="630511" cy="218855"/>
        </a:xfrm>
        <a:custGeom>
          <a:avLst/>
          <a:gdLst/>
          <a:ahLst/>
          <a:cxnLst/>
          <a:rect l="0" t="0" r="0" b="0"/>
          <a:pathLst>
            <a:path>
              <a:moveTo>
                <a:pt x="630511" y="0"/>
              </a:moveTo>
              <a:lnTo>
                <a:pt x="630511" y="109427"/>
              </a:lnTo>
              <a:lnTo>
                <a:pt x="0" y="109427"/>
              </a:lnTo>
              <a:lnTo>
                <a:pt x="0" y="2188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225FC8-1613-400D-A2AE-F12D6A250A15}">
      <dsp:nvSpPr>
        <dsp:cNvPr id="0" name=""/>
        <dsp:cNvSpPr/>
      </dsp:nvSpPr>
      <dsp:spPr>
        <a:xfrm>
          <a:off x="523582" y="542505"/>
          <a:ext cx="1891534" cy="218855"/>
        </a:xfrm>
        <a:custGeom>
          <a:avLst/>
          <a:gdLst/>
          <a:ahLst/>
          <a:cxnLst/>
          <a:rect l="0" t="0" r="0" b="0"/>
          <a:pathLst>
            <a:path>
              <a:moveTo>
                <a:pt x="1891534" y="0"/>
              </a:moveTo>
              <a:lnTo>
                <a:pt x="1891534" y="109427"/>
              </a:lnTo>
              <a:lnTo>
                <a:pt x="0" y="109427"/>
              </a:lnTo>
              <a:lnTo>
                <a:pt x="0" y="2188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4AC025-4850-4064-B0F8-EE483081AFE9}">
      <dsp:nvSpPr>
        <dsp:cNvPr id="0" name=""/>
        <dsp:cNvSpPr/>
      </dsp:nvSpPr>
      <dsp:spPr>
        <a:xfrm>
          <a:off x="1894032" y="21421"/>
          <a:ext cx="1042167" cy="52108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Team Lead: Nguyễn Minh Trí</a:t>
          </a:r>
        </a:p>
      </dsp:txBody>
      <dsp:txXfrm>
        <a:off x="1894032" y="21421"/>
        <a:ext cx="1042167" cy="521083"/>
      </dsp:txXfrm>
    </dsp:sp>
    <dsp:sp modelId="{2C8DA449-6A39-4427-BD10-384E53D11287}">
      <dsp:nvSpPr>
        <dsp:cNvPr id="0" name=""/>
        <dsp:cNvSpPr/>
      </dsp:nvSpPr>
      <dsp:spPr>
        <a:xfrm>
          <a:off x="2498" y="761360"/>
          <a:ext cx="1042167" cy="52108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Developer: Nguyễn Minh Trí, Nguyễn Hoàng Vinh, Khúc Xuân Trường, Nguyễn Thành Long</a:t>
          </a:r>
        </a:p>
      </dsp:txBody>
      <dsp:txXfrm>
        <a:off x="2498" y="761360"/>
        <a:ext cx="1042167" cy="521083"/>
      </dsp:txXfrm>
    </dsp:sp>
    <dsp:sp modelId="{FCB4F10E-495A-4EA3-AB8F-87418CE8D986}">
      <dsp:nvSpPr>
        <dsp:cNvPr id="0" name=""/>
        <dsp:cNvSpPr/>
      </dsp:nvSpPr>
      <dsp:spPr>
        <a:xfrm>
          <a:off x="1263521" y="761360"/>
          <a:ext cx="1042167" cy="52108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Business Analyst: Khúc Xuân Trường</a:t>
          </a:r>
        </a:p>
      </dsp:txBody>
      <dsp:txXfrm>
        <a:off x="1263521" y="761360"/>
        <a:ext cx="1042167" cy="521083"/>
      </dsp:txXfrm>
    </dsp:sp>
    <dsp:sp modelId="{C6E6A924-81D4-49B3-B84A-085270A87EA7}">
      <dsp:nvSpPr>
        <dsp:cNvPr id="0" name=""/>
        <dsp:cNvSpPr/>
      </dsp:nvSpPr>
      <dsp:spPr>
        <a:xfrm>
          <a:off x="2524544" y="761360"/>
          <a:ext cx="1042167" cy="52108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Tester: Nguyễn Hoàng Vinh, Nguyễn Minh Trí</a:t>
          </a:r>
        </a:p>
      </dsp:txBody>
      <dsp:txXfrm>
        <a:off x="2524544" y="761360"/>
        <a:ext cx="1042167" cy="521083"/>
      </dsp:txXfrm>
    </dsp:sp>
    <dsp:sp modelId="{BE466F73-97FD-48F7-B60E-6C98B02E0C3D}">
      <dsp:nvSpPr>
        <dsp:cNvPr id="0" name=""/>
        <dsp:cNvSpPr/>
      </dsp:nvSpPr>
      <dsp:spPr>
        <a:xfrm>
          <a:off x="3785566" y="761360"/>
          <a:ext cx="1042167" cy="52108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Designer: Nguyễn Thành Long, Khúc Xuân Trường</a:t>
          </a:r>
        </a:p>
      </dsp:txBody>
      <dsp:txXfrm>
        <a:off x="3785566" y="761360"/>
        <a:ext cx="1042167" cy="52108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FE677-66E5-6544-9746-015B86EE1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rup_sdpln_sp.dot</Template>
  <TotalTime>233</TotalTime>
  <Pages>1</Pages>
  <Words>1251</Words>
  <Characters>7134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Group 15</Company>
  <LinksUpToDate>false</LinksUpToDate>
  <CharactersWithSpaces>8369</CharactersWithSpaces>
  <SharedDoc>false</SharedDoc>
  <HLinks>
    <vt:vector size="150" baseType="variant">
      <vt:variant>
        <vt:i4>65551</vt:i4>
      </vt:variant>
      <vt:variant>
        <vt:i4>156</vt:i4>
      </vt:variant>
      <vt:variant>
        <vt:i4>0</vt:i4>
      </vt:variant>
      <vt:variant>
        <vt:i4>5</vt:i4>
      </vt:variant>
      <vt:variant>
        <vt:lpwstr>D:\Data\UNS\process\modguide\md_metri.htm</vt:lpwstr>
      </vt:variant>
      <vt:variant>
        <vt:lpwstr/>
      </vt:variant>
      <vt:variant>
        <vt:i4>1507379</vt:i4>
      </vt:variant>
      <vt:variant>
        <vt:i4>146</vt:i4>
      </vt:variant>
      <vt:variant>
        <vt:i4>0</vt:i4>
      </vt:variant>
      <vt:variant>
        <vt:i4>5</vt:i4>
      </vt:variant>
      <vt:variant>
        <vt:lpwstr/>
      </vt:variant>
      <vt:variant>
        <vt:lpwstr>_Toc307271034</vt:lpwstr>
      </vt:variant>
      <vt:variant>
        <vt:i4>1507379</vt:i4>
      </vt:variant>
      <vt:variant>
        <vt:i4>140</vt:i4>
      </vt:variant>
      <vt:variant>
        <vt:i4>0</vt:i4>
      </vt:variant>
      <vt:variant>
        <vt:i4>5</vt:i4>
      </vt:variant>
      <vt:variant>
        <vt:lpwstr/>
      </vt:variant>
      <vt:variant>
        <vt:lpwstr>_Toc307271033</vt:lpwstr>
      </vt:variant>
      <vt:variant>
        <vt:i4>1507379</vt:i4>
      </vt:variant>
      <vt:variant>
        <vt:i4>134</vt:i4>
      </vt:variant>
      <vt:variant>
        <vt:i4>0</vt:i4>
      </vt:variant>
      <vt:variant>
        <vt:i4>5</vt:i4>
      </vt:variant>
      <vt:variant>
        <vt:lpwstr/>
      </vt:variant>
      <vt:variant>
        <vt:lpwstr>_Toc307271032</vt:lpwstr>
      </vt:variant>
      <vt:variant>
        <vt:i4>1507379</vt:i4>
      </vt:variant>
      <vt:variant>
        <vt:i4>128</vt:i4>
      </vt:variant>
      <vt:variant>
        <vt:i4>0</vt:i4>
      </vt:variant>
      <vt:variant>
        <vt:i4>5</vt:i4>
      </vt:variant>
      <vt:variant>
        <vt:lpwstr/>
      </vt:variant>
      <vt:variant>
        <vt:lpwstr>_Toc307271031</vt:lpwstr>
      </vt:variant>
      <vt:variant>
        <vt:i4>1507379</vt:i4>
      </vt:variant>
      <vt:variant>
        <vt:i4>122</vt:i4>
      </vt:variant>
      <vt:variant>
        <vt:i4>0</vt:i4>
      </vt:variant>
      <vt:variant>
        <vt:i4>5</vt:i4>
      </vt:variant>
      <vt:variant>
        <vt:lpwstr/>
      </vt:variant>
      <vt:variant>
        <vt:lpwstr>_Toc307271030</vt:lpwstr>
      </vt:variant>
      <vt:variant>
        <vt:i4>1441843</vt:i4>
      </vt:variant>
      <vt:variant>
        <vt:i4>116</vt:i4>
      </vt:variant>
      <vt:variant>
        <vt:i4>0</vt:i4>
      </vt:variant>
      <vt:variant>
        <vt:i4>5</vt:i4>
      </vt:variant>
      <vt:variant>
        <vt:lpwstr/>
      </vt:variant>
      <vt:variant>
        <vt:lpwstr>_Toc307271029</vt:lpwstr>
      </vt:variant>
      <vt:variant>
        <vt:i4>1441843</vt:i4>
      </vt:variant>
      <vt:variant>
        <vt:i4>110</vt:i4>
      </vt:variant>
      <vt:variant>
        <vt:i4>0</vt:i4>
      </vt:variant>
      <vt:variant>
        <vt:i4>5</vt:i4>
      </vt:variant>
      <vt:variant>
        <vt:lpwstr/>
      </vt:variant>
      <vt:variant>
        <vt:lpwstr>_Toc307271028</vt:lpwstr>
      </vt:variant>
      <vt:variant>
        <vt:i4>1441843</vt:i4>
      </vt:variant>
      <vt:variant>
        <vt:i4>104</vt:i4>
      </vt:variant>
      <vt:variant>
        <vt:i4>0</vt:i4>
      </vt:variant>
      <vt:variant>
        <vt:i4>5</vt:i4>
      </vt:variant>
      <vt:variant>
        <vt:lpwstr/>
      </vt:variant>
      <vt:variant>
        <vt:lpwstr>_Toc307271027</vt:lpwstr>
      </vt:variant>
      <vt:variant>
        <vt:i4>1441843</vt:i4>
      </vt:variant>
      <vt:variant>
        <vt:i4>98</vt:i4>
      </vt:variant>
      <vt:variant>
        <vt:i4>0</vt:i4>
      </vt:variant>
      <vt:variant>
        <vt:i4>5</vt:i4>
      </vt:variant>
      <vt:variant>
        <vt:lpwstr/>
      </vt:variant>
      <vt:variant>
        <vt:lpwstr>_Toc307271026</vt:lpwstr>
      </vt:variant>
      <vt:variant>
        <vt:i4>1441843</vt:i4>
      </vt:variant>
      <vt:variant>
        <vt:i4>92</vt:i4>
      </vt:variant>
      <vt:variant>
        <vt:i4>0</vt:i4>
      </vt:variant>
      <vt:variant>
        <vt:i4>5</vt:i4>
      </vt:variant>
      <vt:variant>
        <vt:lpwstr/>
      </vt:variant>
      <vt:variant>
        <vt:lpwstr>_Toc307271025</vt:lpwstr>
      </vt:variant>
      <vt:variant>
        <vt:i4>1441843</vt:i4>
      </vt:variant>
      <vt:variant>
        <vt:i4>86</vt:i4>
      </vt:variant>
      <vt:variant>
        <vt:i4>0</vt:i4>
      </vt:variant>
      <vt:variant>
        <vt:i4>5</vt:i4>
      </vt:variant>
      <vt:variant>
        <vt:lpwstr/>
      </vt:variant>
      <vt:variant>
        <vt:lpwstr>_Toc307271024</vt:lpwstr>
      </vt:variant>
      <vt:variant>
        <vt:i4>1441843</vt:i4>
      </vt:variant>
      <vt:variant>
        <vt:i4>80</vt:i4>
      </vt:variant>
      <vt:variant>
        <vt:i4>0</vt:i4>
      </vt:variant>
      <vt:variant>
        <vt:i4>5</vt:i4>
      </vt:variant>
      <vt:variant>
        <vt:lpwstr/>
      </vt:variant>
      <vt:variant>
        <vt:lpwstr>_Toc307271023</vt:lpwstr>
      </vt:variant>
      <vt:variant>
        <vt:i4>1441843</vt:i4>
      </vt:variant>
      <vt:variant>
        <vt:i4>74</vt:i4>
      </vt:variant>
      <vt:variant>
        <vt:i4>0</vt:i4>
      </vt:variant>
      <vt:variant>
        <vt:i4>5</vt:i4>
      </vt:variant>
      <vt:variant>
        <vt:lpwstr/>
      </vt:variant>
      <vt:variant>
        <vt:lpwstr>_Toc307271022</vt:lpwstr>
      </vt:variant>
      <vt:variant>
        <vt:i4>1441843</vt:i4>
      </vt:variant>
      <vt:variant>
        <vt:i4>68</vt:i4>
      </vt:variant>
      <vt:variant>
        <vt:i4>0</vt:i4>
      </vt:variant>
      <vt:variant>
        <vt:i4>5</vt:i4>
      </vt:variant>
      <vt:variant>
        <vt:lpwstr/>
      </vt:variant>
      <vt:variant>
        <vt:lpwstr>_Toc307271021</vt:lpwstr>
      </vt:variant>
      <vt:variant>
        <vt:i4>1441843</vt:i4>
      </vt:variant>
      <vt:variant>
        <vt:i4>62</vt:i4>
      </vt:variant>
      <vt:variant>
        <vt:i4>0</vt:i4>
      </vt:variant>
      <vt:variant>
        <vt:i4>5</vt:i4>
      </vt:variant>
      <vt:variant>
        <vt:lpwstr/>
      </vt:variant>
      <vt:variant>
        <vt:lpwstr>_Toc307271020</vt:lpwstr>
      </vt:variant>
      <vt:variant>
        <vt:i4>1376307</vt:i4>
      </vt:variant>
      <vt:variant>
        <vt:i4>56</vt:i4>
      </vt:variant>
      <vt:variant>
        <vt:i4>0</vt:i4>
      </vt:variant>
      <vt:variant>
        <vt:i4>5</vt:i4>
      </vt:variant>
      <vt:variant>
        <vt:lpwstr/>
      </vt:variant>
      <vt:variant>
        <vt:lpwstr>_Toc307271019</vt:lpwstr>
      </vt:variant>
      <vt:variant>
        <vt:i4>1376307</vt:i4>
      </vt:variant>
      <vt:variant>
        <vt:i4>50</vt:i4>
      </vt:variant>
      <vt:variant>
        <vt:i4>0</vt:i4>
      </vt:variant>
      <vt:variant>
        <vt:i4>5</vt:i4>
      </vt:variant>
      <vt:variant>
        <vt:lpwstr/>
      </vt:variant>
      <vt:variant>
        <vt:lpwstr>_Toc307271018</vt:lpwstr>
      </vt:variant>
      <vt:variant>
        <vt:i4>1376307</vt:i4>
      </vt:variant>
      <vt:variant>
        <vt:i4>44</vt:i4>
      </vt:variant>
      <vt:variant>
        <vt:i4>0</vt:i4>
      </vt:variant>
      <vt:variant>
        <vt:i4>5</vt:i4>
      </vt:variant>
      <vt:variant>
        <vt:lpwstr/>
      </vt:variant>
      <vt:variant>
        <vt:lpwstr>_Toc307271017</vt:lpwstr>
      </vt:variant>
      <vt:variant>
        <vt:i4>1376307</vt:i4>
      </vt:variant>
      <vt:variant>
        <vt:i4>38</vt:i4>
      </vt:variant>
      <vt:variant>
        <vt:i4>0</vt:i4>
      </vt:variant>
      <vt:variant>
        <vt:i4>5</vt:i4>
      </vt:variant>
      <vt:variant>
        <vt:lpwstr/>
      </vt:variant>
      <vt:variant>
        <vt:lpwstr>_Toc307271016</vt:lpwstr>
      </vt:variant>
      <vt:variant>
        <vt:i4>1376307</vt:i4>
      </vt:variant>
      <vt:variant>
        <vt:i4>32</vt:i4>
      </vt:variant>
      <vt:variant>
        <vt:i4>0</vt:i4>
      </vt:variant>
      <vt:variant>
        <vt:i4>5</vt:i4>
      </vt:variant>
      <vt:variant>
        <vt:lpwstr/>
      </vt:variant>
      <vt:variant>
        <vt:lpwstr>_Toc307271015</vt:lpwstr>
      </vt:variant>
      <vt:variant>
        <vt:i4>1376307</vt:i4>
      </vt:variant>
      <vt:variant>
        <vt:i4>26</vt:i4>
      </vt:variant>
      <vt:variant>
        <vt:i4>0</vt:i4>
      </vt:variant>
      <vt:variant>
        <vt:i4>5</vt:i4>
      </vt:variant>
      <vt:variant>
        <vt:lpwstr/>
      </vt:variant>
      <vt:variant>
        <vt:lpwstr>_Toc307271014</vt:lpwstr>
      </vt:variant>
      <vt:variant>
        <vt:i4>1376307</vt:i4>
      </vt:variant>
      <vt:variant>
        <vt:i4>20</vt:i4>
      </vt:variant>
      <vt:variant>
        <vt:i4>0</vt:i4>
      </vt:variant>
      <vt:variant>
        <vt:i4>5</vt:i4>
      </vt:variant>
      <vt:variant>
        <vt:lpwstr/>
      </vt:variant>
      <vt:variant>
        <vt:lpwstr>_Toc307271013</vt:lpwstr>
      </vt:variant>
      <vt:variant>
        <vt:i4>1376307</vt:i4>
      </vt:variant>
      <vt:variant>
        <vt:i4>14</vt:i4>
      </vt:variant>
      <vt:variant>
        <vt:i4>0</vt:i4>
      </vt:variant>
      <vt:variant>
        <vt:i4>5</vt:i4>
      </vt:variant>
      <vt:variant>
        <vt:lpwstr/>
      </vt:variant>
      <vt:variant>
        <vt:lpwstr>_Toc307271012</vt:lpwstr>
      </vt:variant>
      <vt:variant>
        <vt:i4>1376307</vt:i4>
      </vt:variant>
      <vt:variant>
        <vt:i4>8</vt:i4>
      </vt:variant>
      <vt:variant>
        <vt:i4>0</vt:i4>
      </vt:variant>
      <vt:variant>
        <vt:i4>5</vt:i4>
      </vt:variant>
      <vt:variant>
        <vt:lpwstr/>
      </vt:variant>
      <vt:variant>
        <vt:lpwstr>_Toc307271011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Website Xem Phim</dc:subject>
  <dc:creator>Group 15</dc:creator>
  <cp:lastModifiedBy>NGUYỄN MINH TRÍ</cp:lastModifiedBy>
  <cp:revision>32</cp:revision>
  <cp:lastPrinted>2022-11-16T15:09:00Z</cp:lastPrinted>
  <dcterms:created xsi:type="dcterms:W3CDTF">2014-09-19T12:23:00Z</dcterms:created>
  <dcterms:modified xsi:type="dcterms:W3CDTF">2022-11-16T15:10:00Z</dcterms:modified>
</cp:coreProperties>
</file>