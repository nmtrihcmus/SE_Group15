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F3B6F" w14:textId="4A43C8E3" w:rsidR="00F81399" w:rsidRDefault="00000000">
      <w:pPr>
        <w:pStyle w:val="Title"/>
        <w:jc w:val="right"/>
      </w:pPr>
      <w:fldSimple w:instr=" SUBJECT  \* MERGEFORMAT ">
        <w:r w:rsidR="005905D5">
          <w:t>Website Xem Phim</w:t>
        </w:r>
      </w:fldSimple>
    </w:p>
    <w:p w14:paraId="0127ED91" w14:textId="7FD3E872" w:rsidR="00F81399" w:rsidRDefault="00000000">
      <w:pPr>
        <w:pStyle w:val="Title"/>
        <w:jc w:val="right"/>
      </w:pPr>
      <w:fldSimple w:instr=" TITLE  \* MERGEFORMAT ">
        <w:r w:rsidR="005905D5">
          <w:t>Vision (Small Project)</w:t>
        </w:r>
      </w:fldSimple>
    </w:p>
    <w:p w14:paraId="73D177CA" w14:textId="77777777" w:rsidR="00F81399" w:rsidRDefault="00F81399">
      <w:pPr>
        <w:pStyle w:val="Title"/>
        <w:jc w:val="right"/>
      </w:pPr>
    </w:p>
    <w:p w14:paraId="45ED6F5A" w14:textId="4CFD6F6A" w:rsidR="00F81399" w:rsidRDefault="000439F1">
      <w:pPr>
        <w:pStyle w:val="Title"/>
        <w:jc w:val="right"/>
        <w:rPr>
          <w:sz w:val="28"/>
        </w:rPr>
      </w:pPr>
      <w:r>
        <w:rPr>
          <w:sz w:val="28"/>
        </w:rPr>
        <w:t>Version &lt;</w:t>
      </w:r>
      <w:r w:rsidR="005409B1">
        <w:rPr>
          <w:sz w:val="28"/>
        </w:rPr>
        <w:t>2</w:t>
      </w:r>
      <w:r>
        <w:rPr>
          <w:sz w:val="28"/>
        </w:rPr>
        <w:t>.0&gt;</w:t>
      </w:r>
    </w:p>
    <w:p w14:paraId="78207195" w14:textId="77777777" w:rsidR="00F81399" w:rsidRDefault="00F81399">
      <w:pPr>
        <w:sectPr w:rsidR="00F81399">
          <w:headerReference w:type="default" r:id="rId7"/>
          <w:pgSz w:w="12240" w:h="15840" w:code="1"/>
          <w:pgMar w:top="1440" w:right="1440" w:bottom="1440" w:left="1440" w:header="720" w:footer="720" w:gutter="0"/>
          <w:cols w:space="720"/>
          <w:vAlign w:val="center"/>
        </w:sectPr>
      </w:pPr>
    </w:p>
    <w:p w14:paraId="0FB255DF" w14:textId="77777777"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69E42EBF" w14:textId="77777777">
        <w:tc>
          <w:tcPr>
            <w:tcW w:w="2304" w:type="dxa"/>
          </w:tcPr>
          <w:p w14:paraId="4794FF7D" w14:textId="77777777" w:rsidR="00F81399" w:rsidRDefault="000439F1">
            <w:pPr>
              <w:pStyle w:val="Tabletext"/>
              <w:jc w:val="center"/>
              <w:rPr>
                <w:b/>
              </w:rPr>
            </w:pPr>
            <w:r>
              <w:rPr>
                <w:b/>
              </w:rPr>
              <w:t>Date</w:t>
            </w:r>
          </w:p>
        </w:tc>
        <w:tc>
          <w:tcPr>
            <w:tcW w:w="1152" w:type="dxa"/>
          </w:tcPr>
          <w:p w14:paraId="3A1A3015" w14:textId="77777777" w:rsidR="00F81399" w:rsidRDefault="000439F1">
            <w:pPr>
              <w:pStyle w:val="Tabletext"/>
              <w:jc w:val="center"/>
              <w:rPr>
                <w:b/>
              </w:rPr>
            </w:pPr>
            <w:r>
              <w:rPr>
                <w:b/>
              </w:rPr>
              <w:t>Version</w:t>
            </w:r>
          </w:p>
        </w:tc>
        <w:tc>
          <w:tcPr>
            <w:tcW w:w="3744" w:type="dxa"/>
          </w:tcPr>
          <w:p w14:paraId="19B36F05" w14:textId="77777777" w:rsidR="00F81399" w:rsidRDefault="000439F1">
            <w:pPr>
              <w:pStyle w:val="Tabletext"/>
              <w:jc w:val="center"/>
              <w:rPr>
                <w:b/>
              </w:rPr>
            </w:pPr>
            <w:r>
              <w:rPr>
                <w:b/>
              </w:rPr>
              <w:t>Description</w:t>
            </w:r>
          </w:p>
        </w:tc>
        <w:tc>
          <w:tcPr>
            <w:tcW w:w="2304" w:type="dxa"/>
          </w:tcPr>
          <w:p w14:paraId="13B6E10B" w14:textId="77777777" w:rsidR="00F81399" w:rsidRDefault="000439F1">
            <w:pPr>
              <w:pStyle w:val="Tabletext"/>
              <w:jc w:val="center"/>
              <w:rPr>
                <w:b/>
              </w:rPr>
            </w:pPr>
            <w:r>
              <w:rPr>
                <w:b/>
              </w:rPr>
              <w:t>Author</w:t>
            </w:r>
          </w:p>
        </w:tc>
      </w:tr>
      <w:tr w:rsidR="00F81399" w14:paraId="74F6B699" w14:textId="77777777">
        <w:tc>
          <w:tcPr>
            <w:tcW w:w="2304" w:type="dxa"/>
          </w:tcPr>
          <w:p w14:paraId="71E247B9" w14:textId="59A208B5" w:rsidR="00F81399" w:rsidRDefault="005409B1">
            <w:pPr>
              <w:pStyle w:val="Tabletext"/>
            </w:pPr>
            <w:r>
              <w:t>01/11</w:t>
            </w:r>
            <w:r w:rsidR="000439F1">
              <w:t>/</w:t>
            </w:r>
            <w:r>
              <w:t>2022</w:t>
            </w:r>
          </w:p>
        </w:tc>
        <w:tc>
          <w:tcPr>
            <w:tcW w:w="1152" w:type="dxa"/>
          </w:tcPr>
          <w:p w14:paraId="10E68B75" w14:textId="28064F17" w:rsidR="000A0CDE" w:rsidRDefault="000A0CDE">
            <w:pPr>
              <w:pStyle w:val="Tabletext"/>
            </w:pPr>
            <w:r>
              <w:t>1.0</w:t>
            </w:r>
          </w:p>
        </w:tc>
        <w:tc>
          <w:tcPr>
            <w:tcW w:w="3744" w:type="dxa"/>
          </w:tcPr>
          <w:p w14:paraId="7780B5BB" w14:textId="4976D6B7" w:rsidR="00F81399" w:rsidRDefault="005409B1">
            <w:pPr>
              <w:pStyle w:val="Tabletext"/>
            </w:pPr>
            <w:r>
              <w:t>Viết phiên bản đầu tiên</w:t>
            </w:r>
          </w:p>
        </w:tc>
        <w:tc>
          <w:tcPr>
            <w:tcW w:w="2304" w:type="dxa"/>
          </w:tcPr>
          <w:p w14:paraId="1FC8C9E9" w14:textId="7BF85CA3" w:rsidR="00F81399" w:rsidRDefault="005409B1">
            <w:pPr>
              <w:pStyle w:val="Tabletext"/>
            </w:pPr>
            <w:r>
              <w:t>Group 15</w:t>
            </w:r>
          </w:p>
        </w:tc>
      </w:tr>
      <w:tr w:rsidR="00F81399" w14:paraId="120250C9" w14:textId="77777777">
        <w:tc>
          <w:tcPr>
            <w:tcW w:w="2304" w:type="dxa"/>
          </w:tcPr>
          <w:p w14:paraId="37C80C4F" w14:textId="77777777" w:rsidR="00F81399" w:rsidRDefault="00F81399">
            <w:pPr>
              <w:pStyle w:val="Tabletext"/>
            </w:pPr>
          </w:p>
        </w:tc>
        <w:tc>
          <w:tcPr>
            <w:tcW w:w="1152" w:type="dxa"/>
          </w:tcPr>
          <w:p w14:paraId="108D0EF0" w14:textId="77777777" w:rsidR="00F81399" w:rsidRDefault="00F81399">
            <w:pPr>
              <w:pStyle w:val="Tabletext"/>
            </w:pPr>
          </w:p>
        </w:tc>
        <w:tc>
          <w:tcPr>
            <w:tcW w:w="3744" w:type="dxa"/>
          </w:tcPr>
          <w:p w14:paraId="0E82D7AB" w14:textId="77777777" w:rsidR="00F81399" w:rsidRDefault="00F81399">
            <w:pPr>
              <w:pStyle w:val="Tabletext"/>
            </w:pPr>
          </w:p>
        </w:tc>
        <w:tc>
          <w:tcPr>
            <w:tcW w:w="2304" w:type="dxa"/>
          </w:tcPr>
          <w:p w14:paraId="4C9883BA" w14:textId="77777777" w:rsidR="00F81399" w:rsidRDefault="00F81399">
            <w:pPr>
              <w:pStyle w:val="Tabletext"/>
            </w:pPr>
          </w:p>
        </w:tc>
      </w:tr>
      <w:tr w:rsidR="00F81399" w14:paraId="5377A486" w14:textId="77777777">
        <w:tc>
          <w:tcPr>
            <w:tcW w:w="2304" w:type="dxa"/>
          </w:tcPr>
          <w:p w14:paraId="7DE1FD2B" w14:textId="77777777" w:rsidR="00F81399" w:rsidRDefault="00F81399">
            <w:pPr>
              <w:pStyle w:val="Tabletext"/>
            </w:pPr>
          </w:p>
        </w:tc>
        <w:tc>
          <w:tcPr>
            <w:tcW w:w="1152" w:type="dxa"/>
          </w:tcPr>
          <w:p w14:paraId="61BA45C4" w14:textId="77777777" w:rsidR="00F81399" w:rsidRDefault="00F81399">
            <w:pPr>
              <w:pStyle w:val="Tabletext"/>
            </w:pPr>
          </w:p>
        </w:tc>
        <w:tc>
          <w:tcPr>
            <w:tcW w:w="3744" w:type="dxa"/>
          </w:tcPr>
          <w:p w14:paraId="421366D1" w14:textId="77777777" w:rsidR="00F81399" w:rsidRDefault="00F81399">
            <w:pPr>
              <w:pStyle w:val="Tabletext"/>
            </w:pPr>
          </w:p>
        </w:tc>
        <w:tc>
          <w:tcPr>
            <w:tcW w:w="2304" w:type="dxa"/>
          </w:tcPr>
          <w:p w14:paraId="7D5C2801" w14:textId="77777777" w:rsidR="00F81399" w:rsidRDefault="00F81399">
            <w:pPr>
              <w:pStyle w:val="Tabletext"/>
            </w:pPr>
          </w:p>
        </w:tc>
      </w:tr>
      <w:tr w:rsidR="00F81399" w14:paraId="2002DF27" w14:textId="77777777">
        <w:tc>
          <w:tcPr>
            <w:tcW w:w="2304" w:type="dxa"/>
          </w:tcPr>
          <w:p w14:paraId="2FEF93C1" w14:textId="77777777" w:rsidR="00F81399" w:rsidRDefault="00F81399">
            <w:pPr>
              <w:pStyle w:val="Tabletext"/>
            </w:pPr>
          </w:p>
        </w:tc>
        <w:tc>
          <w:tcPr>
            <w:tcW w:w="1152" w:type="dxa"/>
          </w:tcPr>
          <w:p w14:paraId="15041C3F" w14:textId="77777777" w:rsidR="00F81399" w:rsidRDefault="00F81399">
            <w:pPr>
              <w:pStyle w:val="Tabletext"/>
            </w:pPr>
          </w:p>
        </w:tc>
        <w:tc>
          <w:tcPr>
            <w:tcW w:w="3744" w:type="dxa"/>
          </w:tcPr>
          <w:p w14:paraId="59BC5B27" w14:textId="77777777" w:rsidR="00F81399" w:rsidRDefault="00F81399">
            <w:pPr>
              <w:pStyle w:val="Tabletext"/>
            </w:pPr>
          </w:p>
        </w:tc>
        <w:tc>
          <w:tcPr>
            <w:tcW w:w="2304" w:type="dxa"/>
          </w:tcPr>
          <w:p w14:paraId="2A01BED6" w14:textId="77777777" w:rsidR="00F81399" w:rsidRDefault="00F81399">
            <w:pPr>
              <w:pStyle w:val="Tabletext"/>
            </w:pPr>
          </w:p>
        </w:tc>
      </w:tr>
    </w:tbl>
    <w:p w14:paraId="2937929E" w14:textId="77777777" w:rsidR="00F81399" w:rsidRDefault="00F81399"/>
    <w:p w14:paraId="54007AC2" w14:textId="77777777" w:rsidR="00F81399" w:rsidRDefault="000439F1">
      <w:pPr>
        <w:pStyle w:val="Title"/>
      </w:pPr>
      <w:r>
        <w:br w:type="page"/>
      </w:r>
      <w:r>
        <w:lastRenderedPageBreak/>
        <w:t>Table of Contents</w:t>
      </w:r>
    </w:p>
    <w:p w14:paraId="184CFCC2" w14:textId="6D978B1D" w:rsidR="005905D5" w:rsidRDefault="000439F1">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5905D5">
        <w:rPr>
          <w:noProof/>
        </w:rPr>
        <w:t>1.</w:t>
      </w:r>
      <w:r w:rsidR="005905D5">
        <w:rPr>
          <w:rFonts w:asciiTheme="minorHAnsi" w:eastAsiaTheme="minorEastAsia" w:hAnsiTheme="minorHAnsi" w:cstheme="minorBidi"/>
          <w:noProof/>
          <w:sz w:val="22"/>
          <w:szCs w:val="22"/>
        </w:rPr>
        <w:tab/>
      </w:r>
      <w:r w:rsidR="005905D5">
        <w:rPr>
          <w:noProof/>
        </w:rPr>
        <w:t>Introduction</w:t>
      </w:r>
      <w:r w:rsidR="005905D5">
        <w:rPr>
          <w:noProof/>
        </w:rPr>
        <w:tab/>
      </w:r>
      <w:r w:rsidR="005905D5">
        <w:rPr>
          <w:noProof/>
        </w:rPr>
        <w:fldChar w:fldCharType="begin"/>
      </w:r>
      <w:r w:rsidR="005905D5">
        <w:rPr>
          <w:noProof/>
        </w:rPr>
        <w:instrText xml:space="preserve"> PAGEREF _Toc119528928 \h </w:instrText>
      </w:r>
      <w:r w:rsidR="005905D5">
        <w:rPr>
          <w:noProof/>
        </w:rPr>
      </w:r>
      <w:r w:rsidR="005905D5">
        <w:rPr>
          <w:noProof/>
        </w:rPr>
        <w:fldChar w:fldCharType="separate"/>
      </w:r>
      <w:r w:rsidR="00E41F49">
        <w:rPr>
          <w:noProof/>
        </w:rPr>
        <w:t>4</w:t>
      </w:r>
      <w:r w:rsidR="005905D5">
        <w:rPr>
          <w:noProof/>
        </w:rPr>
        <w:fldChar w:fldCharType="end"/>
      </w:r>
    </w:p>
    <w:p w14:paraId="5C894CA2" w14:textId="21A37324" w:rsidR="005905D5" w:rsidRDefault="005905D5">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Positioning</w:t>
      </w:r>
      <w:r>
        <w:rPr>
          <w:noProof/>
        </w:rPr>
        <w:tab/>
      </w:r>
      <w:r>
        <w:rPr>
          <w:noProof/>
        </w:rPr>
        <w:fldChar w:fldCharType="begin"/>
      </w:r>
      <w:r>
        <w:rPr>
          <w:noProof/>
        </w:rPr>
        <w:instrText xml:space="preserve"> PAGEREF _Toc119528929 \h </w:instrText>
      </w:r>
      <w:r>
        <w:rPr>
          <w:noProof/>
        </w:rPr>
      </w:r>
      <w:r>
        <w:rPr>
          <w:noProof/>
        </w:rPr>
        <w:fldChar w:fldCharType="separate"/>
      </w:r>
      <w:r w:rsidR="00E41F49">
        <w:rPr>
          <w:noProof/>
        </w:rPr>
        <w:t>4</w:t>
      </w:r>
      <w:r>
        <w:rPr>
          <w:noProof/>
        </w:rPr>
        <w:fldChar w:fldCharType="end"/>
      </w:r>
    </w:p>
    <w:p w14:paraId="1A4DCF80" w14:textId="034D3314" w:rsidR="005905D5" w:rsidRDefault="005905D5">
      <w:pPr>
        <w:pStyle w:val="TOC2"/>
        <w:tabs>
          <w:tab w:val="left" w:pos="1000"/>
        </w:tabs>
        <w:rPr>
          <w:rFonts w:asciiTheme="minorHAnsi" w:eastAsiaTheme="minorEastAsia" w:hAnsiTheme="minorHAnsi" w:cstheme="minorBidi"/>
          <w:noProof/>
          <w:sz w:val="22"/>
          <w:szCs w:val="22"/>
        </w:rPr>
      </w:pPr>
      <w:r w:rsidRPr="00A620C7">
        <w:rPr>
          <w:noProof/>
          <w:lang w:val="vi-VN"/>
        </w:rPr>
        <w:t>2.1</w:t>
      </w:r>
      <w:r>
        <w:rPr>
          <w:rFonts w:asciiTheme="minorHAnsi" w:eastAsiaTheme="minorEastAsia" w:hAnsiTheme="minorHAnsi" w:cstheme="minorBidi"/>
          <w:noProof/>
          <w:sz w:val="22"/>
          <w:szCs w:val="22"/>
        </w:rPr>
        <w:tab/>
      </w:r>
      <w:r>
        <w:rPr>
          <w:noProof/>
        </w:rPr>
        <w:t>Problem Statement</w:t>
      </w:r>
      <w:r w:rsidRPr="00A620C7">
        <w:rPr>
          <w:noProof/>
          <w:lang w:val="vi-VN"/>
        </w:rPr>
        <w:t xml:space="preserve"> (Phát biểu bài toán)</w:t>
      </w:r>
      <w:r>
        <w:rPr>
          <w:noProof/>
        </w:rPr>
        <w:tab/>
      </w:r>
      <w:r>
        <w:rPr>
          <w:noProof/>
        </w:rPr>
        <w:fldChar w:fldCharType="begin"/>
      </w:r>
      <w:r>
        <w:rPr>
          <w:noProof/>
        </w:rPr>
        <w:instrText xml:space="preserve"> PAGEREF _Toc119528930 \h </w:instrText>
      </w:r>
      <w:r>
        <w:rPr>
          <w:noProof/>
        </w:rPr>
      </w:r>
      <w:r>
        <w:rPr>
          <w:noProof/>
        </w:rPr>
        <w:fldChar w:fldCharType="separate"/>
      </w:r>
      <w:r w:rsidR="00E41F49">
        <w:rPr>
          <w:noProof/>
        </w:rPr>
        <w:t>4</w:t>
      </w:r>
      <w:r>
        <w:rPr>
          <w:noProof/>
        </w:rPr>
        <w:fldChar w:fldCharType="end"/>
      </w:r>
    </w:p>
    <w:p w14:paraId="361E2383" w14:textId="69A0C7C5" w:rsidR="005905D5" w:rsidRDefault="005905D5">
      <w:pPr>
        <w:pStyle w:val="TOC2"/>
        <w:tabs>
          <w:tab w:val="left" w:pos="1000"/>
        </w:tabs>
        <w:rPr>
          <w:rFonts w:asciiTheme="minorHAnsi" w:eastAsiaTheme="minorEastAsia" w:hAnsiTheme="minorHAnsi" w:cstheme="minorBidi"/>
          <w:noProof/>
          <w:sz w:val="22"/>
          <w:szCs w:val="22"/>
        </w:rPr>
      </w:pPr>
      <w:r w:rsidRPr="00A620C7">
        <w:rPr>
          <w:noProof/>
          <w:lang w:val="vi-VN"/>
        </w:rPr>
        <w:t>2.2</w:t>
      </w:r>
      <w:r>
        <w:rPr>
          <w:rFonts w:asciiTheme="minorHAnsi" w:eastAsiaTheme="minorEastAsia" w:hAnsiTheme="minorHAnsi" w:cstheme="minorBidi"/>
          <w:noProof/>
          <w:sz w:val="22"/>
          <w:szCs w:val="22"/>
        </w:rPr>
        <w:tab/>
      </w:r>
      <w:r>
        <w:rPr>
          <w:noProof/>
        </w:rPr>
        <w:t>Product Position Statement</w:t>
      </w:r>
      <w:r w:rsidRPr="00A620C7">
        <w:rPr>
          <w:noProof/>
          <w:lang w:val="vi-VN"/>
        </w:rPr>
        <w:t xml:space="preserve"> (Phát biểu giải pháp)</w:t>
      </w:r>
      <w:r>
        <w:rPr>
          <w:noProof/>
        </w:rPr>
        <w:tab/>
      </w:r>
      <w:r>
        <w:rPr>
          <w:noProof/>
        </w:rPr>
        <w:fldChar w:fldCharType="begin"/>
      </w:r>
      <w:r>
        <w:rPr>
          <w:noProof/>
        </w:rPr>
        <w:instrText xml:space="preserve"> PAGEREF _Toc119528931 \h </w:instrText>
      </w:r>
      <w:r>
        <w:rPr>
          <w:noProof/>
        </w:rPr>
      </w:r>
      <w:r>
        <w:rPr>
          <w:noProof/>
        </w:rPr>
        <w:fldChar w:fldCharType="separate"/>
      </w:r>
      <w:r w:rsidR="00E41F49">
        <w:rPr>
          <w:noProof/>
        </w:rPr>
        <w:t>4</w:t>
      </w:r>
      <w:r>
        <w:rPr>
          <w:noProof/>
        </w:rPr>
        <w:fldChar w:fldCharType="end"/>
      </w:r>
    </w:p>
    <w:p w14:paraId="3D453367" w14:textId="62DE3A1E" w:rsidR="005905D5" w:rsidRDefault="005905D5">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User Descriptions</w:t>
      </w:r>
      <w:r>
        <w:rPr>
          <w:noProof/>
        </w:rPr>
        <w:tab/>
      </w:r>
      <w:r>
        <w:rPr>
          <w:noProof/>
        </w:rPr>
        <w:fldChar w:fldCharType="begin"/>
      </w:r>
      <w:r>
        <w:rPr>
          <w:noProof/>
        </w:rPr>
        <w:instrText xml:space="preserve"> PAGEREF _Toc119528932 \h </w:instrText>
      </w:r>
      <w:r>
        <w:rPr>
          <w:noProof/>
        </w:rPr>
      </w:r>
      <w:r>
        <w:rPr>
          <w:noProof/>
        </w:rPr>
        <w:fldChar w:fldCharType="separate"/>
      </w:r>
      <w:r w:rsidR="00E41F49">
        <w:rPr>
          <w:noProof/>
        </w:rPr>
        <w:t>5</w:t>
      </w:r>
      <w:r>
        <w:rPr>
          <w:noProof/>
        </w:rPr>
        <w:fldChar w:fldCharType="end"/>
      </w:r>
    </w:p>
    <w:p w14:paraId="22D1D5F4" w14:textId="7EB079D7" w:rsidR="005905D5" w:rsidRDefault="005905D5">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User Profiles</w:t>
      </w:r>
      <w:r>
        <w:rPr>
          <w:noProof/>
        </w:rPr>
        <w:tab/>
      </w:r>
      <w:r>
        <w:rPr>
          <w:noProof/>
        </w:rPr>
        <w:fldChar w:fldCharType="begin"/>
      </w:r>
      <w:r>
        <w:rPr>
          <w:noProof/>
        </w:rPr>
        <w:instrText xml:space="preserve"> PAGEREF _Toc119528933 \h </w:instrText>
      </w:r>
      <w:r>
        <w:rPr>
          <w:noProof/>
        </w:rPr>
      </w:r>
      <w:r>
        <w:rPr>
          <w:noProof/>
        </w:rPr>
        <w:fldChar w:fldCharType="separate"/>
      </w:r>
      <w:r w:rsidR="00E41F49">
        <w:rPr>
          <w:noProof/>
        </w:rPr>
        <w:t>5</w:t>
      </w:r>
      <w:r>
        <w:rPr>
          <w:noProof/>
        </w:rPr>
        <w:fldChar w:fldCharType="end"/>
      </w:r>
    </w:p>
    <w:p w14:paraId="6709BBD1" w14:textId="39EDD60C" w:rsidR="005905D5" w:rsidRDefault="005905D5">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User Task and Environment</w:t>
      </w:r>
      <w:r>
        <w:rPr>
          <w:noProof/>
        </w:rPr>
        <w:tab/>
      </w:r>
      <w:r>
        <w:rPr>
          <w:noProof/>
        </w:rPr>
        <w:fldChar w:fldCharType="begin"/>
      </w:r>
      <w:r>
        <w:rPr>
          <w:noProof/>
        </w:rPr>
        <w:instrText xml:space="preserve"> PAGEREF _Toc119528934 \h </w:instrText>
      </w:r>
      <w:r>
        <w:rPr>
          <w:noProof/>
        </w:rPr>
      </w:r>
      <w:r>
        <w:rPr>
          <w:noProof/>
        </w:rPr>
        <w:fldChar w:fldCharType="separate"/>
      </w:r>
      <w:r w:rsidR="00E41F49">
        <w:rPr>
          <w:noProof/>
        </w:rPr>
        <w:t>5</w:t>
      </w:r>
      <w:r>
        <w:rPr>
          <w:noProof/>
        </w:rPr>
        <w:fldChar w:fldCharType="end"/>
      </w:r>
    </w:p>
    <w:p w14:paraId="7B773A62" w14:textId="57BA763A" w:rsidR="005905D5" w:rsidRDefault="005905D5">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Alternatives and Competition</w:t>
      </w:r>
      <w:r>
        <w:rPr>
          <w:noProof/>
        </w:rPr>
        <w:tab/>
      </w:r>
      <w:r>
        <w:rPr>
          <w:noProof/>
        </w:rPr>
        <w:fldChar w:fldCharType="begin"/>
      </w:r>
      <w:r>
        <w:rPr>
          <w:noProof/>
        </w:rPr>
        <w:instrText xml:space="preserve"> PAGEREF _Toc119528935 \h </w:instrText>
      </w:r>
      <w:r>
        <w:rPr>
          <w:noProof/>
        </w:rPr>
      </w:r>
      <w:r>
        <w:rPr>
          <w:noProof/>
        </w:rPr>
        <w:fldChar w:fldCharType="separate"/>
      </w:r>
      <w:r w:rsidR="00E41F49">
        <w:rPr>
          <w:noProof/>
        </w:rPr>
        <w:t>5</w:t>
      </w:r>
      <w:r>
        <w:rPr>
          <w:noProof/>
        </w:rPr>
        <w:fldChar w:fldCharType="end"/>
      </w:r>
    </w:p>
    <w:p w14:paraId="2807AC4D" w14:textId="38E6C59C" w:rsidR="005905D5" w:rsidRDefault="005905D5">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 xml:space="preserve">Product Features </w:t>
      </w:r>
      <w:r>
        <w:rPr>
          <w:noProof/>
        </w:rPr>
        <w:sym w:font="Wingdings" w:char="F0E0"/>
      </w:r>
      <w:r>
        <w:rPr>
          <w:noProof/>
        </w:rPr>
        <w:t xml:space="preserve"> functional user requirements</w:t>
      </w:r>
      <w:r>
        <w:rPr>
          <w:noProof/>
        </w:rPr>
        <w:tab/>
      </w:r>
      <w:r>
        <w:rPr>
          <w:noProof/>
        </w:rPr>
        <w:fldChar w:fldCharType="begin"/>
      </w:r>
      <w:r>
        <w:rPr>
          <w:noProof/>
        </w:rPr>
        <w:instrText xml:space="preserve"> PAGEREF _Toc119528936 \h </w:instrText>
      </w:r>
      <w:r>
        <w:rPr>
          <w:noProof/>
        </w:rPr>
      </w:r>
      <w:r>
        <w:rPr>
          <w:noProof/>
        </w:rPr>
        <w:fldChar w:fldCharType="separate"/>
      </w:r>
      <w:r w:rsidR="00E41F49">
        <w:rPr>
          <w:noProof/>
        </w:rPr>
        <w:t>6</w:t>
      </w:r>
      <w:r>
        <w:rPr>
          <w:noProof/>
        </w:rPr>
        <w:fldChar w:fldCharType="end"/>
      </w:r>
    </w:p>
    <w:p w14:paraId="4969D2A0" w14:textId="5FE32E1F" w:rsidR="005905D5" w:rsidRDefault="005905D5">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 xml:space="preserve">Non-Functional Requirements </w:t>
      </w:r>
      <w:r>
        <w:rPr>
          <w:noProof/>
        </w:rPr>
        <w:sym w:font="Wingdings" w:char="F0E0"/>
      </w:r>
      <w:r>
        <w:rPr>
          <w:noProof/>
        </w:rPr>
        <w:t xml:space="preserve"> non-functional user requiremens</w:t>
      </w:r>
      <w:r>
        <w:rPr>
          <w:noProof/>
        </w:rPr>
        <w:tab/>
      </w:r>
      <w:r>
        <w:rPr>
          <w:noProof/>
        </w:rPr>
        <w:fldChar w:fldCharType="begin"/>
      </w:r>
      <w:r>
        <w:rPr>
          <w:noProof/>
        </w:rPr>
        <w:instrText xml:space="preserve"> PAGEREF _Toc119528937 \h </w:instrText>
      </w:r>
      <w:r>
        <w:rPr>
          <w:noProof/>
        </w:rPr>
      </w:r>
      <w:r>
        <w:rPr>
          <w:noProof/>
        </w:rPr>
        <w:fldChar w:fldCharType="separate"/>
      </w:r>
      <w:r w:rsidR="00E41F49">
        <w:rPr>
          <w:noProof/>
        </w:rPr>
        <w:t>7</w:t>
      </w:r>
      <w:r>
        <w:rPr>
          <w:noProof/>
        </w:rPr>
        <w:fldChar w:fldCharType="end"/>
      </w:r>
    </w:p>
    <w:p w14:paraId="0F967EB7" w14:textId="4FD051B2" w:rsidR="00F81399" w:rsidRDefault="000439F1">
      <w:pPr>
        <w:pStyle w:val="Title"/>
      </w:pPr>
      <w:r>
        <w:fldChar w:fldCharType="end"/>
      </w:r>
      <w:r>
        <w:br w:type="page"/>
      </w:r>
      <w:fldSimple w:instr=" TITLE  \* MERGEFORMAT ">
        <w:r w:rsidR="005905D5">
          <w:t>Vision (Small Project)</w:t>
        </w:r>
      </w:fldSimple>
    </w:p>
    <w:p w14:paraId="1B87EF66" w14:textId="77777777" w:rsidR="00F81399" w:rsidRDefault="000439F1">
      <w:pPr>
        <w:pStyle w:val="Heading1"/>
      </w:pPr>
      <w:bookmarkStart w:id="0" w:name="_Toc456598586"/>
      <w:bookmarkStart w:id="1" w:name="_Toc456600917"/>
      <w:bookmarkStart w:id="2" w:name="_Toc512930904"/>
      <w:bookmarkStart w:id="3" w:name="_Toc119528928"/>
      <w:bookmarkStart w:id="4" w:name="_Toc436203377"/>
      <w:bookmarkStart w:id="5" w:name="_Toc452813577"/>
      <w:r>
        <w:t>Introduction</w:t>
      </w:r>
      <w:bookmarkEnd w:id="0"/>
      <w:bookmarkEnd w:id="1"/>
      <w:bookmarkEnd w:id="2"/>
      <w:bookmarkEnd w:id="3"/>
    </w:p>
    <w:p w14:paraId="2962E7BE" w14:textId="07F60C16" w:rsidR="002F7F39" w:rsidRDefault="002F7F39" w:rsidP="002F7F39">
      <w:pPr>
        <w:ind w:left="360"/>
      </w:pPr>
      <w:bookmarkStart w:id="6" w:name="_Toc512930906"/>
      <w:r>
        <w:t>Tài liệu này phác thảo tầm nhìn, thu thập thông tin dữ liệu người dùng, đánh giá các chức năng đã đề xuất và chỉnh sửa tính năng mới theo yêu cầu của dự án “Web</w:t>
      </w:r>
      <w:r w:rsidR="001C6925">
        <w:t>site</w:t>
      </w:r>
      <w:r>
        <w:t xml:space="preserve"> xem phim”. Mục đích của tài liệu này là để:</w:t>
      </w:r>
    </w:p>
    <w:p w14:paraId="526133D2" w14:textId="29325E1B" w:rsidR="002F7F39" w:rsidRPr="002F7F39" w:rsidRDefault="002F7F39">
      <w:pPr>
        <w:pStyle w:val="ListParagraph"/>
        <w:numPr>
          <w:ilvl w:val="0"/>
          <w:numId w:val="2"/>
        </w:numPr>
        <w:ind w:left="1080"/>
        <w:rPr>
          <w:rFonts w:ascii="Arial" w:hAnsi="Arial" w:cs="Arial"/>
        </w:rPr>
      </w:pPr>
      <w:r>
        <w:t>Thu thập và mô tả các yêu cầu của khách hàng về các tính năng cần có trong “Web</w:t>
      </w:r>
      <w:r w:rsidR="001C6925">
        <w:t>site</w:t>
      </w:r>
      <w:r>
        <w:t xml:space="preserve"> xem phim”.</w:t>
      </w:r>
    </w:p>
    <w:p w14:paraId="760DEA49" w14:textId="77777777" w:rsidR="002F7F39" w:rsidRPr="002F7F39" w:rsidRDefault="002F7F39">
      <w:pPr>
        <w:pStyle w:val="ListParagraph"/>
        <w:numPr>
          <w:ilvl w:val="0"/>
          <w:numId w:val="2"/>
        </w:numPr>
        <w:ind w:left="1080"/>
        <w:rPr>
          <w:rFonts w:ascii="Arial" w:hAnsi="Arial" w:cs="Arial"/>
        </w:rPr>
      </w:pPr>
      <w:r>
        <w:t>Đề xuất một vài giải pháp (phát triển mới hoặc thay thế) nhằm nâng cao chất lượng trang web.</w:t>
      </w:r>
    </w:p>
    <w:p w14:paraId="0EE1DB0C" w14:textId="77777777" w:rsidR="002F7F39" w:rsidRPr="002F7F39" w:rsidRDefault="002F7F39">
      <w:pPr>
        <w:pStyle w:val="ListParagraph"/>
        <w:numPr>
          <w:ilvl w:val="0"/>
          <w:numId w:val="2"/>
        </w:numPr>
        <w:ind w:left="1080"/>
        <w:rPr>
          <w:rFonts w:ascii="Arial" w:hAnsi="Arial" w:cs="Arial"/>
        </w:rPr>
      </w:pPr>
      <w:r>
        <w:t>Xác định những hạn chế đối với giải pháp được đề xuất.</w:t>
      </w:r>
    </w:p>
    <w:p w14:paraId="099D1DD3" w14:textId="77777777" w:rsidR="002F7F39" w:rsidRPr="002F7F39" w:rsidRDefault="002F7F39">
      <w:pPr>
        <w:pStyle w:val="ListParagraph"/>
        <w:numPr>
          <w:ilvl w:val="0"/>
          <w:numId w:val="2"/>
        </w:numPr>
        <w:ind w:left="1080"/>
        <w:rPr>
          <w:rFonts w:ascii="Arial" w:hAnsi="Arial" w:cs="Arial"/>
        </w:rPr>
      </w:pPr>
      <w:r>
        <w:t>Xác định các bên liên quan và nhóm người dùng chính.</w:t>
      </w:r>
    </w:p>
    <w:p w14:paraId="4AE6B308" w14:textId="77777777" w:rsidR="00F81399" w:rsidRDefault="000439F1">
      <w:pPr>
        <w:pStyle w:val="Heading1"/>
      </w:pPr>
      <w:bookmarkStart w:id="7" w:name="_Toc119528929"/>
      <w:r>
        <w:t>Positioning</w:t>
      </w:r>
      <w:bookmarkEnd w:id="4"/>
      <w:bookmarkEnd w:id="5"/>
      <w:bookmarkEnd w:id="6"/>
      <w:bookmarkEnd w:id="7"/>
    </w:p>
    <w:p w14:paraId="3E48DF78" w14:textId="1CD39093" w:rsidR="002F7F39" w:rsidRPr="002F7F39" w:rsidRDefault="000439F1" w:rsidP="002F7F39">
      <w:pPr>
        <w:pStyle w:val="Heading2"/>
        <w:rPr>
          <w:lang w:val="vi-VN"/>
        </w:rPr>
      </w:pPr>
      <w:bookmarkStart w:id="8" w:name="_Toc436203379"/>
      <w:bookmarkStart w:id="9" w:name="_Toc452813579"/>
      <w:bookmarkStart w:id="10" w:name="_Toc512930907"/>
      <w:bookmarkStart w:id="11" w:name="_Toc119528930"/>
      <w:r>
        <w:t>Problem Statement</w:t>
      </w:r>
      <w:bookmarkEnd w:id="8"/>
      <w:bookmarkEnd w:id="9"/>
      <w:bookmarkEnd w:id="10"/>
      <w:r w:rsidR="004A5397">
        <w:rPr>
          <w:lang w:val="vi-VN"/>
        </w:rPr>
        <w:t xml:space="preserve"> (Phát biểu bài toán)</w:t>
      </w:r>
      <w:bookmarkEnd w:id="11"/>
    </w:p>
    <w:tbl>
      <w:tblPr>
        <w:tblW w:w="0" w:type="auto"/>
        <w:tblInd w:w="828" w:type="dxa"/>
        <w:tblLayout w:type="fixed"/>
        <w:tblLook w:val="0000" w:firstRow="0" w:lastRow="0" w:firstColumn="0" w:lastColumn="0" w:noHBand="0" w:noVBand="0"/>
      </w:tblPr>
      <w:tblGrid>
        <w:gridCol w:w="3013"/>
        <w:gridCol w:w="5296"/>
      </w:tblGrid>
      <w:tr w:rsidR="002F7F39" w14:paraId="1E65FA1A" w14:textId="77777777" w:rsidTr="00BE6486">
        <w:trPr>
          <w:trHeight w:val="498"/>
        </w:trPr>
        <w:tc>
          <w:tcPr>
            <w:tcW w:w="3013" w:type="dxa"/>
            <w:tcBorders>
              <w:top w:val="single" w:sz="12" w:space="0" w:color="auto"/>
              <w:left w:val="single" w:sz="12" w:space="0" w:color="auto"/>
              <w:bottom w:val="single" w:sz="6" w:space="0" w:color="auto"/>
              <w:right w:val="single" w:sz="12" w:space="0" w:color="auto"/>
            </w:tcBorders>
            <w:shd w:val="pct25" w:color="auto" w:fill="auto"/>
          </w:tcPr>
          <w:p w14:paraId="24CE06E7" w14:textId="77777777" w:rsidR="002F7F39" w:rsidRPr="002F7F39" w:rsidRDefault="002F7F39" w:rsidP="002F7F39">
            <w:pPr>
              <w:rPr>
                <w:sz w:val="24"/>
                <w:szCs w:val="24"/>
              </w:rPr>
            </w:pPr>
            <w:r w:rsidRPr="002F7F39">
              <w:t>The problem of</w:t>
            </w:r>
          </w:p>
          <w:p w14:paraId="036F3609" w14:textId="0EEB94AD" w:rsidR="002F7F39" w:rsidRDefault="002F7F39" w:rsidP="002F7F39">
            <w:r w:rsidRPr="002F7F39">
              <w:t>(vấn đề về)</w:t>
            </w:r>
          </w:p>
        </w:tc>
        <w:tc>
          <w:tcPr>
            <w:tcW w:w="5296" w:type="dxa"/>
            <w:tcBorders>
              <w:top w:val="single" w:sz="12" w:space="0" w:color="auto"/>
              <w:bottom w:val="single" w:sz="6" w:space="0" w:color="auto"/>
              <w:right w:val="single" w:sz="12" w:space="0" w:color="auto"/>
            </w:tcBorders>
          </w:tcPr>
          <w:p w14:paraId="45419D1F" w14:textId="77777777" w:rsidR="002F7F39" w:rsidRPr="002F7F39" w:rsidRDefault="002F7F39">
            <w:pPr>
              <w:pStyle w:val="ListParagraph"/>
              <w:numPr>
                <w:ilvl w:val="0"/>
                <w:numId w:val="3"/>
              </w:numPr>
            </w:pPr>
            <w:r w:rsidRPr="002F7F39">
              <w:t>Xem phim online trên nền tảng trình duyệt web.</w:t>
            </w:r>
          </w:p>
          <w:p w14:paraId="5C78B934" w14:textId="01359A3D" w:rsidR="002F7F39" w:rsidRPr="002F7F39" w:rsidRDefault="002F7F39">
            <w:pPr>
              <w:pStyle w:val="ListParagraph"/>
              <w:numPr>
                <w:ilvl w:val="0"/>
                <w:numId w:val="3"/>
              </w:numPr>
              <w:rPr>
                <w:i/>
                <w:iCs/>
              </w:rPr>
            </w:pPr>
            <w:r w:rsidRPr="002F7F39">
              <w:t>Cá nhân hóa quá trình xem phim.</w:t>
            </w:r>
          </w:p>
        </w:tc>
      </w:tr>
      <w:tr w:rsidR="002F7F39" w14:paraId="4A2CEBD9" w14:textId="77777777" w:rsidTr="00BE6486">
        <w:trPr>
          <w:trHeight w:val="498"/>
        </w:trPr>
        <w:tc>
          <w:tcPr>
            <w:tcW w:w="3013" w:type="dxa"/>
            <w:tcBorders>
              <w:top w:val="single" w:sz="6" w:space="0" w:color="auto"/>
              <w:left w:val="single" w:sz="12" w:space="0" w:color="auto"/>
              <w:bottom w:val="single" w:sz="6" w:space="0" w:color="auto"/>
              <w:right w:val="single" w:sz="12" w:space="0" w:color="auto"/>
            </w:tcBorders>
            <w:shd w:val="pct25" w:color="auto" w:fill="auto"/>
          </w:tcPr>
          <w:p w14:paraId="1A4DB4D5" w14:textId="77777777" w:rsidR="002F7F39" w:rsidRPr="002F7F39" w:rsidRDefault="002F7F39" w:rsidP="002F7F39">
            <w:pPr>
              <w:rPr>
                <w:sz w:val="24"/>
                <w:szCs w:val="24"/>
              </w:rPr>
            </w:pPr>
            <w:r w:rsidRPr="002F7F39">
              <w:t>affects</w:t>
            </w:r>
          </w:p>
          <w:p w14:paraId="493874BD" w14:textId="321F10AE" w:rsidR="002F7F39" w:rsidRDefault="002F7F39" w:rsidP="002F7F39">
            <w:r w:rsidRPr="002F7F39">
              <w:t>(ảnh hưởng đến)</w:t>
            </w:r>
          </w:p>
        </w:tc>
        <w:tc>
          <w:tcPr>
            <w:tcW w:w="5296" w:type="dxa"/>
            <w:tcBorders>
              <w:top w:val="single" w:sz="6" w:space="0" w:color="auto"/>
              <w:bottom w:val="single" w:sz="6" w:space="0" w:color="auto"/>
              <w:right w:val="single" w:sz="12" w:space="0" w:color="auto"/>
            </w:tcBorders>
          </w:tcPr>
          <w:p w14:paraId="15E34078" w14:textId="73FB525A" w:rsidR="002F7F39" w:rsidRPr="002F7F39" w:rsidRDefault="002F7F39">
            <w:pPr>
              <w:pStyle w:val="ListParagraph"/>
              <w:numPr>
                <w:ilvl w:val="0"/>
                <w:numId w:val="3"/>
              </w:numPr>
              <w:rPr>
                <w:i/>
                <w:iCs/>
              </w:rPr>
            </w:pPr>
            <w:r w:rsidRPr="002F7F39">
              <w:t>Người sử dụng Internet trên trình duyệt web</w:t>
            </w:r>
          </w:p>
        </w:tc>
      </w:tr>
      <w:tr w:rsidR="002F7F39" w14:paraId="39D87E3C" w14:textId="77777777" w:rsidTr="00BE6486">
        <w:trPr>
          <w:trHeight w:val="1771"/>
        </w:trPr>
        <w:tc>
          <w:tcPr>
            <w:tcW w:w="3013" w:type="dxa"/>
            <w:tcBorders>
              <w:top w:val="single" w:sz="6" w:space="0" w:color="auto"/>
              <w:left w:val="single" w:sz="12" w:space="0" w:color="auto"/>
              <w:bottom w:val="single" w:sz="6" w:space="0" w:color="auto"/>
              <w:right w:val="single" w:sz="12" w:space="0" w:color="auto"/>
            </w:tcBorders>
            <w:shd w:val="pct25" w:color="auto" w:fill="auto"/>
          </w:tcPr>
          <w:p w14:paraId="291719B4" w14:textId="77777777" w:rsidR="002F7F39" w:rsidRPr="002F7F39" w:rsidRDefault="002F7F39" w:rsidP="002F7F39">
            <w:pPr>
              <w:rPr>
                <w:sz w:val="24"/>
                <w:szCs w:val="24"/>
              </w:rPr>
            </w:pPr>
            <w:r w:rsidRPr="002F7F39">
              <w:t>the impact of which is</w:t>
            </w:r>
          </w:p>
          <w:p w14:paraId="3860BCC6" w14:textId="7641DE69" w:rsidR="002F7F39" w:rsidRDefault="002F7F39" w:rsidP="002F7F39">
            <w:r w:rsidRPr="002F7F39">
              <w:t>(ảnh hưởng là)</w:t>
            </w:r>
          </w:p>
        </w:tc>
        <w:tc>
          <w:tcPr>
            <w:tcW w:w="5296" w:type="dxa"/>
            <w:tcBorders>
              <w:top w:val="single" w:sz="6" w:space="0" w:color="auto"/>
              <w:bottom w:val="single" w:sz="6" w:space="0" w:color="auto"/>
              <w:right w:val="single" w:sz="12" w:space="0" w:color="auto"/>
            </w:tcBorders>
          </w:tcPr>
          <w:p w14:paraId="55044298" w14:textId="77777777" w:rsidR="002F7F39" w:rsidRPr="002F7F39" w:rsidRDefault="002F7F39">
            <w:pPr>
              <w:pStyle w:val="ListParagraph"/>
              <w:numPr>
                <w:ilvl w:val="0"/>
                <w:numId w:val="3"/>
              </w:numPr>
            </w:pPr>
            <w:r w:rsidRPr="002F7F39">
              <w:t>Khi xem phim ngoài rạp chiếu phim hay dùng các ứng dụng khác phải tốn khoản phí để đáp ứng nhu cầu giải trí</w:t>
            </w:r>
          </w:p>
          <w:p w14:paraId="1F7BB210" w14:textId="77777777" w:rsidR="002F7F39" w:rsidRPr="002F7F39" w:rsidRDefault="002F7F39">
            <w:pPr>
              <w:pStyle w:val="ListParagraph"/>
              <w:numPr>
                <w:ilvl w:val="0"/>
                <w:numId w:val="3"/>
              </w:numPr>
              <w:rPr>
                <w:rFonts w:ascii="Arial" w:hAnsi="Arial" w:cs="Arial"/>
              </w:rPr>
            </w:pPr>
            <w:r w:rsidRPr="002F7F39">
              <w:t>Những thể loại phim mong muốn xem nhưng tìm kiếm khó khăn. </w:t>
            </w:r>
          </w:p>
          <w:p w14:paraId="676AD86A" w14:textId="77777777" w:rsidR="002F7F39" w:rsidRPr="002F7F39" w:rsidRDefault="002F7F39">
            <w:pPr>
              <w:pStyle w:val="ListParagraph"/>
              <w:numPr>
                <w:ilvl w:val="0"/>
                <w:numId w:val="3"/>
              </w:numPr>
              <w:rPr>
                <w:rFonts w:ascii="Arial" w:hAnsi="Arial" w:cs="Arial"/>
              </w:rPr>
            </w:pPr>
            <w:r w:rsidRPr="002F7F39">
              <w:t>Phần phim đang xem trước đó không được lưu lại. </w:t>
            </w:r>
          </w:p>
          <w:p w14:paraId="7236C2B5" w14:textId="08FD5B17" w:rsidR="002F7F39" w:rsidRPr="002F7F39" w:rsidRDefault="002F7F39">
            <w:pPr>
              <w:pStyle w:val="ListParagraph"/>
              <w:numPr>
                <w:ilvl w:val="0"/>
                <w:numId w:val="3"/>
              </w:numPr>
              <w:rPr>
                <w:i/>
                <w:iCs/>
              </w:rPr>
            </w:pPr>
            <w:r w:rsidRPr="002F7F39">
              <w:t>Giao diện xem phim nhàm chán</w:t>
            </w:r>
          </w:p>
        </w:tc>
      </w:tr>
      <w:tr w:rsidR="002F7F39" w14:paraId="3A992441" w14:textId="77777777" w:rsidTr="00BE6486">
        <w:trPr>
          <w:trHeight w:val="1259"/>
        </w:trPr>
        <w:tc>
          <w:tcPr>
            <w:tcW w:w="3013" w:type="dxa"/>
            <w:tcBorders>
              <w:top w:val="single" w:sz="6" w:space="0" w:color="auto"/>
              <w:left w:val="single" w:sz="12" w:space="0" w:color="auto"/>
              <w:bottom w:val="single" w:sz="6" w:space="0" w:color="auto"/>
              <w:right w:val="single" w:sz="12" w:space="0" w:color="auto"/>
            </w:tcBorders>
            <w:shd w:val="pct25" w:color="auto" w:fill="auto"/>
          </w:tcPr>
          <w:p w14:paraId="53E3353A" w14:textId="77777777" w:rsidR="002F7F39" w:rsidRPr="002F7F39" w:rsidRDefault="002F7F39" w:rsidP="002F7F39">
            <w:pPr>
              <w:rPr>
                <w:sz w:val="24"/>
                <w:szCs w:val="24"/>
              </w:rPr>
            </w:pPr>
            <w:r w:rsidRPr="002F7F39">
              <w:t>a successful solution would be</w:t>
            </w:r>
          </w:p>
          <w:p w14:paraId="416F8D9A" w14:textId="4E7DC251" w:rsidR="002F7F39" w:rsidRDefault="002F7F39" w:rsidP="002F7F39">
            <w:r w:rsidRPr="002F7F39">
              <w:t>(giải pháp thành công sẽ là)</w:t>
            </w:r>
          </w:p>
        </w:tc>
        <w:tc>
          <w:tcPr>
            <w:tcW w:w="5296" w:type="dxa"/>
            <w:tcBorders>
              <w:top w:val="single" w:sz="6" w:space="0" w:color="auto"/>
              <w:bottom w:val="single" w:sz="6" w:space="0" w:color="auto"/>
              <w:right w:val="single" w:sz="12" w:space="0" w:color="auto"/>
            </w:tcBorders>
          </w:tcPr>
          <w:p w14:paraId="62C6B9CF" w14:textId="77777777" w:rsidR="002F7F39" w:rsidRPr="002F7F39" w:rsidRDefault="002F7F39">
            <w:pPr>
              <w:pStyle w:val="ListParagraph"/>
              <w:numPr>
                <w:ilvl w:val="0"/>
                <w:numId w:val="3"/>
              </w:numPr>
            </w:pPr>
            <w:r w:rsidRPr="002F7F39">
              <w:t>Xem phim online miễn phí với chất lương hình ảnh tốt, tốc độ cao.</w:t>
            </w:r>
          </w:p>
          <w:p w14:paraId="6F98238F" w14:textId="7CD32532" w:rsidR="002F7F39" w:rsidRPr="002F7F39" w:rsidRDefault="002F7F39">
            <w:pPr>
              <w:pStyle w:val="ListParagraph"/>
              <w:numPr>
                <w:ilvl w:val="0"/>
                <w:numId w:val="3"/>
              </w:numPr>
              <w:rPr>
                <w:i/>
                <w:iCs/>
              </w:rPr>
            </w:pPr>
            <w:r w:rsidRPr="002F7F39">
              <w:t>Đáp ứng nhu cầu cá nhân của người dùng (giao diện tùy chỉnh với mỗi cá nhân, thu thập và phân loại phim theo sở thích, lưu lịch sử xem phim)</w:t>
            </w:r>
          </w:p>
        </w:tc>
      </w:tr>
    </w:tbl>
    <w:p w14:paraId="22DEFF33" w14:textId="23FC5428" w:rsidR="002F7F39" w:rsidRPr="002F7F39" w:rsidRDefault="000439F1" w:rsidP="00AF2855">
      <w:pPr>
        <w:pStyle w:val="Heading2"/>
        <w:rPr>
          <w:lang w:val="vi-VN"/>
        </w:rPr>
      </w:pPr>
      <w:bookmarkStart w:id="12" w:name="_Toc425054392"/>
      <w:bookmarkStart w:id="13" w:name="_Toc422186485"/>
      <w:bookmarkStart w:id="14" w:name="_Toc436203380"/>
      <w:bookmarkStart w:id="15" w:name="_Toc452813580"/>
      <w:bookmarkStart w:id="16" w:name="_Toc512930908"/>
      <w:bookmarkStart w:id="17" w:name="_Toc119528931"/>
      <w:r>
        <w:t>Product Position Statement</w:t>
      </w:r>
      <w:bookmarkEnd w:id="12"/>
      <w:bookmarkEnd w:id="13"/>
      <w:bookmarkEnd w:id="14"/>
      <w:bookmarkEnd w:id="15"/>
      <w:bookmarkEnd w:id="16"/>
      <w:r w:rsidR="004A5397" w:rsidRPr="002F7F39">
        <w:rPr>
          <w:lang w:val="vi-VN"/>
        </w:rPr>
        <w:t xml:space="preserve"> (Phát biểu giải pháp)</w:t>
      </w:r>
      <w:bookmarkEnd w:id="17"/>
    </w:p>
    <w:tbl>
      <w:tblPr>
        <w:tblW w:w="8315" w:type="dxa"/>
        <w:tblInd w:w="828" w:type="dxa"/>
        <w:tblLook w:val="0000" w:firstRow="0" w:lastRow="0" w:firstColumn="0" w:lastColumn="0" w:noHBand="0" w:noVBand="0"/>
      </w:tblPr>
      <w:tblGrid>
        <w:gridCol w:w="2807"/>
        <w:gridCol w:w="5508"/>
      </w:tblGrid>
      <w:tr w:rsidR="002F7F39" w14:paraId="5DC3B29A" w14:textId="77777777" w:rsidTr="00BE6486">
        <w:trPr>
          <w:trHeight w:val="683"/>
        </w:trPr>
        <w:tc>
          <w:tcPr>
            <w:tcW w:w="2807" w:type="dxa"/>
            <w:tcBorders>
              <w:top w:val="single" w:sz="12" w:space="0" w:color="auto"/>
              <w:left w:val="single" w:sz="12" w:space="0" w:color="auto"/>
              <w:bottom w:val="single" w:sz="6" w:space="0" w:color="auto"/>
              <w:right w:val="single" w:sz="12" w:space="0" w:color="auto"/>
            </w:tcBorders>
            <w:shd w:val="pct25" w:color="auto" w:fill="auto"/>
          </w:tcPr>
          <w:p w14:paraId="15B89492" w14:textId="77777777" w:rsidR="002F7F39" w:rsidRPr="002F7F39" w:rsidRDefault="002F7F39" w:rsidP="00BE6486">
            <w:pPr>
              <w:rPr>
                <w:sz w:val="24"/>
                <w:szCs w:val="24"/>
              </w:rPr>
            </w:pPr>
            <w:r w:rsidRPr="002F7F39">
              <w:t>For</w:t>
            </w:r>
          </w:p>
          <w:p w14:paraId="5A0914D1" w14:textId="652872BD" w:rsidR="002F7F39" w:rsidRDefault="002F7F39" w:rsidP="00BE6486">
            <w:r w:rsidRPr="002F7F39">
              <w:t>(sản phẩm cho ai)</w:t>
            </w:r>
          </w:p>
        </w:tc>
        <w:tc>
          <w:tcPr>
            <w:tcW w:w="0" w:type="auto"/>
            <w:tcBorders>
              <w:top w:val="single" w:sz="12" w:space="0" w:color="auto"/>
              <w:bottom w:val="single" w:sz="6" w:space="0" w:color="auto"/>
              <w:right w:val="single" w:sz="12" w:space="0" w:color="auto"/>
            </w:tcBorders>
          </w:tcPr>
          <w:p w14:paraId="29708C50" w14:textId="6E9C463E" w:rsidR="002F7F39" w:rsidRPr="002F7F39" w:rsidRDefault="002F7F39">
            <w:pPr>
              <w:pStyle w:val="ListParagraph"/>
              <w:numPr>
                <w:ilvl w:val="0"/>
                <w:numId w:val="4"/>
              </w:numPr>
              <w:rPr>
                <w:i/>
                <w:iCs/>
              </w:rPr>
            </w:pPr>
            <w:r w:rsidRPr="002F7F39">
              <w:t>Người sử dụng Internet trên trình duyệt web để xem phim</w:t>
            </w:r>
          </w:p>
        </w:tc>
      </w:tr>
      <w:tr w:rsidR="002F7F39" w14:paraId="49F7F14D" w14:textId="77777777" w:rsidTr="00BE6486">
        <w:trPr>
          <w:trHeight w:val="454"/>
        </w:trPr>
        <w:tc>
          <w:tcPr>
            <w:tcW w:w="2807" w:type="dxa"/>
            <w:tcBorders>
              <w:top w:val="single" w:sz="6" w:space="0" w:color="auto"/>
              <w:left w:val="single" w:sz="12" w:space="0" w:color="auto"/>
              <w:bottom w:val="single" w:sz="6" w:space="0" w:color="auto"/>
              <w:right w:val="single" w:sz="12" w:space="0" w:color="auto"/>
            </w:tcBorders>
            <w:shd w:val="pct25" w:color="auto" w:fill="auto"/>
          </w:tcPr>
          <w:p w14:paraId="344821C3" w14:textId="77777777" w:rsidR="002F7F39" w:rsidRPr="002F7F39" w:rsidRDefault="002F7F39" w:rsidP="00BE6486">
            <w:pPr>
              <w:rPr>
                <w:sz w:val="24"/>
                <w:szCs w:val="24"/>
              </w:rPr>
            </w:pPr>
            <w:r w:rsidRPr="002F7F39">
              <w:t>Who</w:t>
            </w:r>
          </w:p>
          <w:p w14:paraId="37A79A1C" w14:textId="4E441047" w:rsidR="002F7F39" w:rsidRDefault="002F7F39" w:rsidP="00BE6486">
            <w:r w:rsidRPr="002F7F39">
              <w:t>(làm gì)</w:t>
            </w:r>
          </w:p>
        </w:tc>
        <w:tc>
          <w:tcPr>
            <w:tcW w:w="0" w:type="auto"/>
            <w:tcBorders>
              <w:top w:val="single" w:sz="6" w:space="0" w:color="auto"/>
              <w:bottom w:val="single" w:sz="6" w:space="0" w:color="auto"/>
              <w:right w:val="single" w:sz="12" w:space="0" w:color="auto"/>
            </w:tcBorders>
          </w:tcPr>
          <w:p w14:paraId="33CFE7AF" w14:textId="13DDA19F" w:rsidR="002F7F39" w:rsidRPr="002F7F39" w:rsidRDefault="002F7F39">
            <w:pPr>
              <w:pStyle w:val="ListParagraph"/>
              <w:numPr>
                <w:ilvl w:val="0"/>
                <w:numId w:val="4"/>
              </w:numPr>
              <w:rPr>
                <w:i/>
                <w:iCs/>
              </w:rPr>
            </w:pPr>
            <w:r w:rsidRPr="002F7F39">
              <w:t>Xem phim online</w:t>
            </w:r>
          </w:p>
        </w:tc>
      </w:tr>
      <w:tr w:rsidR="002F7F39" w14:paraId="6EFB302F" w14:textId="77777777" w:rsidTr="00BE6486">
        <w:trPr>
          <w:trHeight w:val="683"/>
        </w:trPr>
        <w:tc>
          <w:tcPr>
            <w:tcW w:w="2807" w:type="dxa"/>
            <w:tcBorders>
              <w:top w:val="single" w:sz="6" w:space="0" w:color="auto"/>
              <w:left w:val="single" w:sz="12" w:space="0" w:color="auto"/>
              <w:bottom w:val="single" w:sz="6" w:space="0" w:color="auto"/>
              <w:right w:val="single" w:sz="12" w:space="0" w:color="auto"/>
            </w:tcBorders>
            <w:shd w:val="pct25" w:color="auto" w:fill="auto"/>
          </w:tcPr>
          <w:p w14:paraId="39FAD8B5" w14:textId="77777777" w:rsidR="002F7F39" w:rsidRPr="002F7F39" w:rsidRDefault="002F7F39" w:rsidP="00BE6486">
            <w:pPr>
              <w:rPr>
                <w:sz w:val="24"/>
                <w:szCs w:val="24"/>
              </w:rPr>
            </w:pPr>
            <w:r w:rsidRPr="002F7F39">
              <w:t>The (product name)</w:t>
            </w:r>
          </w:p>
          <w:p w14:paraId="47F0F0D0" w14:textId="67585857" w:rsidR="002F7F39" w:rsidRDefault="002F7F39" w:rsidP="00BE6486">
            <w:r w:rsidRPr="002F7F39">
              <w:t>(tên sản phẩm)</w:t>
            </w:r>
          </w:p>
        </w:tc>
        <w:tc>
          <w:tcPr>
            <w:tcW w:w="0" w:type="auto"/>
            <w:tcBorders>
              <w:top w:val="single" w:sz="6" w:space="0" w:color="auto"/>
              <w:bottom w:val="single" w:sz="6" w:space="0" w:color="auto"/>
              <w:right w:val="single" w:sz="12" w:space="0" w:color="auto"/>
            </w:tcBorders>
          </w:tcPr>
          <w:p w14:paraId="01532D3D" w14:textId="4361D5A4" w:rsidR="002F7F39" w:rsidRPr="002F7F39" w:rsidRDefault="002F7F39">
            <w:pPr>
              <w:pStyle w:val="ListParagraph"/>
              <w:numPr>
                <w:ilvl w:val="0"/>
                <w:numId w:val="4"/>
              </w:numPr>
              <w:rPr>
                <w:i/>
                <w:iCs/>
              </w:rPr>
            </w:pPr>
            <w:r w:rsidRPr="002F7F39">
              <w:t>Web</w:t>
            </w:r>
            <w:r w:rsidR="001C6925">
              <w:t>site</w:t>
            </w:r>
            <w:r w:rsidRPr="002F7F39">
              <w:t xml:space="preserve"> xem phim</w:t>
            </w:r>
          </w:p>
        </w:tc>
      </w:tr>
      <w:tr w:rsidR="002F7F39" w14:paraId="675E51A6" w14:textId="77777777" w:rsidTr="00BE6486">
        <w:trPr>
          <w:trHeight w:val="466"/>
        </w:trPr>
        <w:tc>
          <w:tcPr>
            <w:tcW w:w="2807" w:type="dxa"/>
            <w:tcBorders>
              <w:top w:val="single" w:sz="6" w:space="0" w:color="auto"/>
              <w:left w:val="single" w:sz="12" w:space="0" w:color="auto"/>
              <w:bottom w:val="single" w:sz="6" w:space="0" w:color="auto"/>
              <w:right w:val="single" w:sz="12" w:space="0" w:color="auto"/>
            </w:tcBorders>
            <w:shd w:val="pct25" w:color="auto" w:fill="auto"/>
          </w:tcPr>
          <w:p w14:paraId="1A81B071" w14:textId="77777777" w:rsidR="002F7F39" w:rsidRPr="002F7F39" w:rsidRDefault="002F7F39" w:rsidP="00BE6486">
            <w:pPr>
              <w:rPr>
                <w:sz w:val="24"/>
                <w:szCs w:val="24"/>
              </w:rPr>
            </w:pPr>
            <w:r w:rsidRPr="002F7F39">
              <w:t>That</w:t>
            </w:r>
          </w:p>
          <w:p w14:paraId="35746FAA" w14:textId="7C5AAB40" w:rsidR="002F7F39" w:rsidRDefault="002F7F39" w:rsidP="00BE6486">
            <w:r w:rsidRPr="002F7F39">
              <w:t>(sẽ)</w:t>
            </w:r>
          </w:p>
        </w:tc>
        <w:tc>
          <w:tcPr>
            <w:tcW w:w="0" w:type="auto"/>
            <w:tcBorders>
              <w:top w:val="single" w:sz="6" w:space="0" w:color="auto"/>
              <w:bottom w:val="single" w:sz="6" w:space="0" w:color="auto"/>
              <w:right w:val="single" w:sz="12" w:space="0" w:color="auto"/>
            </w:tcBorders>
          </w:tcPr>
          <w:p w14:paraId="4EECA40C" w14:textId="739CC3C9" w:rsidR="002F7F39" w:rsidRPr="002F7F39" w:rsidRDefault="002F7F39">
            <w:pPr>
              <w:pStyle w:val="ListParagraph"/>
              <w:numPr>
                <w:ilvl w:val="0"/>
                <w:numId w:val="4"/>
              </w:numPr>
              <w:rPr>
                <w:i/>
                <w:iCs/>
              </w:rPr>
            </w:pPr>
            <w:r w:rsidRPr="002F7F39">
              <w:t>Cho phép người dùng xem phim online miễn phí với chất lượng hình ảnh tốt và tốc độ cao. Cá nhân hóa quá trình xem phim với sở thích của từng người.</w:t>
            </w:r>
          </w:p>
        </w:tc>
      </w:tr>
      <w:tr w:rsidR="002F7F39" w14:paraId="5CD34610" w14:textId="77777777" w:rsidTr="00BE6486">
        <w:trPr>
          <w:trHeight w:val="454"/>
        </w:trPr>
        <w:tc>
          <w:tcPr>
            <w:tcW w:w="2807" w:type="dxa"/>
            <w:tcBorders>
              <w:top w:val="single" w:sz="6" w:space="0" w:color="auto"/>
              <w:left w:val="single" w:sz="12" w:space="0" w:color="auto"/>
              <w:bottom w:val="single" w:sz="6" w:space="0" w:color="auto"/>
              <w:right w:val="single" w:sz="12" w:space="0" w:color="auto"/>
            </w:tcBorders>
            <w:shd w:val="pct25" w:color="auto" w:fill="auto"/>
          </w:tcPr>
          <w:p w14:paraId="5EEFDFD4" w14:textId="77777777" w:rsidR="002F7F39" w:rsidRPr="002F7F39" w:rsidRDefault="002F7F39" w:rsidP="00BE6486">
            <w:pPr>
              <w:rPr>
                <w:sz w:val="24"/>
                <w:szCs w:val="24"/>
              </w:rPr>
            </w:pPr>
            <w:r w:rsidRPr="002F7F39">
              <w:t>Unlike</w:t>
            </w:r>
          </w:p>
          <w:p w14:paraId="286F3FB9" w14:textId="336ABEDA" w:rsidR="002F7F39" w:rsidRDefault="002F7F39" w:rsidP="00BE6486">
            <w:r w:rsidRPr="002F7F39">
              <w:t>(khác với)</w:t>
            </w:r>
          </w:p>
        </w:tc>
        <w:tc>
          <w:tcPr>
            <w:tcW w:w="0" w:type="auto"/>
            <w:tcBorders>
              <w:top w:val="single" w:sz="6" w:space="0" w:color="auto"/>
              <w:bottom w:val="single" w:sz="6" w:space="0" w:color="auto"/>
              <w:right w:val="single" w:sz="12" w:space="0" w:color="auto"/>
            </w:tcBorders>
          </w:tcPr>
          <w:p w14:paraId="4EEC5DB2" w14:textId="2BE36483" w:rsidR="002F7F39" w:rsidRPr="002F7F39" w:rsidRDefault="002F7F39">
            <w:pPr>
              <w:pStyle w:val="ListParagraph"/>
              <w:numPr>
                <w:ilvl w:val="0"/>
                <w:numId w:val="4"/>
              </w:numPr>
              <w:rPr>
                <w:i/>
                <w:iCs/>
              </w:rPr>
            </w:pPr>
            <w:r w:rsidRPr="002F7F39">
              <w:t>Netflix, VTV giải trí, FPT Play, Galaxy Play, Danet, VieON</w:t>
            </w:r>
          </w:p>
        </w:tc>
      </w:tr>
      <w:tr w:rsidR="002F7F39" w14:paraId="302E1793" w14:textId="77777777" w:rsidTr="00BE6486">
        <w:trPr>
          <w:trHeight w:val="683"/>
        </w:trPr>
        <w:tc>
          <w:tcPr>
            <w:tcW w:w="2807" w:type="dxa"/>
            <w:tcBorders>
              <w:top w:val="single" w:sz="6" w:space="0" w:color="auto"/>
              <w:left w:val="single" w:sz="12" w:space="0" w:color="auto"/>
              <w:bottom w:val="single" w:sz="12" w:space="0" w:color="auto"/>
              <w:right w:val="single" w:sz="12" w:space="0" w:color="auto"/>
            </w:tcBorders>
            <w:shd w:val="pct25" w:color="auto" w:fill="auto"/>
          </w:tcPr>
          <w:p w14:paraId="3787234B" w14:textId="77777777" w:rsidR="002F7F39" w:rsidRPr="002F7F39" w:rsidRDefault="002F7F39" w:rsidP="00BE6486">
            <w:pPr>
              <w:rPr>
                <w:sz w:val="24"/>
                <w:szCs w:val="24"/>
              </w:rPr>
            </w:pPr>
            <w:r w:rsidRPr="002F7F39">
              <w:t>Our product</w:t>
            </w:r>
          </w:p>
          <w:p w14:paraId="3033A9D5" w14:textId="5661C58B" w:rsidR="002F7F39" w:rsidRDefault="002F7F39" w:rsidP="00BE6486">
            <w:r w:rsidRPr="002F7F39">
              <w:t>(sản phẩm của chúng tôi)</w:t>
            </w:r>
          </w:p>
        </w:tc>
        <w:tc>
          <w:tcPr>
            <w:tcW w:w="0" w:type="auto"/>
            <w:tcBorders>
              <w:top w:val="single" w:sz="6" w:space="0" w:color="auto"/>
              <w:bottom w:val="single" w:sz="12" w:space="0" w:color="auto"/>
              <w:right w:val="single" w:sz="12" w:space="0" w:color="auto"/>
            </w:tcBorders>
          </w:tcPr>
          <w:p w14:paraId="72D4729C" w14:textId="77777777" w:rsidR="002F7F39" w:rsidRPr="002F7F39" w:rsidRDefault="002F7F39">
            <w:pPr>
              <w:pStyle w:val="ListParagraph"/>
              <w:numPr>
                <w:ilvl w:val="0"/>
                <w:numId w:val="4"/>
              </w:numPr>
            </w:pPr>
            <w:r w:rsidRPr="002F7F39">
              <w:t>Xem phim online miễn phí mọi lúc mọi nơi với chất lượng hình ảnh tốt, tốc độ cao.</w:t>
            </w:r>
          </w:p>
          <w:p w14:paraId="490717EF" w14:textId="5B3DBAFD" w:rsidR="002F7F39" w:rsidRPr="002F7F39" w:rsidRDefault="002F7F39">
            <w:pPr>
              <w:pStyle w:val="ListParagraph"/>
              <w:numPr>
                <w:ilvl w:val="0"/>
                <w:numId w:val="4"/>
              </w:numPr>
              <w:rPr>
                <w:i/>
                <w:iCs/>
              </w:rPr>
            </w:pPr>
            <w:r w:rsidRPr="002F7F39">
              <w:t>Đáp ứng hiển thị theo nhu cầu, sở thích người dùng </w:t>
            </w:r>
          </w:p>
        </w:tc>
      </w:tr>
    </w:tbl>
    <w:p w14:paraId="23B85D39" w14:textId="77777777" w:rsidR="00F81399" w:rsidRDefault="000439F1">
      <w:pPr>
        <w:pStyle w:val="Heading1"/>
      </w:pPr>
      <w:bookmarkStart w:id="18" w:name="_Toc447960005"/>
      <w:bookmarkStart w:id="19" w:name="_Toc452813581"/>
      <w:bookmarkStart w:id="20" w:name="_Toc512930909"/>
      <w:bookmarkStart w:id="21" w:name="_Toc119528932"/>
      <w:bookmarkStart w:id="22" w:name="_Toc436203381"/>
      <w:r>
        <w:lastRenderedPageBreak/>
        <w:t>User Descriptions</w:t>
      </w:r>
      <w:bookmarkEnd w:id="18"/>
      <w:bookmarkEnd w:id="19"/>
      <w:bookmarkEnd w:id="20"/>
      <w:bookmarkEnd w:id="21"/>
    </w:p>
    <w:p w14:paraId="72DD0861" w14:textId="4A1C5B2B" w:rsidR="00F81399" w:rsidRDefault="000439F1">
      <w:pPr>
        <w:pStyle w:val="Heading2"/>
      </w:pPr>
      <w:bookmarkStart w:id="23" w:name="_Toc452813584"/>
      <w:bookmarkStart w:id="24" w:name="_Toc512930911"/>
      <w:bookmarkStart w:id="25" w:name="_Toc119528933"/>
      <w:r>
        <w:t xml:space="preserve">User </w:t>
      </w:r>
      <w:bookmarkEnd w:id="23"/>
      <w:bookmarkEnd w:id="24"/>
      <w:r w:rsidR="008F4175">
        <w:t>Profiles</w:t>
      </w:r>
      <w:bookmarkEnd w:id="25"/>
    </w:p>
    <w:tbl>
      <w:tblPr>
        <w:tblStyle w:val="TableGrid"/>
        <w:tblW w:w="0" w:type="auto"/>
        <w:tblInd w:w="720" w:type="dxa"/>
        <w:tblLook w:val="04A0" w:firstRow="1" w:lastRow="0" w:firstColumn="1" w:lastColumn="0" w:noHBand="0" w:noVBand="1"/>
      </w:tblPr>
      <w:tblGrid>
        <w:gridCol w:w="1317"/>
        <w:gridCol w:w="2423"/>
        <w:gridCol w:w="2479"/>
        <w:gridCol w:w="2637"/>
      </w:tblGrid>
      <w:tr w:rsidR="00797844" w14:paraId="64C55A4D" w14:textId="77777777" w:rsidTr="00797844">
        <w:tc>
          <w:tcPr>
            <w:tcW w:w="0" w:type="auto"/>
          </w:tcPr>
          <w:p w14:paraId="6AE9C1FF" w14:textId="446F7A95" w:rsidR="00797844" w:rsidRPr="00797844" w:rsidRDefault="00797844" w:rsidP="00797844">
            <w:pPr>
              <w:rPr>
                <w:b/>
                <w:bCs/>
              </w:rPr>
            </w:pPr>
            <w:r w:rsidRPr="00797844">
              <w:rPr>
                <w:b/>
                <w:bCs/>
              </w:rPr>
              <w:t>Loại người dùng</w:t>
            </w:r>
          </w:p>
        </w:tc>
        <w:tc>
          <w:tcPr>
            <w:tcW w:w="0" w:type="auto"/>
          </w:tcPr>
          <w:p w14:paraId="24C43C17" w14:textId="006D3E41" w:rsidR="00797844" w:rsidRDefault="00797844" w:rsidP="00797844">
            <w:r w:rsidRPr="00797844">
              <w:t xml:space="preserve">Trẻ </w:t>
            </w:r>
            <w:r>
              <w:t>em</w:t>
            </w:r>
          </w:p>
        </w:tc>
        <w:tc>
          <w:tcPr>
            <w:tcW w:w="0" w:type="auto"/>
          </w:tcPr>
          <w:p w14:paraId="1741F9ED" w14:textId="122C60B3" w:rsidR="00797844" w:rsidRDefault="00797844" w:rsidP="00797844">
            <w:r>
              <w:t xml:space="preserve">Thanh thiếu niên </w:t>
            </w:r>
            <w:r w:rsidRPr="00797844">
              <w:t>(12-24 tuổi)</w:t>
            </w:r>
          </w:p>
        </w:tc>
        <w:tc>
          <w:tcPr>
            <w:tcW w:w="0" w:type="auto"/>
          </w:tcPr>
          <w:p w14:paraId="591DBC15" w14:textId="5813B7DB" w:rsidR="00797844" w:rsidRDefault="00797844" w:rsidP="00797844">
            <w:r>
              <w:t>Trung niên, người cao tuổi</w:t>
            </w:r>
            <w:r w:rsidRPr="00797844">
              <w:t xml:space="preserve"> (30 tuổi trở lên)</w:t>
            </w:r>
          </w:p>
        </w:tc>
      </w:tr>
      <w:tr w:rsidR="00797844" w14:paraId="51892ADF" w14:textId="77777777" w:rsidTr="00797844">
        <w:tc>
          <w:tcPr>
            <w:tcW w:w="0" w:type="auto"/>
          </w:tcPr>
          <w:p w14:paraId="022632AA" w14:textId="368CC93C" w:rsidR="00797844" w:rsidRPr="00797844" w:rsidRDefault="00797844" w:rsidP="00797844">
            <w:pPr>
              <w:rPr>
                <w:b/>
                <w:bCs/>
              </w:rPr>
            </w:pPr>
            <w:r w:rsidRPr="00797844">
              <w:rPr>
                <w:b/>
                <w:bCs/>
              </w:rPr>
              <w:t>Quan điểm</w:t>
            </w:r>
          </w:p>
        </w:tc>
        <w:tc>
          <w:tcPr>
            <w:tcW w:w="0" w:type="auto"/>
          </w:tcPr>
          <w:p w14:paraId="0E724C72" w14:textId="5210C542" w:rsidR="00797844" w:rsidRDefault="00797844" w:rsidP="00797844">
            <w:r w:rsidRPr="00797844">
              <w:t>Dùng để giải trí </w:t>
            </w:r>
          </w:p>
        </w:tc>
        <w:tc>
          <w:tcPr>
            <w:tcW w:w="0" w:type="auto"/>
          </w:tcPr>
          <w:p w14:paraId="51EB7D18" w14:textId="686C533C" w:rsidR="00797844" w:rsidRDefault="00797844" w:rsidP="00797844">
            <w:r w:rsidRPr="00797844">
              <w:t>Dùng để giải trí</w:t>
            </w:r>
          </w:p>
        </w:tc>
        <w:tc>
          <w:tcPr>
            <w:tcW w:w="0" w:type="auto"/>
          </w:tcPr>
          <w:p w14:paraId="522ADDBB" w14:textId="1EC211F8" w:rsidR="00797844" w:rsidRDefault="00797844" w:rsidP="00797844">
            <w:r w:rsidRPr="00797844">
              <w:t>Dùng để giải trí</w:t>
            </w:r>
          </w:p>
        </w:tc>
      </w:tr>
      <w:tr w:rsidR="00797844" w14:paraId="7B0B6DB0" w14:textId="77777777" w:rsidTr="00797844">
        <w:tc>
          <w:tcPr>
            <w:tcW w:w="0" w:type="auto"/>
          </w:tcPr>
          <w:p w14:paraId="163E81FC" w14:textId="16382386" w:rsidR="00797844" w:rsidRPr="00797844" w:rsidRDefault="00797844" w:rsidP="00797844">
            <w:pPr>
              <w:rPr>
                <w:b/>
                <w:bCs/>
              </w:rPr>
            </w:pPr>
            <w:r w:rsidRPr="00797844">
              <w:rPr>
                <w:b/>
                <w:bCs/>
              </w:rPr>
              <w:t>Vai trò</w:t>
            </w:r>
          </w:p>
        </w:tc>
        <w:tc>
          <w:tcPr>
            <w:tcW w:w="0" w:type="auto"/>
          </w:tcPr>
          <w:p w14:paraId="770D5345" w14:textId="02B789A6" w:rsidR="00797844" w:rsidRDefault="00797844" w:rsidP="00797844">
            <w:r w:rsidRPr="00797844">
              <w:t>Khách hàng </w:t>
            </w:r>
          </w:p>
        </w:tc>
        <w:tc>
          <w:tcPr>
            <w:tcW w:w="0" w:type="auto"/>
          </w:tcPr>
          <w:p w14:paraId="55407D25" w14:textId="56286119" w:rsidR="00797844" w:rsidRDefault="00797844" w:rsidP="00797844">
            <w:r w:rsidRPr="00797844">
              <w:t>Khách hàng tiềm năng</w:t>
            </w:r>
          </w:p>
        </w:tc>
        <w:tc>
          <w:tcPr>
            <w:tcW w:w="0" w:type="auto"/>
          </w:tcPr>
          <w:p w14:paraId="260DD0AE" w14:textId="6621D3F9" w:rsidR="00797844" w:rsidRDefault="00797844" w:rsidP="00797844">
            <w:r w:rsidRPr="00797844">
              <w:t>Khách hàng tiềm năng</w:t>
            </w:r>
          </w:p>
        </w:tc>
      </w:tr>
      <w:tr w:rsidR="00797844" w14:paraId="0DCC3E9D" w14:textId="77777777" w:rsidTr="00797844">
        <w:tc>
          <w:tcPr>
            <w:tcW w:w="0" w:type="auto"/>
          </w:tcPr>
          <w:p w14:paraId="007BE7E9" w14:textId="3ACDEAC6" w:rsidR="00797844" w:rsidRPr="00797844" w:rsidRDefault="00797844" w:rsidP="00797844">
            <w:pPr>
              <w:rPr>
                <w:b/>
                <w:bCs/>
              </w:rPr>
            </w:pPr>
            <w:r w:rsidRPr="00797844">
              <w:rPr>
                <w:b/>
                <w:bCs/>
              </w:rPr>
              <w:t>Kỹ năng</w:t>
            </w:r>
          </w:p>
        </w:tc>
        <w:tc>
          <w:tcPr>
            <w:tcW w:w="0" w:type="auto"/>
          </w:tcPr>
          <w:p w14:paraId="2C7C8992" w14:textId="73085CC4" w:rsidR="00797844" w:rsidRDefault="00797844" w:rsidP="00797844">
            <w:r w:rsidRPr="00797844">
              <w:t xml:space="preserve">Biết </w:t>
            </w:r>
            <w:r>
              <w:t>cách truy cập</w:t>
            </w:r>
            <w:r w:rsidRPr="00797844">
              <w:t xml:space="preserve"> web</w:t>
            </w:r>
            <w:r>
              <w:t>site</w:t>
            </w:r>
            <w:r w:rsidRPr="00797844">
              <w:t xml:space="preserve"> nhưng không biết tất cả chức năng</w:t>
            </w:r>
          </w:p>
        </w:tc>
        <w:tc>
          <w:tcPr>
            <w:tcW w:w="0" w:type="auto"/>
          </w:tcPr>
          <w:p w14:paraId="40B67B29" w14:textId="0A792E60" w:rsidR="00797844" w:rsidRDefault="00797844" w:rsidP="00797844">
            <w:r>
              <w:t>T</w:t>
            </w:r>
            <w:r w:rsidRPr="00797844">
              <w:t>hành thạo</w:t>
            </w:r>
            <w:r>
              <w:t xml:space="preserve"> cách truy cập</w:t>
            </w:r>
            <w:r w:rsidRPr="00797844">
              <w:t xml:space="preserve"> web</w:t>
            </w:r>
            <w:r>
              <w:t>site</w:t>
            </w:r>
          </w:p>
        </w:tc>
        <w:tc>
          <w:tcPr>
            <w:tcW w:w="0" w:type="auto"/>
          </w:tcPr>
          <w:p w14:paraId="339FA00F" w14:textId="6DBE464E" w:rsidR="00797844" w:rsidRDefault="00797844" w:rsidP="00797844">
            <w:r>
              <w:t>T</w:t>
            </w:r>
            <w:r w:rsidRPr="00797844">
              <w:t>hành thạo</w:t>
            </w:r>
            <w:r>
              <w:t xml:space="preserve"> cách truy cập</w:t>
            </w:r>
            <w:r w:rsidRPr="00797844">
              <w:t xml:space="preserve"> web</w:t>
            </w:r>
            <w:r>
              <w:t>site</w:t>
            </w:r>
          </w:p>
        </w:tc>
      </w:tr>
      <w:tr w:rsidR="00797844" w14:paraId="6C27E4DE" w14:textId="77777777" w:rsidTr="00797844">
        <w:tc>
          <w:tcPr>
            <w:tcW w:w="0" w:type="auto"/>
          </w:tcPr>
          <w:p w14:paraId="6F8AB45F" w14:textId="2EAFCB34" w:rsidR="00797844" w:rsidRPr="00797844" w:rsidRDefault="00797844" w:rsidP="00797844">
            <w:pPr>
              <w:rPr>
                <w:b/>
                <w:bCs/>
              </w:rPr>
            </w:pPr>
            <w:r w:rsidRPr="00797844">
              <w:rPr>
                <w:b/>
                <w:bCs/>
              </w:rPr>
              <w:t>Tần suất sử dụng </w:t>
            </w:r>
          </w:p>
        </w:tc>
        <w:tc>
          <w:tcPr>
            <w:tcW w:w="0" w:type="auto"/>
          </w:tcPr>
          <w:p w14:paraId="37368837" w14:textId="2913648E" w:rsidR="00797844" w:rsidRDefault="00797844" w:rsidP="00797844">
            <w:r w:rsidRPr="00797844">
              <w:t>Hàng ngày</w:t>
            </w:r>
          </w:p>
        </w:tc>
        <w:tc>
          <w:tcPr>
            <w:tcW w:w="0" w:type="auto"/>
          </w:tcPr>
          <w:p w14:paraId="42146871" w14:textId="68056D2E" w:rsidR="00797844" w:rsidRDefault="00797844" w:rsidP="00797844">
            <w:r w:rsidRPr="00797844">
              <w:t>Hàng ngày</w:t>
            </w:r>
          </w:p>
        </w:tc>
        <w:tc>
          <w:tcPr>
            <w:tcW w:w="0" w:type="auto"/>
          </w:tcPr>
          <w:p w14:paraId="23F79550" w14:textId="333A767F" w:rsidR="00797844" w:rsidRDefault="00797844" w:rsidP="00797844">
            <w:r w:rsidRPr="00797844">
              <w:t>Vào cuối tuần</w:t>
            </w:r>
          </w:p>
        </w:tc>
      </w:tr>
      <w:tr w:rsidR="00797844" w14:paraId="28F5B7A0" w14:textId="77777777" w:rsidTr="00797844">
        <w:tc>
          <w:tcPr>
            <w:tcW w:w="0" w:type="auto"/>
          </w:tcPr>
          <w:p w14:paraId="51840B70" w14:textId="49147123" w:rsidR="00797844" w:rsidRPr="00797844" w:rsidRDefault="00797844" w:rsidP="00797844">
            <w:pPr>
              <w:rPr>
                <w:b/>
                <w:bCs/>
              </w:rPr>
            </w:pPr>
            <w:r w:rsidRPr="00797844">
              <w:rPr>
                <w:b/>
                <w:bCs/>
              </w:rPr>
              <w:t>Độ tuổi văn hóa,</w:t>
            </w:r>
            <w:r>
              <w:rPr>
                <w:b/>
                <w:bCs/>
              </w:rPr>
              <w:t xml:space="preserve"> </w:t>
            </w:r>
            <w:r w:rsidRPr="00797844">
              <w:rPr>
                <w:b/>
                <w:bCs/>
              </w:rPr>
              <w:t>sở thích</w:t>
            </w:r>
          </w:p>
        </w:tc>
        <w:tc>
          <w:tcPr>
            <w:tcW w:w="0" w:type="auto"/>
          </w:tcPr>
          <w:p w14:paraId="51B7AC04" w14:textId="2A9AEDCC" w:rsidR="00797844" w:rsidRDefault="00797844" w:rsidP="00797844">
            <w:r w:rsidRPr="00797844">
              <w:t>7-12 tuổi</w:t>
            </w:r>
            <w:r>
              <w:t xml:space="preserve">; </w:t>
            </w:r>
            <w:r w:rsidRPr="00797844">
              <w:t>thích xem phim hoạt hình,</w:t>
            </w:r>
            <w:r>
              <w:t xml:space="preserve"> </w:t>
            </w:r>
            <w:r w:rsidRPr="00797844">
              <w:t>siêu nhân</w:t>
            </w:r>
          </w:p>
        </w:tc>
        <w:tc>
          <w:tcPr>
            <w:tcW w:w="0" w:type="auto"/>
          </w:tcPr>
          <w:p w14:paraId="0E4EF79D" w14:textId="773FAFB6" w:rsidR="00797844" w:rsidRDefault="00797844" w:rsidP="00797844">
            <w:r w:rsidRPr="00797844">
              <w:t>12-24 tuổi</w:t>
            </w:r>
            <w:r>
              <w:t xml:space="preserve">; </w:t>
            </w:r>
            <w:r w:rsidRPr="00797844">
              <w:t>thích xem phim hành động,</w:t>
            </w:r>
            <w:r>
              <w:t xml:space="preserve"> </w:t>
            </w:r>
            <w:r w:rsidRPr="00797844">
              <w:t>tình cảm</w:t>
            </w:r>
          </w:p>
        </w:tc>
        <w:tc>
          <w:tcPr>
            <w:tcW w:w="0" w:type="auto"/>
          </w:tcPr>
          <w:p w14:paraId="067DF391" w14:textId="3F2F3840" w:rsidR="00797844" w:rsidRDefault="00797844" w:rsidP="00797844">
            <w:r w:rsidRPr="00797844">
              <w:t>30 trở lên</w:t>
            </w:r>
            <w:r>
              <w:t xml:space="preserve">; </w:t>
            </w:r>
            <w:r w:rsidRPr="00797844">
              <w:t>thích xem phim hành động,</w:t>
            </w:r>
            <w:r>
              <w:t xml:space="preserve"> </w:t>
            </w:r>
            <w:r w:rsidRPr="00797844">
              <w:t>phim gia đình</w:t>
            </w:r>
          </w:p>
        </w:tc>
      </w:tr>
      <w:tr w:rsidR="00797844" w14:paraId="731AC1CD" w14:textId="77777777" w:rsidTr="00797844">
        <w:tc>
          <w:tcPr>
            <w:tcW w:w="0" w:type="auto"/>
          </w:tcPr>
          <w:p w14:paraId="75924692" w14:textId="3E7A7EE7" w:rsidR="00797844" w:rsidRPr="00797844" w:rsidRDefault="00797844" w:rsidP="00797844">
            <w:pPr>
              <w:rPr>
                <w:b/>
                <w:bCs/>
              </w:rPr>
            </w:pPr>
            <w:r w:rsidRPr="00797844">
              <w:rPr>
                <w:b/>
                <w:bCs/>
              </w:rPr>
              <w:t>Thói quen</w:t>
            </w:r>
          </w:p>
        </w:tc>
        <w:tc>
          <w:tcPr>
            <w:tcW w:w="0" w:type="auto"/>
          </w:tcPr>
          <w:p w14:paraId="07AA39E4" w14:textId="7B5D056F" w:rsidR="00797844" w:rsidRDefault="00797844" w:rsidP="00797844">
            <w:r w:rsidRPr="00797844">
              <w:t>Vào xem bất cứ web</w:t>
            </w:r>
            <w:r>
              <w:t>site</w:t>
            </w:r>
            <w:r w:rsidRPr="00797844">
              <w:t xml:space="preserve"> nào xem được phim</w:t>
            </w:r>
          </w:p>
        </w:tc>
        <w:tc>
          <w:tcPr>
            <w:tcW w:w="0" w:type="auto"/>
          </w:tcPr>
          <w:p w14:paraId="287B9434" w14:textId="006597CC" w:rsidR="00797844" w:rsidRDefault="00797844" w:rsidP="00797844">
            <w:r w:rsidRPr="00797844">
              <w:t>Thường vào xem 1 web</w:t>
            </w:r>
            <w:r>
              <w:t>site</w:t>
            </w:r>
            <w:r w:rsidRPr="00797844">
              <w:t> </w:t>
            </w:r>
          </w:p>
        </w:tc>
        <w:tc>
          <w:tcPr>
            <w:tcW w:w="0" w:type="auto"/>
          </w:tcPr>
          <w:p w14:paraId="27F16775" w14:textId="15A151A6" w:rsidR="00797844" w:rsidRDefault="00797844" w:rsidP="00797844">
            <w:r>
              <w:t>Thường v</w:t>
            </w:r>
            <w:r w:rsidRPr="00797844">
              <w:t>ào xem 1 web</w:t>
            </w:r>
            <w:r>
              <w:t>site</w:t>
            </w:r>
          </w:p>
        </w:tc>
      </w:tr>
      <w:tr w:rsidR="00797844" w14:paraId="78446FE1" w14:textId="77777777" w:rsidTr="00797844">
        <w:tc>
          <w:tcPr>
            <w:tcW w:w="0" w:type="auto"/>
          </w:tcPr>
          <w:p w14:paraId="6489CE8E" w14:textId="7582DB1D" w:rsidR="00797844" w:rsidRPr="00797844" w:rsidRDefault="00797844" w:rsidP="00797844">
            <w:pPr>
              <w:rPr>
                <w:b/>
                <w:bCs/>
              </w:rPr>
            </w:pPr>
            <w:r w:rsidRPr="00797844">
              <w:rPr>
                <w:b/>
                <w:bCs/>
              </w:rPr>
              <w:t>Mong đợi</w:t>
            </w:r>
          </w:p>
        </w:tc>
        <w:tc>
          <w:tcPr>
            <w:tcW w:w="0" w:type="auto"/>
          </w:tcPr>
          <w:p w14:paraId="15C60BCF" w14:textId="3611FE18" w:rsidR="00797844" w:rsidRDefault="00797844" w:rsidP="00797844">
            <w:r w:rsidRPr="00797844">
              <w:t>Có nhiều phim siêu nhân,</w:t>
            </w:r>
            <w:r>
              <w:t xml:space="preserve"> </w:t>
            </w:r>
            <w:r w:rsidRPr="00797844">
              <w:t>hoạt hình hơn</w:t>
            </w:r>
          </w:p>
        </w:tc>
        <w:tc>
          <w:tcPr>
            <w:tcW w:w="0" w:type="auto"/>
          </w:tcPr>
          <w:p w14:paraId="69BFBF17" w14:textId="122F745D" w:rsidR="00797844" w:rsidRDefault="00797844" w:rsidP="00797844">
            <w:r w:rsidRPr="00797844">
              <w:t>Web</w:t>
            </w:r>
            <w:r>
              <w:t>site</w:t>
            </w:r>
            <w:r w:rsidRPr="00797844">
              <w:t xml:space="preserve"> xem không lag,</w:t>
            </w:r>
            <w:r>
              <w:t xml:space="preserve"> </w:t>
            </w:r>
            <w:r w:rsidRPr="00797844">
              <w:t>chất lượng phim tốt không quảng cáo</w:t>
            </w:r>
          </w:p>
        </w:tc>
        <w:tc>
          <w:tcPr>
            <w:tcW w:w="0" w:type="auto"/>
          </w:tcPr>
          <w:p w14:paraId="7C12CCB7" w14:textId="52F2B55D" w:rsidR="00797844" w:rsidRDefault="00797844" w:rsidP="00797844">
            <w:r w:rsidRPr="00797844">
              <w:t>Web</w:t>
            </w:r>
            <w:r>
              <w:t>site</w:t>
            </w:r>
            <w:r w:rsidRPr="00797844">
              <w:t xml:space="preserve"> xem phim không lag,</w:t>
            </w:r>
            <w:r>
              <w:t xml:space="preserve"> </w:t>
            </w:r>
            <w:r w:rsidRPr="00797844">
              <w:t>phim chất lượng cao</w:t>
            </w:r>
          </w:p>
        </w:tc>
      </w:tr>
      <w:tr w:rsidR="00797844" w14:paraId="347B3B14" w14:textId="77777777" w:rsidTr="00797844">
        <w:tc>
          <w:tcPr>
            <w:tcW w:w="0" w:type="auto"/>
          </w:tcPr>
          <w:p w14:paraId="7484FE0D" w14:textId="766A969D" w:rsidR="00797844" w:rsidRPr="00797844" w:rsidRDefault="00797844" w:rsidP="00797844">
            <w:pPr>
              <w:rPr>
                <w:b/>
                <w:bCs/>
              </w:rPr>
            </w:pPr>
            <w:r w:rsidRPr="00797844">
              <w:rPr>
                <w:b/>
                <w:bCs/>
              </w:rPr>
              <w:t>Hạn chế</w:t>
            </w:r>
          </w:p>
        </w:tc>
        <w:tc>
          <w:tcPr>
            <w:tcW w:w="0" w:type="auto"/>
          </w:tcPr>
          <w:p w14:paraId="2D13278B" w14:textId="7220F3B4" w:rsidR="00797844" w:rsidRDefault="00797844" w:rsidP="00797844">
            <w:r w:rsidRPr="00797844">
              <w:t>Chịu sự quản lý của gia đình</w:t>
            </w:r>
          </w:p>
        </w:tc>
        <w:tc>
          <w:tcPr>
            <w:tcW w:w="0" w:type="auto"/>
          </w:tcPr>
          <w:p w14:paraId="52E0CBD9" w14:textId="7532252B" w:rsidR="00797844" w:rsidRDefault="00797844" w:rsidP="00797844">
            <w:r w:rsidRPr="00797844">
              <w:t>Thời gian xem phim ít</w:t>
            </w:r>
          </w:p>
        </w:tc>
        <w:tc>
          <w:tcPr>
            <w:tcW w:w="0" w:type="auto"/>
          </w:tcPr>
          <w:p w14:paraId="14F92132" w14:textId="1FC8C84D" w:rsidR="00797844" w:rsidRDefault="00797844" w:rsidP="00797844">
            <w:r w:rsidRPr="00797844">
              <w:t>Thường chỉ xem vào ngày nghỉ,không có thời gian xem nhiều.</w:t>
            </w:r>
          </w:p>
        </w:tc>
      </w:tr>
    </w:tbl>
    <w:p w14:paraId="5ADE2C1A" w14:textId="78131E6A" w:rsidR="00FB530F" w:rsidRDefault="008F4175" w:rsidP="00BE6486">
      <w:pPr>
        <w:pStyle w:val="Heading2"/>
      </w:pPr>
      <w:bookmarkStart w:id="26" w:name="_Toc425054386"/>
      <w:bookmarkStart w:id="27" w:name="_Toc342757864"/>
      <w:bookmarkStart w:id="28" w:name="_Toc346297773"/>
      <w:bookmarkStart w:id="29" w:name="_Toc422186479"/>
      <w:bookmarkStart w:id="30" w:name="_Toc436203384"/>
      <w:bookmarkStart w:id="31" w:name="_Toc452813585"/>
      <w:bookmarkStart w:id="32" w:name="_Toc512930912"/>
      <w:bookmarkStart w:id="33" w:name="_Toc119528934"/>
      <w:r>
        <w:t xml:space="preserve">User Task and </w:t>
      </w:r>
      <w:r w:rsidR="000439F1">
        <w:t>Environment</w:t>
      </w:r>
      <w:bookmarkEnd w:id="26"/>
      <w:bookmarkEnd w:id="27"/>
      <w:bookmarkEnd w:id="28"/>
      <w:bookmarkEnd w:id="29"/>
      <w:bookmarkEnd w:id="30"/>
      <w:bookmarkEnd w:id="31"/>
      <w:bookmarkEnd w:id="32"/>
      <w:bookmarkEnd w:id="33"/>
    </w:p>
    <w:tbl>
      <w:tblPr>
        <w:tblStyle w:val="TableGrid"/>
        <w:tblW w:w="0" w:type="auto"/>
        <w:tblInd w:w="720" w:type="dxa"/>
        <w:tblLook w:val="04A0" w:firstRow="1" w:lastRow="0" w:firstColumn="1" w:lastColumn="0" w:noHBand="0" w:noVBand="1"/>
      </w:tblPr>
      <w:tblGrid>
        <w:gridCol w:w="1231"/>
        <w:gridCol w:w="1525"/>
        <w:gridCol w:w="1525"/>
        <w:gridCol w:w="1525"/>
        <w:gridCol w:w="1525"/>
        <w:gridCol w:w="1525"/>
      </w:tblGrid>
      <w:tr w:rsidR="000416B2" w14:paraId="0BCDDC4C" w14:textId="0ADA7C8E" w:rsidTr="00753B6E">
        <w:tc>
          <w:tcPr>
            <w:tcW w:w="1231" w:type="dxa"/>
          </w:tcPr>
          <w:p w14:paraId="107A4186" w14:textId="550C58B3" w:rsidR="000416B2" w:rsidRPr="00797844" w:rsidRDefault="000416B2" w:rsidP="000416B2">
            <w:pPr>
              <w:rPr>
                <w:b/>
                <w:bCs/>
              </w:rPr>
            </w:pPr>
            <w:r w:rsidRPr="00797844">
              <w:rPr>
                <w:b/>
                <w:bCs/>
              </w:rPr>
              <w:t>Tác vụ</w:t>
            </w:r>
          </w:p>
        </w:tc>
        <w:tc>
          <w:tcPr>
            <w:tcW w:w="1525" w:type="dxa"/>
          </w:tcPr>
          <w:p w14:paraId="3D306D9F" w14:textId="55B39C06" w:rsidR="000416B2" w:rsidRDefault="000416B2" w:rsidP="000416B2">
            <w:r w:rsidRPr="00797844">
              <w:t>Truy cập vào trang web</w:t>
            </w:r>
          </w:p>
        </w:tc>
        <w:tc>
          <w:tcPr>
            <w:tcW w:w="1525" w:type="dxa"/>
          </w:tcPr>
          <w:p w14:paraId="05EA5298" w14:textId="66757994" w:rsidR="000416B2" w:rsidRDefault="000416B2" w:rsidP="000416B2">
            <w:r w:rsidRPr="00797844">
              <w:t>Đăng nhập tài khoản</w:t>
            </w:r>
          </w:p>
        </w:tc>
        <w:tc>
          <w:tcPr>
            <w:tcW w:w="1525" w:type="dxa"/>
          </w:tcPr>
          <w:p w14:paraId="096F3EEE" w14:textId="43C61615" w:rsidR="000416B2" w:rsidRDefault="000416B2" w:rsidP="000416B2">
            <w:r w:rsidRPr="00797844">
              <w:t>Tìm kiếm phim</w:t>
            </w:r>
          </w:p>
        </w:tc>
        <w:tc>
          <w:tcPr>
            <w:tcW w:w="1525" w:type="dxa"/>
          </w:tcPr>
          <w:p w14:paraId="2801DAEE" w14:textId="0F22094D" w:rsidR="000416B2" w:rsidRPr="00797844" w:rsidRDefault="000416B2" w:rsidP="000416B2">
            <w:r>
              <w:t>Đánh giá phim</w:t>
            </w:r>
          </w:p>
        </w:tc>
        <w:tc>
          <w:tcPr>
            <w:tcW w:w="1525" w:type="dxa"/>
          </w:tcPr>
          <w:p w14:paraId="7AE90782" w14:textId="3EC23618" w:rsidR="000416B2" w:rsidRPr="00797844" w:rsidRDefault="000416B2" w:rsidP="000416B2">
            <w:r>
              <w:t>Thêm vào danh sách yêu thích</w:t>
            </w:r>
          </w:p>
        </w:tc>
      </w:tr>
      <w:tr w:rsidR="000416B2" w14:paraId="7106DB7E" w14:textId="58D201B5" w:rsidTr="00753B6E">
        <w:tc>
          <w:tcPr>
            <w:tcW w:w="1231" w:type="dxa"/>
          </w:tcPr>
          <w:p w14:paraId="73890D0C" w14:textId="2149EC03" w:rsidR="000416B2" w:rsidRPr="00797844" w:rsidRDefault="000416B2" w:rsidP="000416B2">
            <w:pPr>
              <w:rPr>
                <w:b/>
                <w:bCs/>
              </w:rPr>
            </w:pPr>
            <w:r w:rsidRPr="00797844">
              <w:rPr>
                <w:b/>
                <w:bCs/>
              </w:rPr>
              <w:t>Mục tiêu của tác vụ.</w:t>
            </w:r>
          </w:p>
        </w:tc>
        <w:tc>
          <w:tcPr>
            <w:tcW w:w="1525" w:type="dxa"/>
          </w:tcPr>
          <w:p w14:paraId="6BC68376" w14:textId="2BEFF466" w:rsidR="000416B2" w:rsidRDefault="000416B2" w:rsidP="000416B2">
            <w:r w:rsidRPr="00797844">
              <w:t>Để xem phim</w:t>
            </w:r>
          </w:p>
        </w:tc>
        <w:tc>
          <w:tcPr>
            <w:tcW w:w="1525" w:type="dxa"/>
          </w:tcPr>
          <w:p w14:paraId="39AE3AAE" w14:textId="2F7FC792" w:rsidR="000416B2" w:rsidRDefault="000416B2" w:rsidP="000416B2">
            <w:r w:rsidRPr="00797844">
              <w:t>Lưu lịch sử xem phim</w:t>
            </w:r>
          </w:p>
        </w:tc>
        <w:tc>
          <w:tcPr>
            <w:tcW w:w="1525" w:type="dxa"/>
          </w:tcPr>
          <w:p w14:paraId="6C0E05F1" w14:textId="5417EFB3" w:rsidR="000416B2" w:rsidRDefault="000416B2" w:rsidP="000416B2">
            <w:r w:rsidRPr="00797844">
              <w:t>Tìm phim muốn xem</w:t>
            </w:r>
          </w:p>
        </w:tc>
        <w:tc>
          <w:tcPr>
            <w:tcW w:w="1525" w:type="dxa"/>
          </w:tcPr>
          <w:p w14:paraId="191043AE" w14:textId="71AADAA3" w:rsidR="000416B2" w:rsidRPr="00797844" w:rsidRDefault="00A43C66" w:rsidP="000416B2">
            <w:r>
              <w:t>Đánh</w:t>
            </w:r>
            <w:r w:rsidR="000416B2">
              <w:t xml:space="preserve"> giá</w:t>
            </w:r>
            <w:r>
              <w:t xml:space="preserve"> nội dung/chất lượng</w:t>
            </w:r>
            <w:r w:rsidR="000416B2">
              <w:t xml:space="preserve"> phim</w:t>
            </w:r>
          </w:p>
        </w:tc>
        <w:tc>
          <w:tcPr>
            <w:tcW w:w="1525" w:type="dxa"/>
          </w:tcPr>
          <w:p w14:paraId="0B9863C9" w14:textId="622EDADB" w:rsidR="000416B2" w:rsidRPr="00797844" w:rsidRDefault="00A43C66" w:rsidP="000416B2">
            <w:r>
              <w:t>Thêm phim vào danh sách phim yêu thích</w:t>
            </w:r>
          </w:p>
        </w:tc>
      </w:tr>
      <w:tr w:rsidR="000416B2" w14:paraId="422F8DAB" w14:textId="7038C020" w:rsidTr="00753B6E">
        <w:tc>
          <w:tcPr>
            <w:tcW w:w="1231" w:type="dxa"/>
          </w:tcPr>
          <w:p w14:paraId="2F1F752C" w14:textId="355380B1" w:rsidR="000416B2" w:rsidRPr="00797844" w:rsidRDefault="000416B2" w:rsidP="000416B2">
            <w:pPr>
              <w:rPr>
                <w:b/>
                <w:bCs/>
              </w:rPr>
            </w:pPr>
            <w:r w:rsidRPr="00797844">
              <w:rPr>
                <w:b/>
                <w:bCs/>
              </w:rPr>
              <w:t>Người thực hiện</w:t>
            </w:r>
          </w:p>
        </w:tc>
        <w:tc>
          <w:tcPr>
            <w:tcW w:w="1525" w:type="dxa"/>
          </w:tcPr>
          <w:p w14:paraId="64DEF153" w14:textId="5F7CD7E5" w:rsidR="000416B2" w:rsidRDefault="000416B2" w:rsidP="000416B2">
            <w:r w:rsidRPr="00797844">
              <w:t>Người dùng tự do</w:t>
            </w:r>
          </w:p>
        </w:tc>
        <w:tc>
          <w:tcPr>
            <w:tcW w:w="1525" w:type="dxa"/>
          </w:tcPr>
          <w:p w14:paraId="57DCDCE9" w14:textId="537364FA" w:rsidR="000416B2" w:rsidRDefault="000416B2" w:rsidP="000416B2">
            <w:r w:rsidRPr="00797844">
              <w:t>Người dùng đã đăng kí tài khoản</w:t>
            </w:r>
          </w:p>
        </w:tc>
        <w:tc>
          <w:tcPr>
            <w:tcW w:w="1525" w:type="dxa"/>
          </w:tcPr>
          <w:p w14:paraId="4F13B5BA" w14:textId="0CF59D2C" w:rsidR="000416B2" w:rsidRDefault="000416B2" w:rsidP="000416B2">
            <w:r w:rsidRPr="00797844">
              <w:t>Người dùng tự do</w:t>
            </w:r>
          </w:p>
        </w:tc>
        <w:tc>
          <w:tcPr>
            <w:tcW w:w="1525" w:type="dxa"/>
          </w:tcPr>
          <w:p w14:paraId="654A2134" w14:textId="1BD84C3E" w:rsidR="000416B2" w:rsidRPr="00797844" w:rsidRDefault="000416B2" w:rsidP="000416B2">
            <w:r w:rsidRPr="00797844">
              <w:t>Người dùng đã đăng kí tài khoản</w:t>
            </w:r>
          </w:p>
        </w:tc>
        <w:tc>
          <w:tcPr>
            <w:tcW w:w="1525" w:type="dxa"/>
          </w:tcPr>
          <w:p w14:paraId="4C2F8EF9" w14:textId="7A739837" w:rsidR="000416B2" w:rsidRPr="00797844" w:rsidRDefault="000416B2" w:rsidP="000416B2">
            <w:r w:rsidRPr="00797844">
              <w:t>Người dùng đã đăng kí tài khoản</w:t>
            </w:r>
          </w:p>
        </w:tc>
      </w:tr>
      <w:tr w:rsidR="000416B2" w14:paraId="0C3F6F0B" w14:textId="578CD054" w:rsidTr="00753B6E">
        <w:tc>
          <w:tcPr>
            <w:tcW w:w="1231" w:type="dxa"/>
          </w:tcPr>
          <w:p w14:paraId="355A9E95" w14:textId="459B4600" w:rsidR="000416B2" w:rsidRPr="00797844" w:rsidRDefault="000416B2" w:rsidP="000416B2">
            <w:pPr>
              <w:rPr>
                <w:b/>
                <w:bCs/>
              </w:rPr>
            </w:pPr>
            <w:r w:rsidRPr="00797844">
              <w:rPr>
                <w:b/>
                <w:bCs/>
              </w:rPr>
              <w:t>Tần suất</w:t>
            </w:r>
          </w:p>
        </w:tc>
        <w:tc>
          <w:tcPr>
            <w:tcW w:w="1525" w:type="dxa"/>
          </w:tcPr>
          <w:p w14:paraId="70827C37" w14:textId="70D93D7F" w:rsidR="000416B2" w:rsidRDefault="000416B2" w:rsidP="000416B2">
            <w:r w:rsidRPr="00797844">
              <w:t>Thường xuyên</w:t>
            </w:r>
          </w:p>
        </w:tc>
        <w:tc>
          <w:tcPr>
            <w:tcW w:w="1525" w:type="dxa"/>
          </w:tcPr>
          <w:p w14:paraId="58E42BC3" w14:textId="591926A0" w:rsidR="000416B2" w:rsidRDefault="000416B2" w:rsidP="000416B2">
            <w:r w:rsidRPr="00797844">
              <w:t>Không thường xuyên</w:t>
            </w:r>
          </w:p>
        </w:tc>
        <w:tc>
          <w:tcPr>
            <w:tcW w:w="1525" w:type="dxa"/>
          </w:tcPr>
          <w:p w14:paraId="446FB354" w14:textId="34EB9AC6" w:rsidR="000416B2" w:rsidRDefault="000416B2" w:rsidP="000416B2">
            <w:r w:rsidRPr="00797844">
              <w:t>Thường xuyên</w:t>
            </w:r>
          </w:p>
        </w:tc>
        <w:tc>
          <w:tcPr>
            <w:tcW w:w="1525" w:type="dxa"/>
          </w:tcPr>
          <w:p w14:paraId="654055B2" w14:textId="40F2CBC1" w:rsidR="000416B2" w:rsidRPr="00797844" w:rsidRDefault="000416B2" w:rsidP="000416B2">
            <w:r>
              <w:t>Thường xuyên</w:t>
            </w:r>
          </w:p>
        </w:tc>
        <w:tc>
          <w:tcPr>
            <w:tcW w:w="1525" w:type="dxa"/>
          </w:tcPr>
          <w:p w14:paraId="5021199B" w14:textId="3D7F81F5" w:rsidR="000416B2" w:rsidRPr="00797844" w:rsidRDefault="000416B2" w:rsidP="000416B2">
            <w:r>
              <w:t>Không thường xuyên</w:t>
            </w:r>
          </w:p>
        </w:tc>
      </w:tr>
      <w:tr w:rsidR="000416B2" w14:paraId="02D4196C" w14:textId="20E02926" w:rsidTr="00753B6E">
        <w:tc>
          <w:tcPr>
            <w:tcW w:w="1231" w:type="dxa"/>
          </w:tcPr>
          <w:p w14:paraId="78939E15" w14:textId="4D9D5ED1" w:rsidR="000416B2" w:rsidRPr="00797844" w:rsidRDefault="000416B2" w:rsidP="000416B2">
            <w:pPr>
              <w:rPr>
                <w:b/>
                <w:bCs/>
              </w:rPr>
            </w:pPr>
            <w:r w:rsidRPr="00797844">
              <w:rPr>
                <w:b/>
                <w:bCs/>
              </w:rPr>
              <w:t>Ràng buộc</w:t>
            </w:r>
          </w:p>
        </w:tc>
        <w:tc>
          <w:tcPr>
            <w:tcW w:w="1525" w:type="dxa"/>
          </w:tcPr>
          <w:p w14:paraId="52248875" w14:textId="294B5D4E" w:rsidR="000416B2" w:rsidRDefault="000416B2" w:rsidP="000416B2">
            <w:r w:rsidRPr="00797844">
              <w:t>Không có</w:t>
            </w:r>
          </w:p>
        </w:tc>
        <w:tc>
          <w:tcPr>
            <w:tcW w:w="1525" w:type="dxa"/>
          </w:tcPr>
          <w:p w14:paraId="5E93E205" w14:textId="4B4749F5" w:rsidR="000416B2" w:rsidRDefault="000416B2" w:rsidP="000416B2">
            <w:r w:rsidRPr="00797844">
              <w:t>Có tài khoản trước</w:t>
            </w:r>
          </w:p>
        </w:tc>
        <w:tc>
          <w:tcPr>
            <w:tcW w:w="1525" w:type="dxa"/>
          </w:tcPr>
          <w:p w14:paraId="6A52BAC5" w14:textId="08ED26EE" w:rsidR="000416B2" w:rsidRDefault="000416B2" w:rsidP="000416B2">
            <w:r w:rsidRPr="00797844">
              <w:t>Không có</w:t>
            </w:r>
          </w:p>
        </w:tc>
        <w:tc>
          <w:tcPr>
            <w:tcW w:w="1525" w:type="dxa"/>
          </w:tcPr>
          <w:p w14:paraId="41725CB7" w14:textId="219DC176" w:rsidR="000416B2" w:rsidRPr="00797844" w:rsidRDefault="000416B2" w:rsidP="000416B2">
            <w:r w:rsidRPr="00797844">
              <w:t>Có tài khoản trước</w:t>
            </w:r>
          </w:p>
        </w:tc>
        <w:tc>
          <w:tcPr>
            <w:tcW w:w="1525" w:type="dxa"/>
          </w:tcPr>
          <w:p w14:paraId="5297687A" w14:textId="567B9CF0" w:rsidR="000416B2" w:rsidRPr="00797844" w:rsidRDefault="000416B2" w:rsidP="000416B2">
            <w:r w:rsidRPr="00797844">
              <w:t>Có tài khoản trước</w:t>
            </w:r>
          </w:p>
        </w:tc>
      </w:tr>
    </w:tbl>
    <w:p w14:paraId="72060480" w14:textId="264A52F1" w:rsidR="000416B2" w:rsidRDefault="000416B2" w:rsidP="000416B2">
      <w:bookmarkStart w:id="34" w:name="_Toc452813589"/>
      <w:bookmarkStart w:id="35" w:name="_Toc512930914"/>
    </w:p>
    <w:tbl>
      <w:tblPr>
        <w:tblStyle w:val="TableGrid"/>
        <w:tblW w:w="8856" w:type="dxa"/>
        <w:tblInd w:w="720" w:type="dxa"/>
        <w:tblLook w:val="04A0" w:firstRow="1" w:lastRow="0" w:firstColumn="1" w:lastColumn="0" w:noHBand="0" w:noVBand="1"/>
      </w:tblPr>
      <w:tblGrid>
        <w:gridCol w:w="1231"/>
        <w:gridCol w:w="1270"/>
        <w:gridCol w:w="1271"/>
        <w:gridCol w:w="1271"/>
        <w:gridCol w:w="1271"/>
        <w:gridCol w:w="1271"/>
        <w:gridCol w:w="1271"/>
      </w:tblGrid>
      <w:tr w:rsidR="00753B6E" w14:paraId="73DE17C2" w14:textId="550D0DB1" w:rsidTr="00753B6E">
        <w:tc>
          <w:tcPr>
            <w:tcW w:w="1231" w:type="dxa"/>
          </w:tcPr>
          <w:p w14:paraId="6BE78C39" w14:textId="77777777" w:rsidR="00753B6E" w:rsidRPr="00797844" w:rsidRDefault="00753B6E" w:rsidP="00753B6E">
            <w:pPr>
              <w:rPr>
                <w:b/>
                <w:bCs/>
              </w:rPr>
            </w:pPr>
            <w:r w:rsidRPr="00797844">
              <w:rPr>
                <w:b/>
                <w:bCs/>
              </w:rPr>
              <w:t>Tác vụ</w:t>
            </w:r>
          </w:p>
        </w:tc>
        <w:tc>
          <w:tcPr>
            <w:tcW w:w="1270" w:type="dxa"/>
          </w:tcPr>
          <w:p w14:paraId="2CFB4BF0" w14:textId="3621CAEB" w:rsidR="00753B6E" w:rsidRDefault="00753B6E" w:rsidP="00753B6E">
            <w:r>
              <w:t>Thêm phim</w:t>
            </w:r>
          </w:p>
        </w:tc>
        <w:tc>
          <w:tcPr>
            <w:tcW w:w="1271" w:type="dxa"/>
          </w:tcPr>
          <w:p w14:paraId="3F9CF8F3" w14:textId="2EF60FC2" w:rsidR="00753B6E" w:rsidRDefault="00753B6E" w:rsidP="00753B6E">
            <w:r>
              <w:t>Xóa phim</w:t>
            </w:r>
          </w:p>
        </w:tc>
        <w:tc>
          <w:tcPr>
            <w:tcW w:w="1271" w:type="dxa"/>
          </w:tcPr>
          <w:p w14:paraId="0407560D" w14:textId="52DBEF47" w:rsidR="00753B6E" w:rsidRDefault="00753B6E" w:rsidP="00753B6E">
            <w:r>
              <w:t>Cập nhật phim</w:t>
            </w:r>
          </w:p>
        </w:tc>
        <w:tc>
          <w:tcPr>
            <w:tcW w:w="1271" w:type="dxa"/>
          </w:tcPr>
          <w:p w14:paraId="287CE70C" w14:textId="4F81D28B" w:rsidR="00753B6E" w:rsidRPr="00797844" w:rsidRDefault="00753B6E" w:rsidP="00753B6E">
            <w:r>
              <w:t>Thêm tài khoản</w:t>
            </w:r>
          </w:p>
        </w:tc>
        <w:tc>
          <w:tcPr>
            <w:tcW w:w="1271" w:type="dxa"/>
          </w:tcPr>
          <w:p w14:paraId="5AB88549" w14:textId="7ECD4C9D" w:rsidR="00753B6E" w:rsidRPr="00797844" w:rsidRDefault="00753B6E" w:rsidP="00753B6E">
            <w:r>
              <w:t>Xóa tài khoản</w:t>
            </w:r>
          </w:p>
        </w:tc>
        <w:tc>
          <w:tcPr>
            <w:tcW w:w="1271" w:type="dxa"/>
          </w:tcPr>
          <w:p w14:paraId="7187E6D4" w14:textId="09094017" w:rsidR="00753B6E" w:rsidRDefault="00753B6E" w:rsidP="00753B6E">
            <w:r>
              <w:t>Cập nhật tài khoản</w:t>
            </w:r>
          </w:p>
        </w:tc>
      </w:tr>
      <w:tr w:rsidR="00753B6E" w14:paraId="4D75E975" w14:textId="6D83CB3B" w:rsidTr="00753B6E">
        <w:tc>
          <w:tcPr>
            <w:tcW w:w="1231" w:type="dxa"/>
          </w:tcPr>
          <w:p w14:paraId="2A42704E" w14:textId="77777777" w:rsidR="00753B6E" w:rsidRPr="00797844" w:rsidRDefault="00753B6E" w:rsidP="00753B6E">
            <w:pPr>
              <w:rPr>
                <w:b/>
                <w:bCs/>
              </w:rPr>
            </w:pPr>
            <w:r w:rsidRPr="00797844">
              <w:rPr>
                <w:b/>
                <w:bCs/>
              </w:rPr>
              <w:t>Mục tiêu của tác vụ.</w:t>
            </w:r>
          </w:p>
        </w:tc>
        <w:tc>
          <w:tcPr>
            <w:tcW w:w="1270" w:type="dxa"/>
          </w:tcPr>
          <w:p w14:paraId="51DB1981" w14:textId="0689A09B" w:rsidR="00753B6E" w:rsidRDefault="00753B6E" w:rsidP="00753B6E">
            <w:r>
              <w:t>Thêm phim mới</w:t>
            </w:r>
          </w:p>
        </w:tc>
        <w:tc>
          <w:tcPr>
            <w:tcW w:w="1271" w:type="dxa"/>
          </w:tcPr>
          <w:p w14:paraId="5D6E5A67" w14:textId="471B75D5" w:rsidR="00753B6E" w:rsidRDefault="00753B6E" w:rsidP="00753B6E">
            <w:r>
              <w:t>Xóa phim khỏi kho phim</w:t>
            </w:r>
          </w:p>
        </w:tc>
        <w:tc>
          <w:tcPr>
            <w:tcW w:w="1271" w:type="dxa"/>
          </w:tcPr>
          <w:p w14:paraId="6D8F1AE0" w14:textId="494092C4" w:rsidR="00753B6E" w:rsidRDefault="00753B6E" w:rsidP="00753B6E">
            <w:r>
              <w:t>Sửa thông tin phim</w:t>
            </w:r>
          </w:p>
        </w:tc>
        <w:tc>
          <w:tcPr>
            <w:tcW w:w="1271" w:type="dxa"/>
          </w:tcPr>
          <w:p w14:paraId="2606EE13" w14:textId="308BA470" w:rsidR="00753B6E" w:rsidRPr="00797844" w:rsidRDefault="00753B6E" w:rsidP="00753B6E">
            <w:r>
              <w:t>Thêm tài khoản mới</w:t>
            </w:r>
          </w:p>
        </w:tc>
        <w:tc>
          <w:tcPr>
            <w:tcW w:w="1271" w:type="dxa"/>
          </w:tcPr>
          <w:p w14:paraId="72E81B8D" w14:textId="079BFEFC" w:rsidR="00753B6E" w:rsidRPr="00797844" w:rsidRDefault="00753B6E" w:rsidP="00753B6E">
            <w:r>
              <w:t xml:space="preserve">Xóa tài khoản </w:t>
            </w:r>
          </w:p>
        </w:tc>
        <w:tc>
          <w:tcPr>
            <w:tcW w:w="1271" w:type="dxa"/>
          </w:tcPr>
          <w:p w14:paraId="2E6C674E" w14:textId="605CFE34" w:rsidR="00753B6E" w:rsidRDefault="00753B6E" w:rsidP="00753B6E">
            <w:r>
              <w:t>Cập nhật thông tin tài khoản</w:t>
            </w:r>
          </w:p>
        </w:tc>
      </w:tr>
      <w:tr w:rsidR="00753B6E" w14:paraId="76C917AD" w14:textId="6BD3D9EE" w:rsidTr="00753B6E">
        <w:tc>
          <w:tcPr>
            <w:tcW w:w="1231" w:type="dxa"/>
          </w:tcPr>
          <w:p w14:paraId="3F8A0372" w14:textId="77777777" w:rsidR="00753B6E" w:rsidRPr="00797844" w:rsidRDefault="00753B6E" w:rsidP="00753B6E">
            <w:pPr>
              <w:rPr>
                <w:b/>
                <w:bCs/>
              </w:rPr>
            </w:pPr>
            <w:r w:rsidRPr="00797844">
              <w:rPr>
                <w:b/>
                <w:bCs/>
              </w:rPr>
              <w:t>Người thực hiện</w:t>
            </w:r>
          </w:p>
        </w:tc>
        <w:tc>
          <w:tcPr>
            <w:tcW w:w="1270" w:type="dxa"/>
          </w:tcPr>
          <w:p w14:paraId="2CB3135E" w14:textId="72DF21BA" w:rsidR="00753B6E" w:rsidRDefault="00753B6E" w:rsidP="00753B6E">
            <w:r>
              <w:t>admin</w:t>
            </w:r>
          </w:p>
        </w:tc>
        <w:tc>
          <w:tcPr>
            <w:tcW w:w="1271" w:type="dxa"/>
          </w:tcPr>
          <w:p w14:paraId="6CFAC6A7" w14:textId="160485BF" w:rsidR="00753B6E" w:rsidRDefault="00753B6E" w:rsidP="00753B6E">
            <w:r>
              <w:t>admin</w:t>
            </w:r>
          </w:p>
        </w:tc>
        <w:tc>
          <w:tcPr>
            <w:tcW w:w="1271" w:type="dxa"/>
          </w:tcPr>
          <w:p w14:paraId="6BA3D5C6" w14:textId="763CA567" w:rsidR="00753B6E" w:rsidRDefault="00753B6E" w:rsidP="00753B6E">
            <w:r>
              <w:t>admin</w:t>
            </w:r>
          </w:p>
        </w:tc>
        <w:tc>
          <w:tcPr>
            <w:tcW w:w="1271" w:type="dxa"/>
          </w:tcPr>
          <w:p w14:paraId="074CF65C" w14:textId="61A6D96C" w:rsidR="00753B6E" w:rsidRPr="00797844" w:rsidRDefault="00753B6E" w:rsidP="00753B6E">
            <w:r>
              <w:t>admin</w:t>
            </w:r>
          </w:p>
        </w:tc>
        <w:tc>
          <w:tcPr>
            <w:tcW w:w="1271" w:type="dxa"/>
          </w:tcPr>
          <w:p w14:paraId="2E93CA6A" w14:textId="09408160" w:rsidR="00753B6E" w:rsidRPr="00797844" w:rsidRDefault="00753B6E" w:rsidP="00753B6E">
            <w:r>
              <w:t>admin</w:t>
            </w:r>
          </w:p>
        </w:tc>
        <w:tc>
          <w:tcPr>
            <w:tcW w:w="1271" w:type="dxa"/>
          </w:tcPr>
          <w:p w14:paraId="6C4B2963" w14:textId="5D9AEE22" w:rsidR="00753B6E" w:rsidRDefault="00753B6E" w:rsidP="00753B6E">
            <w:r>
              <w:t>admin</w:t>
            </w:r>
          </w:p>
        </w:tc>
      </w:tr>
      <w:tr w:rsidR="00753B6E" w14:paraId="46460633" w14:textId="2833A134" w:rsidTr="00753B6E">
        <w:tc>
          <w:tcPr>
            <w:tcW w:w="1231" w:type="dxa"/>
          </w:tcPr>
          <w:p w14:paraId="1B9E3984" w14:textId="77777777" w:rsidR="00753B6E" w:rsidRPr="00797844" w:rsidRDefault="00753B6E" w:rsidP="00753B6E">
            <w:pPr>
              <w:rPr>
                <w:b/>
                <w:bCs/>
              </w:rPr>
            </w:pPr>
            <w:r w:rsidRPr="00797844">
              <w:rPr>
                <w:b/>
                <w:bCs/>
              </w:rPr>
              <w:t>Tần suất</w:t>
            </w:r>
          </w:p>
        </w:tc>
        <w:tc>
          <w:tcPr>
            <w:tcW w:w="1270" w:type="dxa"/>
          </w:tcPr>
          <w:p w14:paraId="20114590" w14:textId="19D2C3FC" w:rsidR="00753B6E" w:rsidRDefault="00753B6E" w:rsidP="00753B6E">
            <w:r>
              <w:t>Thường xuyên</w:t>
            </w:r>
          </w:p>
        </w:tc>
        <w:tc>
          <w:tcPr>
            <w:tcW w:w="1271" w:type="dxa"/>
          </w:tcPr>
          <w:p w14:paraId="51A6592A" w14:textId="5839E572" w:rsidR="00753B6E" w:rsidRDefault="00753B6E" w:rsidP="00753B6E">
            <w:r>
              <w:t>Không thường xuyên</w:t>
            </w:r>
          </w:p>
        </w:tc>
        <w:tc>
          <w:tcPr>
            <w:tcW w:w="1271" w:type="dxa"/>
          </w:tcPr>
          <w:p w14:paraId="75B76E68" w14:textId="44FECEE6" w:rsidR="00753B6E" w:rsidRDefault="00753B6E" w:rsidP="00753B6E">
            <w:r>
              <w:t>Thường xuyên</w:t>
            </w:r>
          </w:p>
        </w:tc>
        <w:tc>
          <w:tcPr>
            <w:tcW w:w="1271" w:type="dxa"/>
          </w:tcPr>
          <w:p w14:paraId="191376EE" w14:textId="7B8C957A" w:rsidR="00753B6E" w:rsidRPr="00797844" w:rsidRDefault="00753B6E" w:rsidP="00753B6E">
            <w:r>
              <w:t>Không thường xuyên</w:t>
            </w:r>
          </w:p>
        </w:tc>
        <w:tc>
          <w:tcPr>
            <w:tcW w:w="1271" w:type="dxa"/>
          </w:tcPr>
          <w:p w14:paraId="1AC658B6" w14:textId="0CE135D9" w:rsidR="00753B6E" w:rsidRPr="00797844" w:rsidRDefault="00753B6E" w:rsidP="00753B6E">
            <w:r>
              <w:t>Không thường xuyên</w:t>
            </w:r>
          </w:p>
        </w:tc>
        <w:tc>
          <w:tcPr>
            <w:tcW w:w="1271" w:type="dxa"/>
          </w:tcPr>
          <w:p w14:paraId="2F39A972" w14:textId="1BAE7FDF" w:rsidR="00753B6E" w:rsidRDefault="00753B6E" w:rsidP="00753B6E">
            <w:r>
              <w:t>Không thường xuyên</w:t>
            </w:r>
          </w:p>
        </w:tc>
      </w:tr>
      <w:tr w:rsidR="00753B6E" w14:paraId="7911B430" w14:textId="4B422454" w:rsidTr="00753B6E">
        <w:tc>
          <w:tcPr>
            <w:tcW w:w="1231" w:type="dxa"/>
          </w:tcPr>
          <w:p w14:paraId="0768A254" w14:textId="77777777" w:rsidR="00753B6E" w:rsidRPr="00797844" w:rsidRDefault="00753B6E" w:rsidP="00753B6E">
            <w:pPr>
              <w:rPr>
                <w:b/>
                <w:bCs/>
              </w:rPr>
            </w:pPr>
            <w:r w:rsidRPr="00797844">
              <w:rPr>
                <w:b/>
                <w:bCs/>
              </w:rPr>
              <w:t>Ràng buộc</w:t>
            </w:r>
          </w:p>
        </w:tc>
        <w:tc>
          <w:tcPr>
            <w:tcW w:w="1270" w:type="dxa"/>
          </w:tcPr>
          <w:p w14:paraId="54283526" w14:textId="1F1CA29A" w:rsidR="00753B6E" w:rsidRDefault="00753B6E" w:rsidP="00753B6E">
            <w:r>
              <w:t>Không có</w:t>
            </w:r>
          </w:p>
        </w:tc>
        <w:tc>
          <w:tcPr>
            <w:tcW w:w="1271" w:type="dxa"/>
          </w:tcPr>
          <w:p w14:paraId="258BDB55" w14:textId="3A0E2C1E" w:rsidR="00753B6E" w:rsidRDefault="00753B6E" w:rsidP="00753B6E">
            <w:r>
              <w:t>Không có</w:t>
            </w:r>
          </w:p>
        </w:tc>
        <w:tc>
          <w:tcPr>
            <w:tcW w:w="1271" w:type="dxa"/>
          </w:tcPr>
          <w:p w14:paraId="016A0E45" w14:textId="610360C6" w:rsidR="00753B6E" w:rsidRDefault="00753B6E" w:rsidP="00753B6E">
            <w:r>
              <w:t>Không có</w:t>
            </w:r>
          </w:p>
        </w:tc>
        <w:tc>
          <w:tcPr>
            <w:tcW w:w="1271" w:type="dxa"/>
          </w:tcPr>
          <w:p w14:paraId="5CB21DFE" w14:textId="148D54F9" w:rsidR="00753B6E" w:rsidRPr="00797844" w:rsidRDefault="00753B6E" w:rsidP="00753B6E">
            <w:r>
              <w:t>Không có</w:t>
            </w:r>
          </w:p>
        </w:tc>
        <w:tc>
          <w:tcPr>
            <w:tcW w:w="1271" w:type="dxa"/>
          </w:tcPr>
          <w:p w14:paraId="38358A91" w14:textId="0EAECEAA" w:rsidR="00753B6E" w:rsidRPr="00797844" w:rsidRDefault="00753B6E" w:rsidP="00753B6E">
            <w:r>
              <w:t>Không có</w:t>
            </w:r>
          </w:p>
        </w:tc>
        <w:tc>
          <w:tcPr>
            <w:tcW w:w="1271" w:type="dxa"/>
          </w:tcPr>
          <w:p w14:paraId="1EFA6726" w14:textId="106C489C" w:rsidR="00753B6E" w:rsidRDefault="00753B6E" w:rsidP="00753B6E">
            <w:r>
              <w:t>Không có</w:t>
            </w:r>
          </w:p>
        </w:tc>
      </w:tr>
    </w:tbl>
    <w:p w14:paraId="1402F3EA" w14:textId="34E259EE" w:rsidR="00F81399" w:rsidRDefault="000439F1">
      <w:pPr>
        <w:pStyle w:val="Heading2"/>
      </w:pPr>
      <w:bookmarkStart w:id="36" w:name="_Toc119528935"/>
      <w:r>
        <w:t>Alternatives and Competition</w:t>
      </w:r>
      <w:bookmarkEnd w:id="34"/>
      <w:bookmarkEnd w:id="35"/>
      <w:bookmarkEnd w:id="36"/>
    </w:p>
    <w:p w14:paraId="4514BA84" w14:textId="50D7AD7C" w:rsidR="00797844" w:rsidRDefault="00797844" w:rsidP="00797844">
      <w:pPr>
        <w:pStyle w:val="ListParagraph"/>
        <w:numPr>
          <w:ilvl w:val="0"/>
          <w:numId w:val="8"/>
        </w:numPr>
      </w:pPr>
      <w:r>
        <w:t>Các website xem phim khác như: netflix.com, FPTPlay.com, VTVGiaitri.vn,…</w:t>
      </w:r>
    </w:p>
    <w:p w14:paraId="1C53FA77" w14:textId="19AFAA90" w:rsidR="00797844" w:rsidRPr="00797844" w:rsidRDefault="00797844" w:rsidP="00797844">
      <w:pPr>
        <w:pStyle w:val="ListParagraph"/>
        <w:numPr>
          <w:ilvl w:val="0"/>
          <w:numId w:val="8"/>
        </w:numPr>
      </w:pPr>
      <w:r>
        <w:t>Người dùng có thể dùng ứng dụng xem phim thay cho website xem phim ví dụ: VieON, FPT Play,…</w:t>
      </w:r>
    </w:p>
    <w:p w14:paraId="121230E2" w14:textId="13F013D7" w:rsidR="00F81399" w:rsidRDefault="000439F1">
      <w:pPr>
        <w:pStyle w:val="Heading1"/>
      </w:pPr>
      <w:bookmarkStart w:id="37" w:name="_Toc436203402"/>
      <w:bookmarkStart w:id="38" w:name="_Toc452813596"/>
      <w:bookmarkStart w:id="39" w:name="_Toc512930918"/>
      <w:bookmarkStart w:id="40" w:name="_Toc119528936"/>
      <w:bookmarkEnd w:id="22"/>
      <w:r>
        <w:lastRenderedPageBreak/>
        <w:t>Product Features</w:t>
      </w:r>
      <w:bookmarkEnd w:id="37"/>
      <w:bookmarkEnd w:id="38"/>
      <w:bookmarkEnd w:id="39"/>
      <w:r w:rsidR="000368D3">
        <w:t xml:space="preserve"> </w:t>
      </w:r>
      <w:r w:rsidR="000368D3">
        <w:sym w:font="Wingdings" w:char="F0E0"/>
      </w:r>
      <w:r w:rsidR="000368D3">
        <w:t xml:space="preserve"> functional user requirements</w:t>
      </w:r>
      <w:bookmarkEnd w:id="40"/>
    </w:p>
    <w:p w14:paraId="6B88D11F" w14:textId="68AB389D" w:rsidR="00F80010" w:rsidRPr="00F91716" w:rsidRDefault="00F80010">
      <w:pPr>
        <w:pStyle w:val="ListParagraph"/>
        <w:numPr>
          <w:ilvl w:val="0"/>
          <w:numId w:val="5"/>
        </w:numPr>
        <w:rPr>
          <w:rFonts w:ascii="Arial" w:hAnsi="Arial" w:cs="Arial"/>
        </w:rPr>
      </w:pPr>
      <w:bookmarkStart w:id="41" w:name="_Toc436203408"/>
      <w:bookmarkStart w:id="42" w:name="_Toc452813602"/>
      <w:bookmarkStart w:id="43" w:name="_Toc512930919"/>
      <w:r>
        <w:t>Đăng ký tài khoản và đăng nhập tài khoản trên website: Cho phép người dùng đăng ký và đăng nhập bằng tài khoản đã được đăng ký trước đó. Mỗi người chỉ có một tài khoản duy nhất. Với mỗi tài khoản cho phép người dùng chọn lựa giao diện theo sở thích của từng cá nhân.</w:t>
      </w:r>
    </w:p>
    <w:p w14:paraId="3E35467C" w14:textId="77777777" w:rsidR="00F91716" w:rsidRPr="00F91716" w:rsidRDefault="00F91716" w:rsidP="00F91716">
      <w:pPr>
        <w:pStyle w:val="ListParagraph"/>
        <w:numPr>
          <w:ilvl w:val="1"/>
          <w:numId w:val="12"/>
        </w:numPr>
        <w:rPr>
          <w:rFonts w:ascii="Arial" w:eastAsia="Arial" w:hAnsi="Arial" w:cs="Arial"/>
        </w:rPr>
      </w:pPr>
      <w:r>
        <w:t>Đăng ký:  Người dùng truy cập vào website, chọn vào mục đăng ký tài khoản và nhập thông tin vào form đăng ký bao gồm tên đăng nhập và mật khẩu. Thông tin người dùng sẽ được xử lý và lưu lại phía server.</w:t>
      </w:r>
    </w:p>
    <w:p w14:paraId="0BA7C4CB" w14:textId="4CCAEF0A" w:rsidR="00F91716" w:rsidRPr="00F91716" w:rsidRDefault="00F91716" w:rsidP="00F91716">
      <w:pPr>
        <w:pStyle w:val="ListParagraph"/>
        <w:numPr>
          <w:ilvl w:val="1"/>
          <w:numId w:val="12"/>
        </w:numPr>
        <w:rPr>
          <w:rFonts w:ascii="Arial" w:eastAsia="Arial" w:hAnsi="Arial" w:cs="Arial"/>
        </w:rPr>
      </w:pPr>
      <w:r>
        <w:t>Đăng nhập: Người dùng truy cập vào website, chọn vào mục đăng nhập tài khoản và nhập vào tên đăng nhập và mật khẩu. Thông tin người dùng sẽ kiểm tra bên phía server. Nếu như thông tin chính xác thì xác nhận với người dùng đăng nhập thành công. Nếu thông tin sai thì thông báo lỗi và quay lại trang đăng nhập.</w:t>
      </w:r>
    </w:p>
    <w:p w14:paraId="7ACB85DF" w14:textId="45E603AF" w:rsidR="00F80010" w:rsidRPr="00F80010" w:rsidRDefault="00F80010">
      <w:pPr>
        <w:pStyle w:val="ListParagraph"/>
        <w:numPr>
          <w:ilvl w:val="0"/>
          <w:numId w:val="5"/>
        </w:numPr>
        <w:rPr>
          <w:rFonts w:ascii="Arial" w:hAnsi="Arial" w:cs="Arial"/>
        </w:rPr>
      </w:pPr>
      <w:r>
        <w:t>Phân loại các thể loại phim: Cho phép phân loại phim theo từng thể loại phim, theo tên quốc gia, theo năm sản xuất, theo mùa,…</w:t>
      </w:r>
      <w:r w:rsidR="00F91716">
        <w:t xml:space="preserve"> </w:t>
      </w:r>
    </w:p>
    <w:p w14:paraId="6CDBC6B4" w14:textId="77777777" w:rsidR="00F80010" w:rsidRPr="00F80010" w:rsidRDefault="00F80010">
      <w:pPr>
        <w:pStyle w:val="ListParagraph"/>
        <w:numPr>
          <w:ilvl w:val="0"/>
          <w:numId w:val="5"/>
        </w:numPr>
        <w:rPr>
          <w:rFonts w:ascii="Arial" w:hAnsi="Arial" w:cs="Arial"/>
        </w:rPr>
      </w:pPr>
      <w:r>
        <w:t>Tìm kiếm phim mong muốn: Cho phép người dùng nhập vào ô tìm kiếm tên phim, tên diễn viên, các từ khóa có liên quan đến bộ phim mong muốn tìm kiếm và trả về kết quả sau khi tiến hành tìm kiếm theo từ khóa.</w:t>
      </w:r>
    </w:p>
    <w:p w14:paraId="4662C99F" w14:textId="0A178C1C" w:rsidR="00F80010" w:rsidRPr="00503181" w:rsidRDefault="00F80010">
      <w:pPr>
        <w:pStyle w:val="ListParagraph"/>
        <w:numPr>
          <w:ilvl w:val="0"/>
          <w:numId w:val="5"/>
        </w:numPr>
        <w:rPr>
          <w:rFonts w:ascii="Arial" w:hAnsi="Arial" w:cs="Arial"/>
        </w:rPr>
      </w:pPr>
      <w:r>
        <w:t>Đánh giá chất lượng phim, để lại bình luận dưới phim: Với mỗi bộ phim cho phép tài khoản người dùng có thể để lại những bình luận và đánh giá cá nhân về bộ phim đó.</w:t>
      </w:r>
    </w:p>
    <w:p w14:paraId="018A8E93" w14:textId="740E4612" w:rsidR="00503181" w:rsidRPr="00503181" w:rsidRDefault="00503181" w:rsidP="00503181">
      <w:pPr>
        <w:pStyle w:val="ListParagraph"/>
        <w:numPr>
          <w:ilvl w:val="1"/>
          <w:numId w:val="5"/>
        </w:numPr>
        <w:rPr>
          <w:rFonts w:ascii="Arial" w:hAnsi="Arial" w:cs="Arial"/>
        </w:rPr>
      </w:pPr>
      <w:r>
        <w:t>Tại giao diện thông tin phim, người dùng chọn số sao để đánh giá phim hoặc để lại bình luận của mình</w:t>
      </w:r>
      <w:r w:rsidR="00A43C66">
        <w:t xml:space="preserve"> dưới phần bình luận của phim.</w:t>
      </w:r>
    </w:p>
    <w:p w14:paraId="56DDB7B2" w14:textId="4FE694C1" w:rsidR="00F80010" w:rsidRPr="00F91716" w:rsidRDefault="00F80010">
      <w:pPr>
        <w:pStyle w:val="ListParagraph"/>
        <w:numPr>
          <w:ilvl w:val="0"/>
          <w:numId w:val="5"/>
        </w:numPr>
        <w:rPr>
          <w:rFonts w:ascii="Arial" w:hAnsi="Arial" w:cs="Arial"/>
        </w:rPr>
      </w:pPr>
      <w:r>
        <w:t>Thêm các phim vào danh sách yêu thích: Thêm bộ phim mà người dùng yêu thích vào danh sách yêu thích. Mỗi tài khoản có một danh sách yêu thích.</w:t>
      </w:r>
      <w:r w:rsidR="00F91716">
        <w:t xml:space="preserve"> </w:t>
      </w:r>
    </w:p>
    <w:p w14:paraId="5BE57EC9" w14:textId="30795F74" w:rsidR="00F91716" w:rsidRPr="00F80010" w:rsidRDefault="00A43C66" w:rsidP="00503181">
      <w:pPr>
        <w:pStyle w:val="ListParagraph"/>
        <w:numPr>
          <w:ilvl w:val="1"/>
          <w:numId w:val="13"/>
        </w:numPr>
        <w:rPr>
          <w:rFonts w:ascii="Arial" w:hAnsi="Arial" w:cs="Arial"/>
        </w:rPr>
      </w:pPr>
      <w:r>
        <w:t xml:space="preserve">Tại </w:t>
      </w:r>
      <w:r w:rsidR="00F91716">
        <w:t>giao diện hiển thị thông tin phim. Người dùng chọn “Thêm vào danh sách yêu thích”</w:t>
      </w:r>
      <w:r w:rsidR="00503181">
        <w:t>.</w:t>
      </w:r>
    </w:p>
    <w:p w14:paraId="12DD06D3" w14:textId="53B12B40" w:rsidR="00F80010" w:rsidRPr="00503181" w:rsidRDefault="00F80010">
      <w:pPr>
        <w:pStyle w:val="ListParagraph"/>
        <w:numPr>
          <w:ilvl w:val="0"/>
          <w:numId w:val="5"/>
        </w:numPr>
        <w:rPr>
          <w:rFonts w:ascii="Arial" w:hAnsi="Arial" w:cs="Arial"/>
        </w:rPr>
      </w:pPr>
      <w:r>
        <w:t>Lưu lại lịch sử tên các phim đã xem: Mỗi tài khoản sau khi đăng nhập và xem phim sẽ được lưu lại quá trình gồm những bộ phim đã xem và hiển thị bộ phim đang xem.</w:t>
      </w:r>
    </w:p>
    <w:p w14:paraId="4ED50D51" w14:textId="1692C451" w:rsidR="00503181" w:rsidRPr="00F80010" w:rsidRDefault="00503181" w:rsidP="00503181">
      <w:pPr>
        <w:pStyle w:val="ListParagraph"/>
        <w:numPr>
          <w:ilvl w:val="1"/>
          <w:numId w:val="14"/>
        </w:numPr>
        <w:rPr>
          <w:rFonts w:ascii="Arial" w:hAnsi="Arial" w:cs="Arial"/>
        </w:rPr>
      </w:pPr>
      <w:r>
        <w:t>Sau khi xem một bộ phim, website sẽ lưu lại lịch sử bộ phim đã xem vào database.</w:t>
      </w:r>
    </w:p>
    <w:p w14:paraId="445B9A5A" w14:textId="6C30FE22" w:rsidR="00F80010" w:rsidRPr="00A374CC" w:rsidRDefault="00F80010">
      <w:pPr>
        <w:pStyle w:val="ListParagraph"/>
        <w:numPr>
          <w:ilvl w:val="0"/>
          <w:numId w:val="5"/>
        </w:numPr>
        <w:rPr>
          <w:rFonts w:ascii="Arial" w:hAnsi="Arial" w:cs="Arial"/>
        </w:rPr>
      </w:pPr>
      <w:r>
        <w:t>Xếp hạng phim (theo lượt xem, theo đánh giá,…): Với những đánh giá từ các cá nhân và số lượt xem với các bộ phim, từ đó sẽ tiến hành lập bảng xếp hạng riêng dựa theo những tiêu chí này.</w:t>
      </w:r>
    </w:p>
    <w:p w14:paraId="0E749CA5" w14:textId="3A573332" w:rsidR="00A374CC" w:rsidRPr="00A374CC" w:rsidRDefault="00A374CC" w:rsidP="00A374CC">
      <w:pPr>
        <w:keepLines/>
        <w:pBdr>
          <w:top w:val="nil"/>
          <w:left w:val="nil"/>
          <w:bottom w:val="nil"/>
          <w:right w:val="nil"/>
          <w:between w:val="nil"/>
        </w:pBdr>
        <w:spacing w:after="120" w:line="240" w:lineRule="auto"/>
        <w:ind w:left="360"/>
        <w:rPr>
          <w:i/>
          <w:iCs/>
        </w:rPr>
      </w:pPr>
      <w:r w:rsidRPr="00A374CC">
        <w:rPr>
          <w:i/>
          <w:iCs/>
          <w:color w:val="000000"/>
        </w:rPr>
        <w:t>Chức năng với quyền Admin: Admin sau khi đăng nhập vào web xem phim với tài khoản Admin sẽ có thêm những chức năng sau:</w:t>
      </w:r>
    </w:p>
    <w:p w14:paraId="2AAA117A" w14:textId="77777777" w:rsidR="00A374CC" w:rsidRDefault="00A374CC" w:rsidP="00A374CC">
      <w:pPr>
        <w:keepLines/>
        <w:numPr>
          <w:ilvl w:val="0"/>
          <w:numId w:val="15"/>
        </w:numPr>
        <w:pBdr>
          <w:top w:val="nil"/>
          <w:left w:val="nil"/>
          <w:bottom w:val="nil"/>
          <w:right w:val="nil"/>
          <w:between w:val="nil"/>
        </w:pBdr>
        <w:spacing w:after="120" w:line="240" w:lineRule="auto"/>
        <w:ind w:left="1080"/>
      </w:pPr>
      <w:r>
        <w:rPr>
          <w:color w:val="000000"/>
        </w:rPr>
        <w:t>Quản lý tài khoản người dùng:</w:t>
      </w:r>
    </w:p>
    <w:p w14:paraId="596D3D40" w14:textId="77777777" w:rsidR="00A374CC" w:rsidRDefault="00A374CC" w:rsidP="00A374CC">
      <w:pPr>
        <w:keepLines/>
        <w:numPr>
          <w:ilvl w:val="1"/>
          <w:numId w:val="19"/>
        </w:numPr>
        <w:pBdr>
          <w:top w:val="nil"/>
          <w:left w:val="nil"/>
          <w:bottom w:val="nil"/>
          <w:right w:val="nil"/>
          <w:between w:val="nil"/>
        </w:pBdr>
        <w:spacing w:after="120" w:line="240" w:lineRule="auto"/>
      </w:pPr>
      <w:r>
        <w:rPr>
          <w:color w:val="000000"/>
        </w:rPr>
        <w:t>Thêm tài khoản người dùng: Admin lựa chọn chức năng thêm tài khoản người dùng, sau đó tiến hành nhập vào tên đăng nhập và mật khẩu vào form và tiến hành thêm tài khoản. Dữ liệu tài khoản của người dùng mới sẽ được xử lý và lưu thông tin lại ở phía server.</w:t>
      </w:r>
    </w:p>
    <w:p w14:paraId="4ED3A87A" w14:textId="77777777" w:rsidR="00A374CC" w:rsidRDefault="00A374CC" w:rsidP="00A374CC">
      <w:pPr>
        <w:keepLines/>
        <w:numPr>
          <w:ilvl w:val="1"/>
          <w:numId w:val="19"/>
        </w:numPr>
        <w:pBdr>
          <w:top w:val="nil"/>
          <w:left w:val="nil"/>
          <w:bottom w:val="nil"/>
          <w:right w:val="nil"/>
          <w:between w:val="nil"/>
        </w:pBdr>
        <w:spacing w:after="120" w:line="240" w:lineRule="auto"/>
      </w:pPr>
      <w:r>
        <w:rPr>
          <w:color w:val="000000"/>
        </w:rPr>
        <w:t xml:space="preserve">Xóa tài khoản người dùng: Admin lựa chọn chức năng xóa tài khoản  người dùng, </w:t>
      </w:r>
      <w:r>
        <w:t>sau đó tiến hành tìm kiếm tài khoản trong danh sách tài khoản được hiển thị ra</w:t>
      </w:r>
      <w:r>
        <w:rPr>
          <w:color w:val="000000"/>
        </w:rPr>
        <w:t>. Sau khi tìm kiếm chính xác tài khoản người dùng cần xóa thì tiến hành nh</w:t>
      </w:r>
      <w:r>
        <w:t xml:space="preserve">ấn vào tài khoản đó và chọn Xóa tài khoản, </w:t>
      </w:r>
      <w:r>
        <w:rPr>
          <w:color w:val="000000"/>
        </w:rPr>
        <w:t xml:space="preserve">thông tin người dùng </w:t>
      </w:r>
      <w:r>
        <w:t xml:space="preserve">đó </w:t>
      </w:r>
      <w:r>
        <w:rPr>
          <w:color w:val="000000"/>
        </w:rPr>
        <w:t>trong cơ sở dữ liệu s</w:t>
      </w:r>
      <w:r>
        <w:t>ẽ bị xóa</w:t>
      </w:r>
      <w:r>
        <w:rPr>
          <w:color w:val="000000"/>
        </w:rPr>
        <w:t xml:space="preserve"> .</w:t>
      </w:r>
    </w:p>
    <w:p w14:paraId="28F31D33" w14:textId="77777777" w:rsidR="00A374CC" w:rsidRDefault="00A374CC" w:rsidP="00A374CC">
      <w:pPr>
        <w:keepLines/>
        <w:numPr>
          <w:ilvl w:val="1"/>
          <w:numId w:val="19"/>
        </w:numPr>
        <w:pBdr>
          <w:top w:val="nil"/>
          <w:left w:val="nil"/>
          <w:bottom w:val="nil"/>
          <w:right w:val="nil"/>
          <w:between w:val="nil"/>
        </w:pBdr>
        <w:spacing w:after="120" w:line="240" w:lineRule="auto"/>
      </w:pPr>
      <w:r>
        <w:rPr>
          <w:color w:val="000000"/>
        </w:rPr>
        <w:t>Cập nhật tài khoản người dùng: Admin lựa chọn chức năng cập nhật tài khoản người dùng, sau đó tiến hành tìm kiếm tài khoản trong danh s</w:t>
      </w:r>
      <w:r>
        <w:t>ách tài khoản được hiển thị ra</w:t>
      </w:r>
      <w:r>
        <w:rPr>
          <w:color w:val="000000"/>
        </w:rPr>
        <w:t>. Sau khi tìm kiếm chính xác tài khoản người dùng cần nh</w:t>
      </w:r>
      <w:r>
        <w:t xml:space="preserve">ấn vào tài khoản cần </w:t>
      </w:r>
      <w:r>
        <w:rPr>
          <w:color w:val="000000"/>
        </w:rPr>
        <w:t>cập nhật</w:t>
      </w:r>
      <w:r>
        <w:t>, sau đó</w:t>
      </w:r>
      <w:r>
        <w:rPr>
          <w:color w:val="000000"/>
        </w:rPr>
        <w:t xml:space="preserve"> tiến hành cập nhật lại thông tin tài khoản người dùng và chọn </w:t>
      </w:r>
      <w:r>
        <w:t>Cập nhật</w:t>
      </w:r>
      <w:r>
        <w:rPr>
          <w:color w:val="000000"/>
        </w:rPr>
        <w:t>. Thông tin tài khoản người dùng trong cơ sở dữ liệu sẽ được sửa lại.</w:t>
      </w:r>
    </w:p>
    <w:p w14:paraId="11B3EEF1" w14:textId="77777777" w:rsidR="00A374CC" w:rsidRDefault="00A374CC" w:rsidP="00A374CC">
      <w:pPr>
        <w:keepLines/>
        <w:numPr>
          <w:ilvl w:val="0"/>
          <w:numId w:val="15"/>
        </w:numPr>
        <w:pBdr>
          <w:top w:val="nil"/>
          <w:left w:val="nil"/>
          <w:bottom w:val="nil"/>
          <w:right w:val="nil"/>
          <w:between w:val="nil"/>
        </w:pBdr>
        <w:spacing w:after="120" w:line="240" w:lineRule="auto"/>
        <w:ind w:left="1080"/>
      </w:pPr>
      <w:r>
        <w:rPr>
          <w:color w:val="000000"/>
        </w:rPr>
        <w:t>Quản lý dữ liệu phim:</w:t>
      </w:r>
    </w:p>
    <w:p w14:paraId="3EE25CFB" w14:textId="0C6A86BD" w:rsidR="00A374CC" w:rsidRDefault="00A374CC" w:rsidP="00A374CC">
      <w:pPr>
        <w:pStyle w:val="ListParagraph"/>
        <w:keepLines/>
        <w:numPr>
          <w:ilvl w:val="0"/>
          <w:numId w:val="22"/>
        </w:numPr>
        <w:pBdr>
          <w:top w:val="nil"/>
          <w:left w:val="nil"/>
          <w:bottom w:val="nil"/>
          <w:right w:val="nil"/>
          <w:between w:val="nil"/>
        </w:pBdr>
        <w:spacing w:after="120" w:line="240" w:lineRule="auto"/>
      </w:pPr>
      <w:r w:rsidRPr="00A374CC">
        <w:rPr>
          <w:color w:val="000000"/>
        </w:rPr>
        <w:t xml:space="preserve">Thêm phim: Admin chọn vào chức năng </w:t>
      </w:r>
      <w:r w:rsidR="005905D5">
        <w:rPr>
          <w:color w:val="000000"/>
        </w:rPr>
        <w:t>“Thêm phim”</w:t>
      </w:r>
      <w:r w:rsidRPr="00A374CC">
        <w:rPr>
          <w:color w:val="000000"/>
        </w:rPr>
        <w:t xml:space="preserve">. Tiến hành thêm phim bằng cách nhập thông tin vào form (gồm tên phim , tên các diễn viên, quốc gia, năm sản xuất, nội dung phim,…) và dữ liệu video của bộ phim sẽ được lưu lại trong cơ sở dữ liệu. </w:t>
      </w:r>
    </w:p>
    <w:p w14:paraId="0D15E353" w14:textId="1C214391" w:rsidR="00A374CC" w:rsidRDefault="00A374CC" w:rsidP="00A374CC">
      <w:pPr>
        <w:pStyle w:val="ListParagraph"/>
        <w:keepLines/>
        <w:numPr>
          <w:ilvl w:val="0"/>
          <w:numId w:val="22"/>
        </w:numPr>
        <w:pBdr>
          <w:top w:val="nil"/>
          <w:left w:val="nil"/>
          <w:bottom w:val="nil"/>
          <w:right w:val="nil"/>
          <w:between w:val="nil"/>
        </w:pBdr>
        <w:spacing w:after="120" w:line="240" w:lineRule="auto"/>
      </w:pPr>
      <w:r w:rsidRPr="00A374CC">
        <w:rPr>
          <w:color w:val="000000"/>
        </w:rPr>
        <w:lastRenderedPageBreak/>
        <w:t xml:space="preserve">Xóa phim: Admin chọn vào chức năng </w:t>
      </w:r>
      <w:r w:rsidR="005905D5">
        <w:rPr>
          <w:color w:val="000000"/>
        </w:rPr>
        <w:t>“Xóa phim”</w:t>
      </w:r>
      <w:r w:rsidRPr="00A374CC">
        <w:rPr>
          <w:color w:val="000000"/>
        </w:rPr>
        <w:t>, nhập tên phim cần xóa và nhấn “Tìm kiếm”. Sau khi tìm kiếm thấy phim cần xóa, tiến hành xóa phim.</w:t>
      </w:r>
      <w:r w:rsidR="00A43C66">
        <w:rPr>
          <w:color w:val="000000"/>
        </w:rPr>
        <w:t xml:space="preserve"> </w:t>
      </w:r>
      <w:r w:rsidRPr="00A374CC">
        <w:rPr>
          <w:color w:val="000000"/>
        </w:rPr>
        <w:t xml:space="preserve">Thông tin trong cơ sở dữ liệu sẽ được xóa. </w:t>
      </w:r>
    </w:p>
    <w:p w14:paraId="2E925A96" w14:textId="7DA775D8" w:rsidR="00A374CC" w:rsidRPr="00A374CC" w:rsidRDefault="00A374CC" w:rsidP="00A374CC">
      <w:pPr>
        <w:pStyle w:val="ListParagraph"/>
        <w:keepLines/>
        <w:numPr>
          <w:ilvl w:val="0"/>
          <w:numId w:val="22"/>
        </w:numPr>
        <w:pBdr>
          <w:top w:val="nil"/>
          <w:left w:val="nil"/>
          <w:bottom w:val="nil"/>
          <w:right w:val="nil"/>
          <w:between w:val="nil"/>
        </w:pBdr>
        <w:spacing w:after="120" w:line="240" w:lineRule="auto"/>
      </w:pPr>
      <w:r w:rsidRPr="00A374CC">
        <w:rPr>
          <w:color w:val="000000"/>
        </w:rPr>
        <w:t xml:space="preserve">Cập nhật phim: Admin chọn vào chức năng </w:t>
      </w:r>
      <w:r w:rsidR="005905D5">
        <w:rPr>
          <w:color w:val="000000"/>
        </w:rPr>
        <w:t>“Cập nhật phim”</w:t>
      </w:r>
      <w:r w:rsidRPr="00A374CC">
        <w:rPr>
          <w:color w:val="000000"/>
        </w:rPr>
        <w:t xml:space="preserve">, nhập tên phim cần cập nhật và nhấn “Tìm kiếm”. Sau khi tìm kiếm thấy phim cần cập nhật, tiến hành cập nhật dữ liệu mới của phim (tên phim, tên diễn viên, quốc gia, năm sản xuất, nội dung phim,…) Sau khi cập nhật xong, nhấn vào “Lưu” để lưu lại thông tin đã cập nhật vào cơ sở dữ liệu. </w:t>
      </w:r>
    </w:p>
    <w:p w14:paraId="72AAB807" w14:textId="29D77D86" w:rsidR="00F81399" w:rsidRDefault="00396EAE">
      <w:pPr>
        <w:pStyle w:val="Heading1"/>
      </w:pPr>
      <w:bookmarkStart w:id="44" w:name="_Toc119528937"/>
      <w:r>
        <w:t>Non-Functional</w:t>
      </w:r>
      <w:r w:rsidR="000439F1">
        <w:t xml:space="preserve"> Requirements</w:t>
      </w:r>
      <w:bookmarkEnd w:id="41"/>
      <w:bookmarkEnd w:id="42"/>
      <w:bookmarkEnd w:id="43"/>
      <w:r w:rsidR="000368D3">
        <w:t xml:space="preserve"> </w:t>
      </w:r>
      <w:r w:rsidR="000368D3">
        <w:sym w:font="Wingdings" w:char="F0E0"/>
      </w:r>
      <w:r w:rsidR="000368D3">
        <w:t xml:space="preserve"> non-functional user requiremens</w:t>
      </w:r>
      <w:bookmarkEnd w:id="44"/>
    </w:p>
    <w:p w14:paraId="1578736A" w14:textId="77777777" w:rsidR="00F80010" w:rsidRPr="00F80010" w:rsidRDefault="00F80010">
      <w:pPr>
        <w:pStyle w:val="ListParagraph"/>
        <w:numPr>
          <w:ilvl w:val="0"/>
          <w:numId w:val="6"/>
        </w:numPr>
        <w:rPr>
          <w:rFonts w:ascii="Arial" w:hAnsi="Arial" w:cs="Arial"/>
        </w:rPr>
      </w:pPr>
      <w:r>
        <w:t>Đảm bảo về chất lượng truyền tải phim: Cung cấp khả năng điều chỉnh chất lượng phim tương thích với chất lượng đường truyền mạng. Cố gắng đáp ứng chất lượng phim cao nhất có thể, tránh tình trạng giật lag hoặc chất lượng không ổn định.</w:t>
      </w:r>
    </w:p>
    <w:p w14:paraId="48F06719" w14:textId="77777777" w:rsidR="00F80010" w:rsidRPr="00F80010" w:rsidRDefault="00F80010">
      <w:pPr>
        <w:pStyle w:val="ListParagraph"/>
        <w:numPr>
          <w:ilvl w:val="0"/>
          <w:numId w:val="6"/>
        </w:numPr>
        <w:rPr>
          <w:rFonts w:ascii="Arial" w:hAnsi="Arial" w:cs="Arial"/>
        </w:rPr>
      </w:pPr>
      <w:r>
        <w:t>Đảm bảo bảo mật tài khoản: Mỗi tài khoản cần được bảo vệ dựa vào mật khẩu, đảm bảo quyền riêng tư của mỗi cá nhân và tránh tình trạng người dùng bị mất cắp tài khoản.</w:t>
      </w:r>
    </w:p>
    <w:p w14:paraId="49B00FC2" w14:textId="7C63BC27" w:rsidR="00F80010" w:rsidRPr="00A374CC" w:rsidRDefault="00F80010">
      <w:pPr>
        <w:pStyle w:val="ListParagraph"/>
        <w:numPr>
          <w:ilvl w:val="0"/>
          <w:numId w:val="6"/>
        </w:numPr>
        <w:rPr>
          <w:rFonts w:ascii="Arial" w:hAnsi="Arial" w:cs="Arial"/>
        </w:rPr>
      </w:pPr>
      <w:r>
        <w:t>Đáp ứng trang web hiển thị trên hầu hết các thiết bị phổ biến: máy vi tính, laptop, ipad, điện thoại thông minh, …</w:t>
      </w:r>
    </w:p>
    <w:p w14:paraId="27A362C2" w14:textId="4FB06F2C" w:rsidR="00A374CC" w:rsidRPr="00176F9E" w:rsidRDefault="00176F9E" w:rsidP="00176F9E">
      <w:pPr>
        <w:widowControl/>
        <w:pBdr>
          <w:top w:val="nil"/>
          <w:left w:val="nil"/>
          <w:bottom w:val="nil"/>
          <w:right w:val="nil"/>
          <w:between w:val="nil"/>
        </w:pBdr>
        <w:tabs>
          <w:tab w:val="left" w:pos="540"/>
          <w:tab w:val="left" w:pos="1260"/>
        </w:tabs>
        <w:spacing w:after="120" w:line="240" w:lineRule="auto"/>
        <w:rPr>
          <w:i/>
          <w:iCs/>
          <w:color w:val="000000"/>
        </w:rPr>
      </w:pPr>
      <w:r>
        <w:rPr>
          <w:color w:val="000000"/>
        </w:rPr>
        <w:tab/>
      </w:r>
      <w:r w:rsidR="00A374CC" w:rsidRPr="00176F9E">
        <w:rPr>
          <w:i/>
          <w:iCs/>
          <w:color w:val="000000"/>
        </w:rPr>
        <w:t>Chức năng với quyền Admin:</w:t>
      </w:r>
    </w:p>
    <w:p w14:paraId="42108438" w14:textId="77777777" w:rsidR="00A374CC" w:rsidRDefault="00A374CC" w:rsidP="00176F9E">
      <w:pPr>
        <w:keepLines/>
        <w:numPr>
          <w:ilvl w:val="1"/>
          <w:numId w:val="25"/>
        </w:numPr>
        <w:pBdr>
          <w:top w:val="nil"/>
          <w:left w:val="nil"/>
          <w:bottom w:val="nil"/>
          <w:right w:val="nil"/>
          <w:between w:val="nil"/>
        </w:pBdr>
        <w:spacing w:after="120" w:line="240" w:lineRule="auto"/>
      </w:pPr>
      <w:r>
        <w:rPr>
          <w:color w:val="000000"/>
        </w:rPr>
        <w:t>Các thao tác với quyền Admin cần được thực hiện nhanh chóng, đảm bảo tính chính xác. Tránh tình trạng gây ra lỗi cho toàn bộ hệ thống. Mọi thao tác với quyền Admin cần được xác nhận kĩ càng trước khi xử lý với cơ sở dữ liệu.</w:t>
      </w:r>
    </w:p>
    <w:p w14:paraId="19361889" w14:textId="22AB4B77" w:rsidR="00A374CC" w:rsidRPr="00EE5660" w:rsidRDefault="00A374CC" w:rsidP="00EE5660">
      <w:pPr>
        <w:keepLines/>
        <w:numPr>
          <w:ilvl w:val="1"/>
          <w:numId w:val="25"/>
        </w:numPr>
        <w:pBdr>
          <w:top w:val="nil"/>
          <w:left w:val="nil"/>
          <w:bottom w:val="nil"/>
          <w:right w:val="nil"/>
          <w:between w:val="nil"/>
        </w:pBdr>
        <w:spacing w:after="120" w:line="240" w:lineRule="auto"/>
      </w:pPr>
      <w:r>
        <w:rPr>
          <w:color w:val="000000"/>
        </w:rPr>
        <w:t>Đảm bảo an toàn dữ liệu: Mọi thông tin về tài khoản người dùng và dữ liệu phim cần được bảo mật, lưu lại các bản back-up để dễ dàng phục hồi khi gặp lỗi.</w:t>
      </w:r>
    </w:p>
    <w:sectPr w:rsidR="00A374CC" w:rsidRPr="00EE5660">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66D73" w14:textId="77777777" w:rsidR="00DC6912" w:rsidRDefault="00DC6912">
      <w:pPr>
        <w:spacing w:line="240" w:lineRule="auto"/>
      </w:pPr>
      <w:r>
        <w:separator/>
      </w:r>
    </w:p>
  </w:endnote>
  <w:endnote w:type="continuationSeparator" w:id="0">
    <w:p w14:paraId="0DDCF797" w14:textId="77777777" w:rsidR="00DC6912" w:rsidRDefault="00DC69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14:paraId="6265413F" w14:textId="77777777">
      <w:tc>
        <w:tcPr>
          <w:tcW w:w="3162" w:type="dxa"/>
          <w:tcBorders>
            <w:top w:val="nil"/>
            <w:left w:val="nil"/>
            <w:bottom w:val="nil"/>
            <w:right w:val="nil"/>
          </w:tcBorders>
        </w:tcPr>
        <w:p w14:paraId="353071C8" w14:textId="77777777" w:rsidR="00F81399" w:rsidRDefault="000439F1">
          <w:pPr>
            <w:ind w:right="360"/>
          </w:pPr>
          <w:r>
            <w:t>Confidential</w:t>
          </w:r>
        </w:p>
      </w:tc>
      <w:tc>
        <w:tcPr>
          <w:tcW w:w="3162" w:type="dxa"/>
          <w:tcBorders>
            <w:top w:val="nil"/>
            <w:left w:val="nil"/>
            <w:bottom w:val="nil"/>
            <w:right w:val="nil"/>
          </w:tcBorders>
        </w:tcPr>
        <w:p w14:paraId="1E89E8A4" w14:textId="6F0372C0" w:rsidR="00F81399" w:rsidRDefault="000439F1" w:rsidP="0006309C">
          <w:pPr>
            <w:jc w:val="center"/>
          </w:pPr>
          <w:r>
            <w:sym w:font="Symbol" w:char="F0D3"/>
          </w:r>
          <w:fldSimple w:instr=" DOCPROPERTY &quot;Company&quot;  \* MERGEFORMAT ">
            <w:r w:rsidR="00E41F49">
              <w:t>Group 15</w:t>
            </w:r>
          </w:fldSimple>
          <w:r>
            <w:t xml:space="preserve">, </w:t>
          </w:r>
          <w:r>
            <w:fldChar w:fldCharType="begin"/>
          </w:r>
          <w:r>
            <w:instrText xml:space="preserve"> DATE \@ "yyyy" </w:instrText>
          </w:r>
          <w:r>
            <w:fldChar w:fldCharType="separate"/>
          </w:r>
          <w:r w:rsidR="00E41F49">
            <w:rPr>
              <w:noProof/>
            </w:rPr>
            <w:t>2022</w:t>
          </w:r>
          <w:r>
            <w:fldChar w:fldCharType="end"/>
          </w:r>
        </w:p>
      </w:tc>
      <w:tc>
        <w:tcPr>
          <w:tcW w:w="3162" w:type="dxa"/>
          <w:tcBorders>
            <w:top w:val="nil"/>
            <w:left w:val="nil"/>
            <w:bottom w:val="nil"/>
            <w:right w:val="nil"/>
          </w:tcBorders>
        </w:tcPr>
        <w:p w14:paraId="2BAE8D08" w14:textId="77777777" w:rsidR="00F81399" w:rsidRDefault="000439F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E5FD6">
            <w:rPr>
              <w:rStyle w:val="PageNumber"/>
              <w:noProof/>
            </w:rPr>
            <w:t>6</w:t>
          </w:r>
          <w:r>
            <w:rPr>
              <w:rStyle w:val="PageNumber"/>
            </w:rPr>
            <w:fldChar w:fldCharType="end"/>
          </w:r>
        </w:p>
      </w:tc>
    </w:tr>
  </w:tbl>
  <w:p w14:paraId="618509D1" w14:textId="278B0CDD" w:rsidR="00F81399" w:rsidRDefault="001F0EF8" w:rsidP="001F0EF8">
    <w:pPr>
      <w:pStyle w:val="Footer"/>
      <w:tabs>
        <w:tab w:val="clear" w:pos="4320"/>
        <w:tab w:val="clear" w:pos="8640"/>
        <w:tab w:val="left" w:pos="554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16B12" w14:textId="77777777" w:rsidR="00DC6912" w:rsidRDefault="00DC6912">
      <w:pPr>
        <w:spacing w:line="240" w:lineRule="auto"/>
      </w:pPr>
      <w:r>
        <w:separator/>
      </w:r>
    </w:p>
  </w:footnote>
  <w:footnote w:type="continuationSeparator" w:id="0">
    <w:p w14:paraId="0ABA57EB" w14:textId="77777777" w:rsidR="00DC6912" w:rsidRDefault="00DC69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B2FD0" w14:textId="77777777" w:rsidR="00F81399" w:rsidRDefault="00F81399">
    <w:pPr>
      <w:rPr>
        <w:sz w:val="24"/>
      </w:rPr>
    </w:pPr>
  </w:p>
  <w:p w14:paraId="0795E12F" w14:textId="77777777" w:rsidR="00F81399" w:rsidRDefault="00F81399">
    <w:pPr>
      <w:pBdr>
        <w:top w:val="single" w:sz="6" w:space="1" w:color="auto"/>
      </w:pBdr>
      <w:rPr>
        <w:sz w:val="24"/>
      </w:rPr>
    </w:pPr>
  </w:p>
  <w:p w14:paraId="1BEC7868" w14:textId="3635288A" w:rsidR="00F81399" w:rsidRDefault="000439F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E41F49">
      <w:rPr>
        <w:rFonts w:ascii="Arial" w:hAnsi="Arial"/>
        <w:b/>
        <w:sz w:val="36"/>
      </w:rPr>
      <w:t>Group 15</w:t>
    </w:r>
    <w:r>
      <w:rPr>
        <w:rFonts w:ascii="Arial" w:hAnsi="Arial"/>
        <w:b/>
        <w:sz w:val="36"/>
      </w:rPr>
      <w:fldChar w:fldCharType="end"/>
    </w:r>
  </w:p>
  <w:p w14:paraId="59D3E753" w14:textId="77777777" w:rsidR="00F81399" w:rsidRDefault="00F81399">
    <w:pPr>
      <w:pBdr>
        <w:bottom w:val="single" w:sz="6" w:space="1" w:color="auto"/>
      </w:pBdr>
      <w:jc w:val="right"/>
      <w:rPr>
        <w:sz w:val="24"/>
      </w:rPr>
    </w:pPr>
  </w:p>
  <w:p w14:paraId="315E482D" w14:textId="77777777" w:rsidR="00F81399" w:rsidRDefault="00F813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14:paraId="65272287" w14:textId="77777777">
      <w:tc>
        <w:tcPr>
          <w:tcW w:w="6379" w:type="dxa"/>
        </w:tcPr>
        <w:p w14:paraId="6BD79250" w14:textId="178BEB2C" w:rsidR="00F81399" w:rsidRDefault="000439F1">
          <w:r>
            <w:rPr>
              <w:b/>
            </w:rPr>
            <w:fldChar w:fldCharType="begin"/>
          </w:r>
          <w:r>
            <w:rPr>
              <w:b/>
            </w:rPr>
            <w:instrText xml:space="preserve"> SUBJECT  \* MERGEFORMAT </w:instrText>
          </w:r>
          <w:r>
            <w:rPr>
              <w:b/>
            </w:rPr>
            <w:fldChar w:fldCharType="separate"/>
          </w:r>
          <w:r w:rsidR="00E41F49" w:rsidRPr="00E41F49">
            <w:t>Website Xem Phim</w:t>
          </w:r>
          <w:r>
            <w:rPr>
              <w:b/>
            </w:rPr>
            <w:fldChar w:fldCharType="end"/>
          </w:r>
        </w:p>
      </w:tc>
      <w:tc>
        <w:tcPr>
          <w:tcW w:w="3179" w:type="dxa"/>
        </w:tcPr>
        <w:p w14:paraId="4814E878" w14:textId="6AA233AE" w:rsidR="00F81399" w:rsidRDefault="000439F1">
          <w:pPr>
            <w:tabs>
              <w:tab w:val="left" w:pos="1135"/>
            </w:tabs>
            <w:spacing w:before="40"/>
            <w:ind w:right="68"/>
          </w:pPr>
          <w:r>
            <w:t xml:space="preserve">  Version:           &lt;</w:t>
          </w:r>
          <w:r w:rsidR="005409B1">
            <w:t>2</w:t>
          </w:r>
          <w:r>
            <w:t>.0&gt;</w:t>
          </w:r>
        </w:p>
      </w:tc>
    </w:tr>
    <w:tr w:rsidR="00F81399" w14:paraId="35B1D48F" w14:textId="77777777">
      <w:tc>
        <w:tcPr>
          <w:tcW w:w="6379" w:type="dxa"/>
        </w:tcPr>
        <w:p w14:paraId="29647434" w14:textId="70BC3313" w:rsidR="00F81399" w:rsidRDefault="00000000" w:rsidP="00B243D1">
          <w:fldSimple w:instr=" TITLE  \* MERGEFORMAT ">
            <w:r w:rsidR="00E41F49">
              <w:t>Vision (Small Project)</w:t>
            </w:r>
          </w:fldSimple>
        </w:p>
      </w:tc>
      <w:tc>
        <w:tcPr>
          <w:tcW w:w="3179" w:type="dxa"/>
        </w:tcPr>
        <w:p w14:paraId="0DCABC98" w14:textId="5A0E8746" w:rsidR="00F81399" w:rsidRDefault="000439F1">
          <w:r>
            <w:t xml:space="preserve">  Date:  &lt;</w:t>
          </w:r>
          <w:r w:rsidR="005409B1">
            <w:t>15</w:t>
          </w:r>
          <w:r>
            <w:t>/</w:t>
          </w:r>
          <w:r w:rsidR="002F7F39">
            <w:t>11</w:t>
          </w:r>
          <w:r>
            <w:t>/</w:t>
          </w:r>
          <w:r w:rsidR="002F7F39">
            <w:t>2022</w:t>
          </w:r>
          <w:r>
            <w:t>&gt;</w:t>
          </w:r>
        </w:p>
      </w:tc>
    </w:tr>
    <w:tr w:rsidR="00F81399" w14:paraId="27CB7E68" w14:textId="77777777">
      <w:tc>
        <w:tcPr>
          <w:tcW w:w="9558" w:type="dxa"/>
          <w:gridSpan w:val="2"/>
        </w:tcPr>
        <w:p w14:paraId="0234346A" w14:textId="77777777" w:rsidR="00F81399" w:rsidRDefault="000439F1">
          <w:r>
            <w:t>&lt;document identifier&gt;</w:t>
          </w:r>
        </w:p>
      </w:tc>
    </w:tr>
  </w:tbl>
  <w:p w14:paraId="44BD2297" w14:textId="77777777" w:rsidR="00F81399" w:rsidRDefault="00F81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43E88"/>
    <w:multiLevelType w:val="multilevel"/>
    <w:tmpl w:val="4C5CB856"/>
    <w:lvl w:ilvl="0">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25D691A"/>
    <w:multiLevelType w:val="hybridMultilevel"/>
    <w:tmpl w:val="CE181D5E"/>
    <w:lvl w:ilvl="0" w:tplc="FFFFFFFF">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8EC7E2B"/>
    <w:multiLevelType w:val="hybridMultilevel"/>
    <w:tmpl w:val="0DB2B4F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8A48EA"/>
    <w:multiLevelType w:val="multilevel"/>
    <w:tmpl w:val="18F02322"/>
    <w:lvl w:ilvl="0">
      <w:numFmt w:val="bullet"/>
      <w:lvlText w:val="-"/>
      <w:lvlJc w:val="left"/>
      <w:pPr>
        <w:ind w:left="1069" w:hanging="360"/>
      </w:pPr>
      <w:rPr>
        <w:rFonts w:ascii="Times New Roman" w:eastAsia="Times New Roman" w:hAnsi="Times New Roman" w:cs="Times New Roman"/>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5" w15:restartNumberingAfterBreak="0">
    <w:nsid w:val="154B00FF"/>
    <w:multiLevelType w:val="multilevel"/>
    <w:tmpl w:val="EB6408CC"/>
    <w:lvl w:ilvl="0">
      <w:start w:val="4"/>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56E51B5"/>
    <w:multiLevelType w:val="multilevel"/>
    <w:tmpl w:val="38FED678"/>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1AED1B1F"/>
    <w:multiLevelType w:val="multilevel"/>
    <w:tmpl w:val="EB780184"/>
    <w:lvl w:ilvl="0">
      <w:start w:val="1"/>
      <w:numFmt w:val="bullet"/>
      <w:lvlText w:val=""/>
      <w:lvlJc w:val="left"/>
      <w:pPr>
        <w:ind w:left="1080" w:hanging="360"/>
      </w:pPr>
      <w:rPr>
        <w:rFonts w:ascii="Wingdings" w:hAnsi="Wingdings"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2C753ACA"/>
    <w:multiLevelType w:val="hybridMultilevel"/>
    <w:tmpl w:val="D2B640A8"/>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A641E3"/>
    <w:multiLevelType w:val="hybridMultilevel"/>
    <w:tmpl w:val="E14E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84B3A"/>
    <w:multiLevelType w:val="hybridMultilevel"/>
    <w:tmpl w:val="57A01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FB006F"/>
    <w:multiLevelType w:val="multilevel"/>
    <w:tmpl w:val="5DB0C13A"/>
    <w:lvl w:ilvl="0">
      <w:start w:val="1"/>
      <w:numFmt w:val="bullet"/>
      <w:lvlText w:val=""/>
      <w:lvlJc w:val="left"/>
      <w:pPr>
        <w:ind w:left="108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3D07639F"/>
    <w:multiLevelType w:val="hybridMultilevel"/>
    <w:tmpl w:val="1AE290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14598C"/>
    <w:multiLevelType w:val="hybridMultilevel"/>
    <w:tmpl w:val="2E5264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1236C8"/>
    <w:multiLevelType w:val="multilevel"/>
    <w:tmpl w:val="2EFCFE42"/>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48913075"/>
    <w:multiLevelType w:val="hybridMultilevel"/>
    <w:tmpl w:val="E8A8259E"/>
    <w:lvl w:ilvl="0" w:tplc="FFFFFFFF">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9341A3D"/>
    <w:multiLevelType w:val="hybridMultilevel"/>
    <w:tmpl w:val="D8F0FB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7507226"/>
    <w:multiLevelType w:val="hybridMultilevel"/>
    <w:tmpl w:val="F2C65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8B3345"/>
    <w:multiLevelType w:val="multilevel"/>
    <w:tmpl w:val="163AF228"/>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2BD3808"/>
    <w:multiLevelType w:val="hybridMultilevel"/>
    <w:tmpl w:val="D5047732"/>
    <w:lvl w:ilvl="0" w:tplc="FFFFFFFF">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68A53E33"/>
    <w:multiLevelType w:val="hybridMultilevel"/>
    <w:tmpl w:val="9B5818D2"/>
    <w:lvl w:ilvl="0" w:tplc="0409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76126585"/>
    <w:multiLevelType w:val="hybridMultilevel"/>
    <w:tmpl w:val="F0D81418"/>
    <w:lvl w:ilvl="0" w:tplc="FFFFFFFF">
      <w:start w:val="1"/>
      <w:numFmt w:val="bullet"/>
      <w:lvlText w:val=""/>
      <w:lvlJc w:val="left"/>
      <w:pPr>
        <w:ind w:left="180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2" w15:restartNumberingAfterBreak="0">
    <w:nsid w:val="79A50627"/>
    <w:multiLevelType w:val="hybridMultilevel"/>
    <w:tmpl w:val="B066E55C"/>
    <w:lvl w:ilvl="0" w:tplc="FFFFFFFF">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7E597F55"/>
    <w:multiLevelType w:val="multilevel"/>
    <w:tmpl w:val="5F6C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3F6F03"/>
    <w:multiLevelType w:val="multilevel"/>
    <w:tmpl w:val="4B485AD8"/>
    <w:lvl w:ilvl="0">
      <w:start w:val="1"/>
      <w:numFmt w:val="bullet"/>
      <w:lvlText w:val=""/>
      <w:lvlJc w:val="left"/>
      <w:pPr>
        <w:ind w:left="108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1941137773">
    <w:abstractNumId w:val="0"/>
  </w:num>
  <w:num w:numId="2" w16cid:durableId="1364205491">
    <w:abstractNumId w:val="17"/>
  </w:num>
  <w:num w:numId="3" w16cid:durableId="771780873">
    <w:abstractNumId w:val="10"/>
  </w:num>
  <w:num w:numId="4" w16cid:durableId="800538282">
    <w:abstractNumId w:val="9"/>
  </w:num>
  <w:num w:numId="5" w16cid:durableId="1328708723">
    <w:abstractNumId w:val="8"/>
  </w:num>
  <w:num w:numId="6" w16cid:durableId="2020425473">
    <w:abstractNumId w:val="16"/>
  </w:num>
  <w:num w:numId="7" w16cid:durableId="494419947">
    <w:abstractNumId w:val="23"/>
  </w:num>
  <w:num w:numId="8" w16cid:durableId="2009210045">
    <w:abstractNumId w:val="12"/>
  </w:num>
  <w:num w:numId="9" w16cid:durableId="438721153">
    <w:abstractNumId w:val="4"/>
  </w:num>
  <w:num w:numId="10" w16cid:durableId="1531452750">
    <w:abstractNumId w:val="19"/>
  </w:num>
  <w:num w:numId="11" w16cid:durableId="1807241489">
    <w:abstractNumId w:val="13"/>
  </w:num>
  <w:num w:numId="12" w16cid:durableId="1536112205">
    <w:abstractNumId w:val="2"/>
  </w:num>
  <w:num w:numId="13" w16cid:durableId="1183205659">
    <w:abstractNumId w:val="22"/>
  </w:num>
  <w:num w:numId="14" w16cid:durableId="604001608">
    <w:abstractNumId w:val="15"/>
  </w:num>
  <w:num w:numId="15" w16cid:durableId="1525051720">
    <w:abstractNumId w:val="5"/>
  </w:num>
  <w:num w:numId="16" w16cid:durableId="669647297">
    <w:abstractNumId w:val="1"/>
  </w:num>
  <w:num w:numId="17" w16cid:durableId="1830100987">
    <w:abstractNumId w:val="18"/>
  </w:num>
  <w:num w:numId="18" w16cid:durableId="1130518360">
    <w:abstractNumId w:val="6"/>
  </w:num>
  <w:num w:numId="19" w16cid:durableId="1242567348">
    <w:abstractNumId w:val="11"/>
  </w:num>
  <w:num w:numId="20" w16cid:durableId="1341348002">
    <w:abstractNumId w:val="3"/>
  </w:num>
  <w:num w:numId="21" w16cid:durableId="1490172116">
    <w:abstractNumId w:val="20"/>
  </w:num>
  <w:num w:numId="22" w16cid:durableId="1623343688">
    <w:abstractNumId w:val="21"/>
  </w:num>
  <w:num w:numId="23" w16cid:durableId="1466043783">
    <w:abstractNumId w:val="14"/>
  </w:num>
  <w:num w:numId="24" w16cid:durableId="136342215">
    <w:abstractNumId w:val="24"/>
  </w:num>
  <w:num w:numId="25" w16cid:durableId="634022351">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40EE"/>
    <w:rsid w:val="000368D3"/>
    <w:rsid w:val="000416B2"/>
    <w:rsid w:val="000439F1"/>
    <w:rsid w:val="0006309C"/>
    <w:rsid w:val="000A0CDE"/>
    <w:rsid w:val="000E5FD6"/>
    <w:rsid w:val="00176F9E"/>
    <w:rsid w:val="001C6925"/>
    <w:rsid w:val="001D0F76"/>
    <w:rsid w:val="001F0EF8"/>
    <w:rsid w:val="002069F8"/>
    <w:rsid w:val="002461A6"/>
    <w:rsid w:val="002828E4"/>
    <w:rsid w:val="002F7F39"/>
    <w:rsid w:val="003722E8"/>
    <w:rsid w:val="00396EAE"/>
    <w:rsid w:val="003A79C5"/>
    <w:rsid w:val="003F7AB9"/>
    <w:rsid w:val="00405275"/>
    <w:rsid w:val="004A5397"/>
    <w:rsid w:val="004F2123"/>
    <w:rsid w:val="00503181"/>
    <w:rsid w:val="00536DFF"/>
    <w:rsid w:val="005409B1"/>
    <w:rsid w:val="005608F3"/>
    <w:rsid w:val="005905D5"/>
    <w:rsid w:val="005B61B0"/>
    <w:rsid w:val="005B72BB"/>
    <w:rsid w:val="005F16C9"/>
    <w:rsid w:val="0075169F"/>
    <w:rsid w:val="00753B6E"/>
    <w:rsid w:val="00797844"/>
    <w:rsid w:val="007D3941"/>
    <w:rsid w:val="008F4175"/>
    <w:rsid w:val="00916188"/>
    <w:rsid w:val="00967865"/>
    <w:rsid w:val="00A240EE"/>
    <w:rsid w:val="00A374CC"/>
    <w:rsid w:val="00A43C66"/>
    <w:rsid w:val="00B121D8"/>
    <w:rsid w:val="00B243D1"/>
    <w:rsid w:val="00B541A2"/>
    <w:rsid w:val="00B655BD"/>
    <w:rsid w:val="00BE4D7A"/>
    <w:rsid w:val="00BE6486"/>
    <w:rsid w:val="00C07939"/>
    <w:rsid w:val="00C35B9A"/>
    <w:rsid w:val="00D01148"/>
    <w:rsid w:val="00D04831"/>
    <w:rsid w:val="00D70B02"/>
    <w:rsid w:val="00D918D5"/>
    <w:rsid w:val="00DC6912"/>
    <w:rsid w:val="00E41F49"/>
    <w:rsid w:val="00E71F4D"/>
    <w:rsid w:val="00EE5660"/>
    <w:rsid w:val="00F61A22"/>
    <w:rsid w:val="00F80010"/>
    <w:rsid w:val="00F81399"/>
    <w:rsid w:val="00F91716"/>
    <w:rsid w:val="00FB530F"/>
    <w:rsid w:val="00FC0CE9"/>
    <w:rsid w:val="00FD1EEC"/>
    <w:rsid w:val="00FE6A5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301C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uiPriority w:val="9"/>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uiPriority w:val="9"/>
    <w:qFormat/>
    <w:pPr>
      <w:numPr>
        <w:ilvl w:val="1"/>
      </w:numPr>
      <w:outlineLvl w:val="1"/>
    </w:pPr>
    <w:rPr>
      <w:sz w:val="20"/>
    </w:rPr>
  </w:style>
  <w:style w:type="paragraph" w:styleId="Heading3">
    <w:name w:val="heading 3"/>
    <w:basedOn w:val="Heading1"/>
    <w:next w:val="Normal"/>
    <w:uiPriority w:val="9"/>
    <w:qFormat/>
    <w:pPr>
      <w:numPr>
        <w:ilvl w:val="2"/>
      </w:numPr>
      <w:outlineLvl w:val="2"/>
    </w:pPr>
    <w:rPr>
      <w:b w:val="0"/>
      <w:i/>
      <w:sz w:val="20"/>
    </w:rPr>
  </w:style>
  <w:style w:type="paragraph" w:styleId="Heading4">
    <w:name w:val="heading 4"/>
    <w:basedOn w:val="Heading1"/>
    <w:next w:val="Normal"/>
    <w:uiPriority w:val="9"/>
    <w:qFormat/>
    <w:pPr>
      <w:numPr>
        <w:ilvl w:val="3"/>
      </w:numPr>
      <w:outlineLvl w:val="3"/>
    </w:pPr>
    <w:rPr>
      <w:b w:val="0"/>
      <w:sz w:val="20"/>
    </w:rPr>
  </w:style>
  <w:style w:type="paragraph" w:styleId="Heading5">
    <w:name w:val="heading 5"/>
    <w:basedOn w:val="Normal"/>
    <w:next w:val="Normal"/>
    <w:uiPriority w:val="9"/>
    <w:qFormat/>
    <w:pPr>
      <w:numPr>
        <w:ilvl w:val="4"/>
        <w:numId w:val="1"/>
      </w:numPr>
      <w:spacing w:before="240" w:after="60"/>
      <w:ind w:left="2880"/>
      <w:outlineLvl w:val="4"/>
    </w:pPr>
    <w:rPr>
      <w:sz w:val="22"/>
    </w:rPr>
  </w:style>
  <w:style w:type="paragraph" w:styleId="Heading6">
    <w:name w:val="heading 6"/>
    <w:basedOn w:val="Normal"/>
    <w:next w:val="Normal"/>
    <w:uiPriority w:val="9"/>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paragraph" w:styleId="NormalWeb">
    <w:name w:val="Normal (Web)"/>
    <w:basedOn w:val="Normal"/>
    <w:uiPriority w:val="99"/>
    <w:unhideWhenUsed/>
    <w:rsid w:val="002F7F39"/>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2F7F39"/>
    <w:pPr>
      <w:ind w:left="720"/>
      <w:contextualSpacing/>
    </w:pPr>
  </w:style>
  <w:style w:type="table" w:styleId="TableGrid">
    <w:name w:val="Table Grid"/>
    <w:basedOn w:val="TableNormal"/>
    <w:uiPriority w:val="39"/>
    <w:rsid w:val="007978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53B6E"/>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51984">
      <w:bodyDiv w:val="1"/>
      <w:marLeft w:val="0"/>
      <w:marRight w:val="0"/>
      <w:marTop w:val="0"/>
      <w:marBottom w:val="0"/>
      <w:divBdr>
        <w:top w:val="none" w:sz="0" w:space="0" w:color="auto"/>
        <w:left w:val="none" w:sz="0" w:space="0" w:color="auto"/>
        <w:bottom w:val="none" w:sz="0" w:space="0" w:color="auto"/>
        <w:right w:val="none" w:sz="0" w:space="0" w:color="auto"/>
      </w:divBdr>
      <w:divsChild>
        <w:div w:id="1035539034">
          <w:marLeft w:val="1080"/>
          <w:marRight w:val="0"/>
          <w:marTop w:val="0"/>
          <w:marBottom w:val="0"/>
          <w:divBdr>
            <w:top w:val="none" w:sz="0" w:space="0" w:color="auto"/>
            <w:left w:val="none" w:sz="0" w:space="0" w:color="auto"/>
            <w:bottom w:val="none" w:sz="0" w:space="0" w:color="auto"/>
            <w:right w:val="none" w:sz="0" w:space="0" w:color="auto"/>
          </w:divBdr>
        </w:div>
      </w:divsChild>
    </w:div>
    <w:div w:id="123084220">
      <w:bodyDiv w:val="1"/>
      <w:marLeft w:val="0"/>
      <w:marRight w:val="0"/>
      <w:marTop w:val="0"/>
      <w:marBottom w:val="0"/>
      <w:divBdr>
        <w:top w:val="none" w:sz="0" w:space="0" w:color="auto"/>
        <w:left w:val="none" w:sz="0" w:space="0" w:color="auto"/>
        <w:bottom w:val="none" w:sz="0" w:space="0" w:color="auto"/>
        <w:right w:val="none" w:sz="0" w:space="0" w:color="auto"/>
      </w:divBdr>
      <w:divsChild>
        <w:div w:id="2019113344">
          <w:marLeft w:val="828"/>
          <w:marRight w:val="0"/>
          <w:marTop w:val="0"/>
          <w:marBottom w:val="0"/>
          <w:divBdr>
            <w:top w:val="none" w:sz="0" w:space="0" w:color="auto"/>
            <w:left w:val="none" w:sz="0" w:space="0" w:color="auto"/>
            <w:bottom w:val="none" w:sz="0" w:space="0" w:color="auto"/>
            <w:right w:val="none" w:sz="0" w:space="0" w:color="auto"/>
          </w:divBdr>
        </w:div>
      </w:divsChild>
    </w:div>
    <w:div w:id="482084664">
      <w:bodyDiv w:val="1"/>
      <w:marLeft w:val="0"/>
      <w:marRight w:val="0"/>
      <w:marTop w:val="0"/>
      <w:marBottom w:val="0"/>
      <w:divBdr>
        <w:top w:val="none" w:sz="0" w:space="0" w:color="auto"/>
        <w:left w:val="none" w:sz="0" w:space="0" w:color="auto"/>
        <w:bottom w:val="none" w:sz="0" w:space="0" w:color="auto"/>
        <w:right w:val="none" w:sz="0" w:space="0" w:color="auto"/>
      </w:divBdr>
      <w:divsChild>
        <w:div w:id="844827963">
          <w:marLeft w:val="1080"/>
          <w:marRight w:val="0"/>
          <w:marTop w:val="0"/>
          <w:marBottom w:val="0"/>
          <w:divBdr>
            <w:top w:val="none" w:sz="0" w:space="0" w:color="auto"/>
            <w:left w:val="none" w:sz="0" w:space="0" w:color="auto"/>
            <w:bottom w:val="none" w:sz="0" w:space="0" w:color="auto"/>
            <w:right w:val="none" w:sz="0" w:space="0" w:color="auto"/>
          </w:divBdr>
        </w:div>
      </w:divsChild>
    </w:div>
    <w:div w:id="728765339">
      <w:bodyDiv w:val="1"/>
      <w:marLeft w:val="0"/>
      <w:marRight w:val="0"/>
      <w:marTop w:val="0"/>
      <w:marBottom w:val="0"/>
      <w:divBdr>
        <w:top w:val="none" w:sz="0" w:space="0" w:color="auto"/>
        <w:left w:val="none" w:sz="0" w:space="0" w:color="auto"/>
        <w:bottom w:val="none" w:sz="0" w:space="0" w:color="auto"/>
        <w:right w:val="none" w:sz="0" w:space="0" w:color="auto"/>
      </w:divBdr>
      <w:divsChild>
        <w:div w:id="1486044492">
          <w:marLeft w:val="1080"/>
          <w:marRight w:val="0"/>
          <w:marTop w:val="0"/>
          <w:marBottom w:val="0"/>
          <w:divBdr>
            <w:top w:val="none" w:sz="0" w:space="0" w:color="auto"/>
            <w:left w:val="none" w:sz="0" w:space="0" w:color="auto"/>
            <w:bottom w:val="none" w:sz="0" w:space="0" w:color="auto"/>
            <w:right w:val="none" w:sz="0" w:space="0" w:color="auto"/>
          </w:divBdr>
        </w:div>
      </w:divsChild>
    </w:div>
    <w:div w:id="893976660">
      <w:bodyDiv w:val="1"/>
      <w:marLeft w:val="0"/>
      <w:marRight w:val="0"/>
      <w:marTop w:val="0"/>
      <w:marBottom w:val="0"/>
      <w:divBdr>
        <w:top w:val="none" w:sz="0" w:space="0" w:color="auto"/>
        <w:left w:val="none" w:sz="0" w:space="0" w:color="auto"/>
        <w:bottom w:val="none" w:sz="0" w:space="0" w:color="auto"/>
        <w:right w:val="none" w:sz="0" w:space="0" w:color="auto"/>
      </w:divBdr>
      <w:divsChild>
        <w:div w:id="1952086936">
          <w:marLeft w:val="828"/>
          <w:marRight w:val="0"/>
          <w:marTop w:val="0"/>
          <w:marBottom w:val="0"/>
          <w:divBdr>
            <w:top w:val="none" w:sz="0" w:space="0" w:color="auto"/>
            <w:left w:val="none" w:sz="0" w:space="0" w:color="auto"/>
            <w:bottom w:val="none" w:sz="0" w:space="0" w:color="auto"/>
            <w:right w:val="none" w:sz="0" w:space="0" w:color="auto"/>
          </w:divBdr>
        </w:div>
      </w:divsChild>
    </w:div>
    <w:div w:id="1006056500">
      <w:bodyDiv w:val="1"/>
      <w:marLeft w:val="0"/>
      <w:marRight w:val="0"/>
      <w:marTop w:val="0"/>
      <w:marBottom w:val="0"/>
      <w:divBdr>
        <w:top w:val="none" w:sz="0" w:space="0" w:color="auto"/>
        <w:left w:val="none" w:sz="0" w:space="0" w:color="auto"/>
        <w:bottom w:val="none" w:sz="0" w:space="0" w:color="auto"/>
        <w:right w:val="none" w:sz="0" w:space="0" w:color="auto"/>
      </w:divBdr>
    </w:div>
    <w:div w:id="1351908819">
      <w:bodyDiv w:val="1"/>
      <w:marLeft w:val="0"/>
      <w:marRight w:val="0"/>
      <w:marTop w:val="0"/>
      <w:marBottom w:val="0"/>
      <w:divBdr>
        <w:top w:val="none" w:sz="0" w:space="0" w:color="auto"/>
        <w:left w:val="none" w:sz="0" w:space="0" w:color="auto"/>
        <w:bottom w:val="none" w:sz="0" w:space="0" w:color="auto"/>
        <w:right w:val="none" w:sz="0" w:space="0" w:color="auto"/>
      </w:divBdr>
      <w:divsChild>
        <w:div w:id="202326062">
          <w:marLeft w:val="828"/>
          <w:marRight w:val="0"/>
          <w:marTop w:val="0"/>
          <w:marBottom w:val="0"/>
          <w:divBdr>
            <w:top w:val="none" w:sz="0" w:space="0" w:color="auto"/>
            <w:left w:val="none" w:sz="0" w:space="0" w:color="auto"/>
            <w:bottom w:val="none" w:sz="0" w:space="0" w:color="auto"/>
            <w:right w:val="none" w:sz="0" w:space="0" w:color="auto"/>
          </w:divBdr>
        </w:div>
      </w:divsChild>
    </w:div>
    <w:div w:id="1365516112">
      <w:bodyDiv w:val="1"/>
      <w:marLeft w:val="0"/>
      <w:marRight w:val="0"/>
      <w:marTop w:val="0"/>
      <w:marBottom w:val="0"/>
      <w:divBdr>
        <w:top w:val="none" w:sz="0" w:space="0" w:color="auto"/>
        <w:left w:val="none" w:sz="0" w:space="0" w:color="auto"/>
        <w:bottom w:val="none" w:sz="0" w:space="0" w:color="auto"/>
        <w:right w:val="none" w:sz="0" w:space="0" w:color="auto"/>
      </w:divBdr>
    </w:div>
    <w:div w:id="1438209926">
      <w:bodyDiv w:val="1"/>
      <w:marLeft w:val="0"/>
      <w:marRight w:val="0"/>
      <w:marTop w:val="0"/>
      <w:marBottom w:val="0"/>
      <w:divBdr>
        <w:top w:val="none" w:sz="0" w:space="0" w:color="auto"/>
        <w:left w:val="none" w:sz="0" w:space="0" w:color="auto"/>
        <w:bottom w:val="none" w:sz="0" w:space="0" w:color="auto"/>
        <w:right w:val="none" w:sz="0" w:space="0" w:color="auto"/>
      </w:divBdr>
      <w:divsChild>
        <w:div w:id="1207257906">
          <w:marLeft w:val="828"/>
          <w:marRight w:val="0"/>
          <w:marTop w:val="0"/>
          <w:marBottom w:val="0"/>
          <w:divBdr>
            <w:top w:val="none" w:sz="0" w:space="0" w:color="auto"/>
            <w:left w:val="none" w:sz="0" w:space="0" w:color="auto"/>
            <w:bottom w:val="none" w:sz="0" w:space="0" w:color="auto"/>
            <w:right w:val="none" w:sz="0" w:space="0" w:color="auto"/>
          </w:divBdr>
        </w:div>
      </w:divsChild>
    </w:div>
    <w:div w:id="1651867449">
      <w:bodyDiv w:val="1"/>
      <w:marLeft w:val="0"/>
      <w:marRight w:val="0"/>
      <w:marTop w:val="0"/>
      <w:marBottom w:val="0"/>
      <w:divBdr>
        <w:top w:val="none" w:sz="0" w:space="0" w:color="auto"/>
        <w:left w:val="none" w:sz="0" w:space="0" w:color="auto"/>
        <w:bottom w:val="none" w:sz="0" w:space="0" w:color="auto"/>
        <w:right w:val="none" w:sz="0" w:space="0" w:color="auto"/>
      </w:divBdr>
      <w:divsChild>
        <w:div w:id="670916524">
          <w:marLeft w:val="1080"/>
          <w:marRight w:val="0"/>
          <w:marTop w:val="0"/>
          <w:marBottom w:val="0"/>
          <w:divBdr>
            <w:top w:val="none" w:sz="0" w:space="0" w:color="auto"/>
            <w:left w:val="none" w:sz="0" w:space="0" w:color="auto"/>
            <w:bottom w:val="none" w:sz="0" w:space="0" w:color="auto"/>
            <w:right w:val="none" w:sz="0" w:space="0" w:color="auto"/>
          </w:divBdr>
        </w:div>
      </w:divsChild>
    </w:div>
    <w:div w:id="2021929357">
      <w:bodyDiv w:val="1"/>
      <w:marLeft w:val="0"/>
      <w:marRight w:val="0"/>
      <w:marTop w:val="0"/>
      <w:marBottom w:val="0"/>
      <w:divBdr>
        <w:top w:val="none" w:sz="0" w:space="0" w:color="auto"/>
        <w:left w:val="none" w:sz="0" w:space="0" w:color="auto"/>
        <w:bottom w:val="none" w:sz="0" w:space="0" w:color="auto"/>
        <w:right w:val="none" w:sz="0" w:space="0" w:color="auto"/>
      </w:divBdr>
    </w:div>
    <w:div w:id="2063553058">
      <w:bodyDiv w:val="1"/>
      <w:marLeft w:val="0"/>
      <w:marRight w:val="0"/>
      <w:marTop w:val="0"/>
      <w:marBottom w:val="0"/>
      <w:divBdr>
        <w:top w:val="none" w:sz="0" w:space="0" w:color="auto"/>
        <w:left w:val="none" w:sz="0" w:space="0" w:color="auto"/>
        <w:bottom w:val="none" w:sz="0" w:space="0" w:color="auto"/>
        <w:right w:val="none" w:sz="0" w:space="0" w:color="auto"/>
      </w:divBdr>
    </w:div>
    <w:div w:id="2089569851">
      <w:bodyDiv w:val="1"/>
      <w:marLeft w:val="0"/>
      <w:marRight w:val="0"/>
      <w:marTop w:val="0"/>
      <w:marBottom w:val="0"/>
      <w:divBdr>
        <w:top w:val="none" w:sz="0" w:space="0" w:color="auto"/>
        <w:left w:val="none" w:sz="0" w:space="0" w:color="auto"/>
        <w:bottom w:val="none" w:sz="0" w:space="0" w:color="auto"/>
        <w:right w:val="none" w:sz="0" w:space="0" w:color="auto"/>
      </w:divBdr>
      <w:divsChild>
        <w:div w:id="2093046083">
          <w:marLeft w:val="828"/>
          <w:marRight w:val="0"/>
          <w:marTop w:val="0"/>
          <w:marBottom w:val="0"/>
          <w:divBdr>
            <w:top w:val="none" w:sz="0" w:space="0" w:color="auto"/>
            <w:left w:val="none" w:sz="0" w:space="0" w:color="auto"/>
            <w:bottom w:val="none" w:sz="0" w:space="0" w:color="auto"/>
            <w:right w:val="none" w:sz="0" w:space="0" w:color="auto"/>
          </w:divBdr>
        </w:div>
      </w:divsChild>
    </w:div>
    <w:div w:id="214048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rup_vision_sp.dot</Template>
  <TotalTime>122</TotalTime>
  <Pages>1</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Vision (Small Project)</vt:lpstr>
    </vt:vector>
  </TitlesOfParts>
  <Company>Group 15</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Website Xem Phim</dc:subject>
  <dc:creator>Group 15</dc:creator>
  <cp:lastModifiedBy>NGUYỄN MINH TRÍ</cp:lastModifiedBy>
  <cp:revision>44</cp:revision>
  <cp:lastPrinted>2022-11-16T15:10:00Z</cp:lastPrinted>
  <dcterms:created xsi:type="dcterms:W3CDTF">2014-09-19T12:16:00Z</dcterms:created>
  <dcterms:modified xsi:type="dcterms:W3CDTF">2022-11-16T15:10:00Z</dcterms:modified>
</cp:coreProperties>
</file>